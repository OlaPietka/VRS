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25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3"/>
        <w:gridCol w:w="3321"/>
        <w:gridCol w:w="1836"/>
        <w:gridCol w:w="857"/>
        <w:gridCol w:w="1055"/>
        <w:gridCol w:w="1213"/>
        <w:gridCol w:w="10"/>
      </w:tblGrid>
      <w:tr w:rsidR="00065B0C" w14:paraId="6015BC67" w14:textId="77777777" w:rsidTr="00065B0C">
        <w:trPr>
          <w:cantSplit/>
          <w:trHeight w:val="230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0389C9B" w14:textId="77777777" w:rsidR="00065B0C" w:rsidRDefault="00065B0C">
            <w:pPr>
              <w:pStyle w:val="wpiswtabeli"/>
              <w:snapToGrid w:val="0"/>
            </w:pPr>
            <w:r>
              <w:t>Numer zlecenia oraz nazwa i akronim projektu:</w:t>
            </w:r>
          </w:p>
          <w:p w14:paraId="46DCD8CD" w14:textId="2D84FDFE" w:rsidR="00065B0C" w:rsidRDefault="0043065B">
            <w:pPr>
              <w:pStyle w:val="komentarz"/>
            </w:pPr>
            <w:r w:rsidRPr="0043065B">
              <w:t>System rozpoznawania przemocy z nagrań video - VR</w:t>
            </w:r>
            <w:r>
              <w:t>S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175F8EE" w14:textId="77777777" w:rsidR="00065B0C" w:rsidRDefault="00065B0C">
            <w:pPr>
              <w:pStyle w:val="wpiswtabeli"/>
              <w:snapToGrid w:val="0"/>
            </w:pPr>
            <w:r>
              <w:t>Zleceniodawca:</w:t>
            </w:r>
          </w:p>
          <w:p w14:paraId="45DB8EBD" w14:textId="01E27920" w:rsidR="00065B0C" w:rsidRDefault="0043065B">
            <w:pPr>
              <w:pStyle w:val="komentarz"/>
            </w:pPr>
            <w:r w:rsidRPr="0043065B">
              <w:t>PJATK</w:t>
            </w:r>
          </w:p>
        </w:tc>
        <w:tc>
          <w:tcPr>
            <w:tcW w:w="22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FBF0E" w14:textId="77777777" w:rsidR="00065B0C" w:rsidRDefault="00065B0C">
            <w:pPr>
              <w:pStyle w:val="wpiswtabeli"/>
              <w:snapToGrid w:val="0"/>
            </w:pPr>
            <w:r>
              <w:t>Zleceniobiorca:</w:t>
            </w:r>
          </w:p>
          <w:p w14:paraId="7851401E" w14:textId="358CF113" w:rsidR="00065B0C" w:rsidRDefault="009B3BB5">
            <w:pPr>
              <w:pStyle w:val="wpiswtabeli"/>
              <w:snapToGrid w:val="0"/>
              <w:jc w:val="center"/>
            </w:pPr>
            <w:r>
              <w:rPr>
                <w:b w:val="0"/>
                <w:noProof/>
              </w:rPr>
              <w:drawing>
                <wp:inline distT="0" distB="0" distL="0" distR="0" wp14:anchorId="32614FBC" wp14:editId="13FEEB13">
                  <wp:extent cx="1079500" cy="1079500"/>
                  <wp:effectExtent l="0" t="0" r="0" b="0"/>
                  <wp:docPr id="3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B0C" w14:paraId="33350F22" w14:textId="77777777" w:rsidTr="00065B0C">
        <w:trPr>
          <w:cantSplit/>
          <w:trHeight w:val="1043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CE99ED9" w14:textId="77777777" w:rsidR="00065B0C" w:rsidRDefault="00065B0C">
            <w:pPr>
              <w:pStyle w:val="wpiswtabeli"/>
              <w:snapToGrid w:val="0"/>
            </w:pPr>
            <w:r>
              <w:t xml:space="preserve">Zespół projektowy: </w:t>
            </w:r>
          </w:p>
          <w:p w14:paraId="799AB909" w14:textId="77777777" w:rsidR="0043065B" w:rsidRDefault="0043065B">
            <w:pPr>
              <w:pStyle w:val="komentarz"/>
            </w:pPr>
            <w:r w:rsidRPr="0043065B">
              <w:t xml:space="preserve">Ola Piętka </w:t>
            </w:r>
          </w:p>
          <w:p w14:paraId="4DE8FAB4" w14:textId="77777777" w:rsidR="0043065B" w:rsidRDefault="0043065B">
            <w:pPr>
              <w:pStyle w:val="komentarz"/>
            </w:pPr>
            <w:r w:rsidRPr="0043065B">
              <w:t>Jakub Kulaszewicz</w:t>
            </w:r>
          </w:p>
          <w:p w14:paraId="36F23591" w14:textId="77777777" w:rsidR="0043065B" w:rsidRDefault="0043065B">
            <w:pPr>
              <w:pStyle w:val="komentarz"/>
            </w:pPr>
            <w:r w:rsidRPr="0043065B">
              <w:t xml:space="preserve">Benedykt Kościński </w:t>
            </w:r>
          </w:p>
          <w:p w14:paraId="697FC618" w14:textId="12B14D61" w:rsidR="00065B0C" w:rsidRDefault="0043065B">
            <w:pPr>
              <w:pStyle w:val="komentarz"/>
            </w:pPr>
            <w:r w:rsidRPr="0043065B">
              <w:t xml:space="preserve">Mateusz </w:t>
            </w:r>
            <w:proofErr w:type="spellStart"/>
            <w:r w:rsidRPr="0043065B">
              <w:t>Chodyna</w:t>
            </w:r>
            <w:proofErr w:type="spellEnd"/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5DF69B2" w14:textId="77777777" w:rsidR="00065B0C" w:rsidRDefault="00065B0C">
            <w:pPr>
              <w:pStyle w:val="wpiswtabeli"/>
              <w:snapToGrid w:val="0"/>
            </w:pPr>
            <w:r>
              <w:t>Kierownik projektu:</w:t>
            </w:r>
          </w:p>
          <w:p w14:paraId="46E6CFD8" w14:textId="0AA2EC35" w:rsidR="00065B0C" w:rsidRDefault="0043065B">
            <w:pPr>
              <w:pStyle w:val="komentarz"/>
            </w:pPr>
            <w:r w:rsidRPr="0043065B">
              <w:t>Benedykt Kościński</w:t>
            </w:r>
          </w:p>
        </w:tc>
        <w:tc>
          <w:tcPr>
            <w:tcW w:w="364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C066D0" w14:textId="77777777" w:rsidR="00065B0C" w:rsidRDefault="00065B0C">
            <w:pPr>
              <w:ind w:firstLine="0"/>
              <w:rPr>
                <w:rFonts w:eastAsia="Arial" w:cs="Arial"/>
                <w:b/>
                <w:lang w:eastAsia="ar-SA"/>
              </w:rPr>
            </w:pPr>
          </w:p>
        </w:tc>
      </w:tr>
      <w:tr w:rsidR="00065B0C" w14:paraId="6A4A0D3C" w14:textId="77777777" w:rsidTr="00065B0C">
        <w:trPr>
          <w:cantSplit/>
          <w:trHeight w:val="230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5924F77" w14:textId="77777777" w:rsidR="00065B0C" w:rsidRDefault="00065B0C">
            <w:pPr>
              <w:pStyle w:val="wpiswtabeli"/>
              <w:snapToGrid w:val="0"/>
            </w:pPr>
            <w:r>
              <w:t xml:space="preserve">Nazwa dokumentu: </w:t>
            </w:r>
          </w:p>
          <w:p w14:paraId="28FF3FFB" w14:textId="77777777" w:rsidR="00065B0C" w:rsidRDefault="00065B0C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Specyfikacja Wymagań</w:t>
            </w:r>
            <w:r w:rsidR="00B67D35">
              <w:rPr>
                <w:b w:val="0"/>
                <w:i/>
              </w:rPr>
              <w:t xml:space="preserve"> </w:t>
            </w:r>
            <w:r>
              <w:rPr>
                <w:b w:val="0"/>
                <w:i/>
              </w:rPr>
              <w:t>Systemowych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6390D" w14:textId="77777777" w:rsidR="00065B0C" w:rsidRDefault="00065B0C">
            <w:pPr>
              <w:pStyle w:val="wpiswtabeli"/>
              <w:snapToGrid w:val="0"/>
            </w:pPr>
            <w:r>
              <w:t>Odpowiedzialny za dokument:</w:t>
            </w:r>
          </w:p>
          <w:p w14:paraId="1807A2C2" w14:textId="4D4D72A5" w:rsidR="00065B0C" w:rsidRDefault="0043065B">
            <w:pPr>
              <w:pStyle w:val="wpiswtabeli"/>
              <w:snapToGrid w:val="0"/>
              <w:rPr>
                <w:b w:val="0"/>
                <w:i/>
              </w:rPr>
            </w:pPr>
            <w:r w:rsidRPr="0043065B">
              <w:rPr>
                <w:b w:val="0"/>
                <w:i/>
              </w:rPr>
              <w:t>Ola Piętka</w:t>
            </w:r>
          </w:p>
        </w:tc>
        <w:tc>
          <w:tcPr>
            <w:tcW w:w="22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BA9B1" w14:textId="77777777" w:rsidR="00065B0C" w:rsidRDefault="00065B0C">
            <w:pPr>
              <w:pStyle w:val="wpiswtabeli"/>
              <w:snapToGrid w:val="0"/>
            </w:pPr>
            <w:r>
              <w:t>Opiekun projektu:</w:t>
            </w:r>
          </w:p>
          <w:p w14:paraId="0CA9D481" w14:textId="2D1CCD2C" w:rsidR="00065B0C" w:rsidRDefault="0043065B">
            <w:pPr>
              <w:pStyle w:val="komentarz"/>
            </w:pPr>
            <w:r w:rsidRPr="0043065B">
              <w:t>prof. dr hab. Marek Bednarczyk</w:t>
            </w:r>
          </w:p>
        </w:tc>
      </w:tr>
      <w:tr w:rsidR="00065B0C" w14:paraId="084A6EE0" w14:textId="77777777" w:rsidTr="00065B0C">
        <w:trPr>
          <w:gridAfter w:val="1"/>
          <w:wAfter w:w="10" w:type="dxa"/>
          <w:cantSplit/>
          <w:trHeight w:val="348"/>
        </w:trPr>
        <w:tc>
          <w:tcPr>
            <w:tcW w:w="921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35EAB5BA" w14:textId="77777777" w:rsidR="00065B0C" w:rsidRDefault="00065B0C">
            <w:pPr>
              <w:pStyle w:val="wpiswtabelicentr"/>
              <w:snapToGrid w:val="0"/>
            </w:pPr>
            <w:r>
              <w:t>Historia dokumentu</w:t>
            </w:r>
          </w:p>
        </w:tc>
      </w:tr>
      <w:tr w:rsidR="00065B0C" w14:paraId="389FB4B7" w14:textId="77777777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A8C33BC" w14:textId="77777777" w:rsidR="00065B0C" w:rsidRDefault="00065B0C">
            <w:pPr>
              <w:pStyle w:val="wpiswtabelicentr"/>
              <w:snapToGrid w:val="0"/>
            </w:pPr>
            <w:r>
              <w:t>Wersja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FA97B27" w14:textId="77777777" w:rsidR="00065B0C" w:rsidRDefault="00065B0C">
            <w:pPr>
              <w:pStyle w:val="wpiswtabelicentr"/>
              <w:snapToGrid w:val="0"/>
            </w:pPr>
            <w:r>
              <w:t>Opis modyfikacji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3E6686E" w14:textId="77777777" w:rsidR="00065B0C" w:rsidRDefault="00065B0C">
            <w:pPr>
              <w:pStyle w:val="wpiswtabelicentr"/>
              <w:snapToGrid w:val="0"/>
            </w:pPr>
            <w:r>
              <w:t>Rozdział / strona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940EE99" w14:textId="77777777" w:rsidR="00065B0C" w:rsidRDefault="00065B0C">
            <w:pPr>
              <w:pStyle w:val="wpiswtabelicentr"/>
              <w:snapToGrid w:val="0"/>
            </w:pPr>
            <w:r>
              <w:t>Autor modyfikacji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0E24A0" w14:textId="77777777" w:rsidR="00065B0C" w:rsidRDefault="00065B0C">
            <w:pPr>
              <w:pStyle w:val="wpiswtabelicentr"/>
              <w:snapToGrid w:val="0"/>
            </w:pPr>
            <w:r>
              <w:t>Data</w:t>
            </w:r>
          </w:p>
        </w:tc>
      </w:tr>
      <w:tr w:rsidR="00065B0C" w14:paraId="1BCAF5B8" w14:textId="77777777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E498DC" w14:textId="7E36AA25" w:rsidR="00065B0C" w:rsidRDefault="0043065B">
            <w:pPr>
              <w:pStyle w:val="komentarz"/>
            </w:pPr>
            <w:r>
              <w:t>1.0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9C91B99" w14:textId="6E28FEB0" w:rsidR="00065B0C" w:rsidRDefault="00AE268C">
            <w:pPr>
              <w:pStyle w:val="komentarz"/>
            </w:pPr>
            <w:r>
              <w:t>Wersja</w:t>
            </w:r>
            <w:r w:rsidR="0043065B">
              <w:t xml:space="preserve"> </w:t>
            </w:r>
            <w:r>
              <w:t>wstępna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33470BB" w14:textId="318C980A" w:rsidR="00065B0C" w:rsidRDefault="00CC3654">
            <w:pPr>
              <w:pStyle w:val="komentarz"/>
            </w:pPr>
            <w:r>
              <w:t>1 – 2.2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2E39B6" w14:textId="77777777" w:rsidR="0043065B" w:rsidRDefault="0043065B">
            <w:pPr>
              <w:pStyle w:val="komentarz"/>
            </w:pPr>
            <w:r w:rsidRPr="0043065B">
              <w:t xml:space="preserve">Ola Piętka </w:t>
            </w:r>
          </w:p>
          <w:p w14:paraId="1DD59FF6" w14:textId="618C15D3" w:rsidR="00065B0C" w:rsidRDefault="0043065B">
            <w:pPr>
              <w:pStyle w:val="komentarz"/>
            </w:pPr>
            <w:r w:rsidRPr="0043065B">
              <w:t xml:space="preserve">Jakub Kulaszewicz Benedykt Kościński Mateusz </w:t>
            </w:r>
            <w:proofErr w:type="spellStart"/>
            <w:r w:rsidRPr="0043065B">
              <w:t>Chodyna</w:t>
            </w:r>
            <w:proofErr w:type="spellEnd"/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654AB" w14:textId="66982358" w:rsidR="00065B0C" w:rsidRDefault="0043065B">
            <w:pPr>
              <w:pStyle w:val="komentarz"/>
            </w:pPr>
            <w:r>
              <w:t>09.06.2020</w:t>
            </w:r>
          </w:p>
        </w:tc>
      </w:tr>
      <w:tr w:rsidR="00065B0C" w14:paraId="436DF836" w14:textId="77777777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4416644" w14:textId="51C39486" w:rsidR="00065B0C" w:rsidRDefault="00AE268C">
            <w:pPr>
              <w:pStyle w:val="komentarz"/>
            </w:pPr>
            <w:r>
              <w:t>1.1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BFD110C" w14:textId="57C64E8C" w:rsidR="00065B0C" w:rsidRDefault="00AE268C">
            <w:pPr>
              <w:pStyle w:val="Podpowiedzi0"/>
            </w:pPr>
            <w:r>
              <w:t>Kontynuacja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83EB19" w14:textId="6F967826" w:rsidR="00065B0C" w:rsidRDefault="00AE268C">
            <w:pPr>
              <w:pStyle w:val="komentarz"/>
            </w:pPr>
            <w:r>
              <w:t>2.2 – 3.2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C29B13" w14:textId="77777777" w:rsidR="00AE268C" w:rsidRDefault="00AE268C" w:rsidP="00AE268C">
            <w:pPr>
              <w:pStyle w:val="komentarz"/>
            </w:pPr>
            <w:r w:rsidRPr="0043065B">
              <w:t xml:space="preserve">Ola Piętka </w:t>
            </w:r>
          </w:p>
          <w:p w14:paraId="6DDF1417" w14:textId="3CC40B85" w:rsidR="00065B0C" w:rsidRDefault="00AE268C" w:rsidP="00AE268C">
            <w:pPr>
              <w:pStyle w:val="komentarz"/>
            </w:pPr>
            <w:r w:rsidRPr="0043065B">
              <w:t xml:space="preserve">Jakub Kulaszewicz Benedykt Kościński Mateusz </w:t>
            </w:r>
            <w:proofErr w:type="spellStart"/>
            <w:r w:rsidRPr="0043065B">
              <w:t>Chodyna</w:t>
            </w:r>
            <w:proofErr w:type="spellEnd"/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2B9C8" w14:textId="76858BC0" w:rsidR="00065B0C" w:rsidRDefault="00AE268C">
            <w:pPr>
              <w:pStyle w:val="komentarz"/>
            </w:pPr>
            <w:r>
              <w:t>14.06.2020</w:t>
            </w:r>
          </w:p>
        </w:tc>
      </w:tr>
      <w:tr w:rsidR="00AE268C" w14:paraId="0EF31CA7" w14:textId="77777777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D3C2CB" w14:textId="4A3DF3CA" w:rsidR="00AE268C" w:rsidRDefault="00AE268C">
            <w:pPr>
              <w:pStyle w:val="komentarz"/>
            </w:pPr>
            <w:r>
              <w:t>1.2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E49421" w14:textId="0131B0A5" w:rsidR="00AE268C" w:rsidRDefault="00AE268C">
            <w:pPr>
              <w:pStyle w:val="Podpowiedzi0"/>
            </w:pPr>
            <w:r>
              <w:t>Kontynuacja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137A2C" w14:textId="79048C7A" w:rsidR="00AE268C" w:rsidRDefault="00AB1FC3">
            <w:pPr>
              <w:pStyle w:val="komentarz"/>
            </w:pPr>
            <w:r>
              <w:t xml:space="preserve">3.2 – 3.3 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C4397C" w14:textId="77777777" w:rsidR="00AE268C" w:rsidRDefault="00AE268C" w:rsidP="00AE268C">
            <w:pPr>
              <w:pStyle w:val="komentarz"/>
            </w:pPr>
            <w:r w:rsidRPr="0043065B">
              <w:t xml:space="preserve">Ola Piętka </w:t>
            </w:r>
          </w:p>
          <w:p w14:paraId="7D42E610" w14:textId="43DE2B27" w:rsidR="00AE268C" w:rsidRPr="0043065B" w:rsidRDefault="00AE268C" w:rsidP="00AE268C">
            <w:pPr>
              <w:pStyle w:val="komentarz"/>
            </w:pPr>
            <w:r w:rsidRPr="0043065B">
              <w:t xml:space="preserve">Jakub Kulaszewicz Benedykt Kościński Mateusz </w:t>
            </w:r>
            <w:proofErr w:type="spellStart"/>
            <w:r w:rsidRPr="0043065B">
              <w:t>Chodyna</w:t>
            </w:r>
            <w:proofErr w:type="spellEnd"/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0EC3A" w14:textId="6B539F6D" w:rsidR="00AE268C" w:rsidRDefault="00AE268C">
            <w:pPr>
              <w:pStyle w:val="komentarz"/>
            </w:pPr>
            <w:r>
              <w:t>16.06.2020</w:t>
            </w:r>
          </w:p>
        </w:tc>
      </w:tr>
      <w:tr w:rsidR="009C65EC" w14:paraId="559D8818" w14:textId="77777777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A538A1" w14:textId="0B5BF5AE" w:rsidR="009C65EC" w:rsidRDefault="009C65EC">
            <w:pPr>
              <w:pStyle w:val="komentarz"/>
            </w:pPr>
            <w:r>
              <w:t>1.2.1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7A7878" w14:textId="457E5E3A" w:rsidR="009C65EC" w:rsidRDefault="009C65EC">
            <w:pPr>
              <w:pStyle w:val="Podpowiedzi0"/>
            </w:pPr>
            <w:r>
              <w:t>Poprawki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6C505D" w14:textId="7D431474" w:rsidR="009C65EC" w:rsidRDefault="009C65EC">
            <w:pPr>
              <w:pStyle w:val="komentarz"/>
            </w:pPr>
            <w:r>
              <w:t>2.2 – 3.3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53BF2D" w14:textId="770E56AB" w:rsidR="009C65EC" w:rsidRPr="0043065B" w:rsidRDefault="009C65EC" w:rsidP="00AE268C">
            <w:pPr>
              <w:pStyle w:val="komentarz"/>
            </w:pPr>
            <w:r w:rsidRPr="0043065B">
              <w:t xml:space="preserve">Ola Piętka 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EE73" w14:textId="12E00D65" w:rsidR="009C65EC" w:rsidRDefault="009C65EC">
            <w:pPr>
              <w:pStyle w:val="komentarz"/>
            </w:pPr>
            <w:r>
              <w:t>17.06.2020</w:t>
            </w:r>
          </w:p>
        </w:tc>
      </w:tr>
    </w:tbl>
    <w:p w14:paraId="1E0BAFCB" w14:textId="77777777" w:rsidR="00606BDC" w:rsidRDefault="00606BDC" w:rsidP="00BD503A">
      <w:pPr>
        <w:pStyle w:val="Nagwek1"/>
      </w:pPr>
      <w:r>
        <w:t xml:space="preserve">Wprowadzenie </w:t>
      </w:r>
      <w:r w:rsidR="00BD503A">
        <w:t>–</w:t>
      </w:r>
      <w:r>
        <w:t xml:space="preserve"> o dokumencie</w:t>
      </w:r>
    </w:p>
    <w:p w14:paraId="4163C6FA" w14:textId="77777777" w:rsidR="00606BDC" w:rsidRPr="00A32660" w:rsidRDefault="00606BDC" w:rsidP="00365051">
      <w:pPr>
        <w:pStyle w:val="Nagwek2"/>
      </w:pPr>
      <w:r w:rsidRPr="00A32660">
        <w:t>Cel dokumentu</w:t>
      </w:r>
    </w:p>
    <w:p w14:paraId="4C110260" w14:textId="41377921" w:rsidR="0043065B" w:rsidRDefault="0043065B" w:rsidP="0043065B">
      <w:r>
        <w:t xml:space="preserve">Zdefiniowanie wymagań na podstawie analizy otoczenia projektu / przedsięwzięcia oraz analizy potrzeb klienta. </w:t>
      </w:r>
      <w:r w:rsidRPr="0043065B">
        <w:t>W fazie testowania produktu ten dokument służy do skonfrontowania wymagań i tego czy zostały spełnione.</w:t>
      </w:r>
    </w:p>
    <w:p w14:paraId="082ECB52" w14:textId="77777777" w:rsidR="0043065B" w:rsidRPr="0043065B" w:rsidRDefault="0043065B" w:rsidP="0043065B"/>
    <w:p w14:paraId="2F672458" w14:textId="77777777" w:rsidR="00606BDC" w:rsidRPr="00A32660" w:rsidRDefault="00606BDC" w:rsidP="00365051">
      <w:pPr>
        <w:pStyle w:val="Nagwek2"/>
      </w:pPr>
      <w:r w:rsidRPr="00A32660">
        <w:t>Zakres dokumentu</w:t>
      </w:r>
    </w:p>
    <w:p w14:paraId="5F7631A9" w14:textId="063AC496" w:rsidR="0043065B" w:rsidRDefault="0043065B" w:rsidP="0043065B">
      <w:r>
        <w:t>Analiza otoczenia – klienci, kontekst biznesowy systemu, określenie udziałowców, zdefiniowanie wymagań</w:t>
      </w:r>
    </w:p>
    <w:p w14:paraId="17946006" w14:textId="77777777" w:rsidR="0043065B" w:rsidRPr="0043065B" w:rsidRDefault="0043065B" w:rsidP="0043065B"/>
    <w:p w14:paraId="0716C773" w14:textId="77777777" w:rsidR="00E25B05" w:rsidRDefault="00E25B05" w:rsidP="00365051">
      <w:pPr>
        <w:pStyle w:val="Nagwek2"/>
      </w:pPr>
      <w:r w:rsidRPr="00E25B05">
        <w:t>Dokumenty powiązane</w:t>
      </w:r>
    </w:p>
    <w:p w14:paraId="6C84C251" w14:textId="1BD9C344" w:rsidR="0043065B" w:rsidRDefault="0043065B" w:rsidP="0043065B">
      <w:r>
        <w:t>•    Rozporządzenie o ochronie danych osobowych</w:t>
      </w:r>
    </w:p>
    <w:p w14:paraId="3C1F825B" w14:textId="791ACAB6" w:rsidR="0043065B" w:rsidRDefault="0043065B" w:rsidP="0043065B">
      <w:r>
        <w:t>•    Dokument założeń wstępnych</w:t>
      </w:r>
    </w:p>
    <w:p w14:paraId="28BF241F" w14:textId="32347C21" w:rsidR="0043065B" w:rsidRDefault="0043065B" w:rsidP="0043065B">
      <w:r>
        <w:t>•    Karta projektu</w:t>
      </w:r>
    </w:p>
    <w:p w14:paraId="228ACF70" w14:textId="77777777" w:rsidR="0043065B" w:rsidRPr="0043065B" w:rsidRDefault="0043065B" w:rsidP="0043065B"/>
    <w:p w14:paraId="406EAA99" w14:textId="77777777" w:rsidR="00606BDC" w:rsidRPr="00A32660" w:rsidRDefault="00606BDC" w:rsidP="00365051">
      <w:pPr>
        <w:pStyle w:val="Nagwek2"/>
      </w:pPr>
      <w:r w:rsidRPr="00A32660">
        <w:t>Odbiorcy</w:t>
      </w:r>
    </w:p>
    <w:p w14:paraId="34345A40" w14:textId="1A9BF5A3" w:rsidR="0043065B" w:rsidRDefault="0043065B" w:rsidP="0043065B">
      <w:r>
        <w:t>•    Członkowie zespołu projektowego</w:t>
      </w:r>
    </w:p>
    <w:p w14:paraId="4F7E808A" w14:textId="11A2CC51" w:rsidR="0043065B" w:rsidRDefault="0043065B" w:rsidP="0043065B">
      <w:r>
        <w:t>•    Opiekun projektu</w:t>
      </w:r>
    </w:p>
    <w:p w14:paraId="628D3292" w14:textId="77777777" w:rsidR="0043065B" w:rsidRPr="0043065B" w:rsidRDefault="0043065B" w:rsidP="0043065B">
      <w:pPr>
        <w:ind w:firstLine="0"/>
      </w:pPr>
    </w:p>
    <w:p w14:paraId="65739845" w14:textId="1C6E7172" w:rsidR="00606BDC" w:rsidRDefault="003971B9" w:rsidP="00365051">
      <w:pPr>
        <w:pStyle w:val="Nagwek2"/>
      </w:pPr>
      <w:r>
        <w:t>Słownik pojęć</w:t>
      </w:r>
    </w:p>
    <w:p w14:paraId="5402F416" w14:textId="77777777" w:rsidR="00EB444B" w:rsidRPr="00EB444B" w:rsidRDefault="00EB444B" w:rsidP="00EB444B"/>
    <w:p w14:paraId="4C1ACDEB" w14:textId="77777777" w:rsidR="00606BDC" w:rsidRDefault="00CD0D4A" w:rsidP="00EA456B">
      <w:pPr>
        <w:pStyle w:val="Nagwek1"/>
      </w:pPr>
      <w:r>
        <w:lastRenderedPageBreak/>
        <w:t>Projekt w kontekście</w:t>
      </w:r>
    </w:p>
    <w:p w14:paraId="198C6147" w14:textId="20CAEDC5" w:rsidR="00606BDC" w:rsidRDefault="00CD0D4A" w:rsidP="00365051">
      <w:pPr>
        <w:pStyle w:val="Nagwek2"/>
      </w:pPr>
      <w:r>
        <w:t>Kontekst biznesowy</w:t>
      </w:r>
    </w:p>
    <w:p w14:paraId="5BB86D0B" w14:textId="59DFA09C" w:rsidR="00EB444B" w:rsidRPr="00EB444B" w:rsidRDefault="009B3BB5" w:rsidP="002D5201">
      <w:pPr>
        <w:rPr>
          <w:noProof/>
        </w:rPr>
      </w:pPr>
      <w:r w:rsidRPr="00081F62">
        <w:rPr>
          <w:noProof/>
        </w:rPr>
        <w:drawing>
          <wp:inline distT="0" distB="0" distL="0" distR="0" wp14:anchorId="542B0C40" wp14:editId="2FC5FF4B">
            <wp:extent cx="5759450" cy="4349750"/>
            <wp:effectExtent l="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98919" w14:textId="5A092DEA" w:rsidR="00EB444B" w:rsidRDefault="00606BDC" w:rsidP="002D5201">
      <w:pPr>
        <w:pStyle w:val="Nagwek2"/>
      </w:pPr>
      <w:r w:rsidRPr="00A32660">
        <w:t xml:space="preserve">Udziałowcy </w:t>
      </w:r>
    </w:p>
    <w:p w14:paraId="34C7F918" w14:textId="77777777" w:rsidR="00EB444B" w:rsidRPr="001C64A8" w:rsidRDefault="00EB444B" w:rsidP="00EB444B"/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EB444B" w14:paraId="3CD93F5F" w14:textId="77777777" w:rsidTr="00DB5349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14:paraId="76ABEE13" w14:textId="77777777" w:rsidR="00EB444B" w:rsidRPr="005D58FD" w:rsidRDefault="00EB444B" w:rsidP="00DB5349">
            <w:pPr>
              <w:pStyle w:val="wpiswtabeli"/>
            </w:pPr>
            <w:r w:rsidRPr="005D58FD">
              <w:t>KARTA UDZIAŁOWCA</w:t>
            </w:r>
          </w:p>
        </w:tc>
      </w:tr>
      <w:tr w:rsidR="00EB444B" w14:paraId="48CD6574" w14:textId="77777777" w:rsidTr="00DB5349">
        <w:tc>
          <w:tcPr>
            <w:tcW w:w="1701" w:type="dxa"/>
            <w:shd w:val="clear" w:color="auto" w:fill="D9D9D9"/>
            <w:vAlign w:val="center"/>
          </w:tcPr>
          <w:p w14:paraId="7560EBB6" w14:textId="77777777" w:rsidR="00EB444B" w:rsidRPr="005D58FD" w:rsidRDefault="00EB444B" w:rsidP="00DB5349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14:paraId="7D267E6F" w14:textId="125E5CDB" w:rsidR="00EB444B" w:rsidRPr="005A5155" w:rsidRDefault="00EB444B" w:rsidP="00DB5349">
            <w:pPr>
              <w:pStyle w:val="podpowiedzi"/>
            </w:pPr>
            <w:r>
              <w:t>UOB 01</w:t>
            </w:r>
          </w:p>
        </w:tc>
      </w:tr>
      <w:tr w:rsidR="00EB444B" w14:paraId="0C72B9B5" w14:textId="77777777" w:rsidTr="00DB5349">
        <w:tc>
          <w:tcPr>
            <w:tcW w:w="1701" w:type="dxa"/>
            <w:shd w:val="clear" w:color="auto" w:fill="D9D9D9"/>
            <w:vAlign w:val="center"/>
          </w:tcPr>
          <w:p w14:paraId="0AB9FA2C" w14:textId="77777777" w:rsidR="00EB444B" w:rsidRPr="005D58FD" w:rsidRDefault="00EB444B" w:rsidP="00DB5349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14:paraId="1BBF1419" w14:textId="479E4DF5" w:rsidR="00EB444B" w:rsidRDefault="00EB444B" w:rsidP="00DB5349">
            <w:pPr>
              <w:pStyle w:val="podpowiedzi"/>
            </w:pPr>
            <w:r>
              <w:t>Twórca systemu</w:t>
            </w:r>
          </w:p>
        </w:tc>
      </w:tr>
      <w:tr w:rsidR="00EB444B" w14:paraId="696CACE8" w14:textId="77777777" w:rsidTr="00DB5349">
        <w:tc>
          <w:tcPr>
            <w:tcW w:w="1701" w:type="dxa"/>
            <w:shd w:val="clear" w:color="auto" w:fill="D9D9D9"/>
            <w:vAlign w:val="center"/>
          </w:tcPr>
          <w:p w14:paraId="284B1831" w14:textId="77777777" w:rsidR="00EB444B" w:rsidRPr="005D58FD" w:rsidRDefault="00EB444B" w:rsidP="00DB5349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14:paraId="63EBD58F" w14:textId="255F73C5" w:rsidR="00EB444B" w:rsidRDefault="00EB444B" w:rsidP="00DB5349">
            <w:pPr>
              <w:pStyle w:val="podpowiedzi"/>
            </w:pPr>
            <w:r>
              <w:t>Osoba zajmująca się wytwarzaniem systemu, która ma bezpośredni wpływ na kształt systemu. Twórca systemu należy do zespołu projektowego</w:t>
            </w:r>
          </w:p>
        </w:tc>
      </w:tr>
      <w:tr w:rsidR="00EB444B" w14:paraId="150D92B3" w14:textId="77777777" w:rsidTr="00DB5349">
        <w:tc>
          <w:tcPr>
            <w:tcW w:w="1701" w:type="dxa"/>
            <w:shd w:val="clear" w:color="auto" w:fill="D9D9D9"/>
            <w:vAlign w:val="center"/>
          </w:tcPr>
          <w:p w14:paraId="093237F2" w14:textId="77777777" w:rsidR="00EB444B" w:rsidRPr="005D58FD" w:rsidRDefault="00EB444B" w:rsidP="00DB5349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14:paraId="6698F576" w14:textId="3A0C49B9" w:rsidR="00EB444B" w:rsidRDefault="00EB444B" w:rsidP="00DB5349">
            <w:pPr>
              <w:pStyle w:val="podpowiedzi"/>
            </w:pPr>
            <w:r>
              <w:t>Ożywiony bezpośredni</w:t>
            </w:r>
          </w:p>
        </w:tc>
      </w:tr>
      <w:tr w:rsidR="00EB444B" w14:paraId="5AFAEC77" w14:textId="77777777" w:rsidTr="00DB5349">
        <w:tc>
          <w:tcPr>
            <w:tcW w:w="1701" w:type="dxa"/>
            <w:shd w:val="clear" w:color="auto" w:fill="D9D9D9"/>
            <w:vAlign w:val="center"/>
          </w:tcPr>
          <w:p w14:paraId="44C1A6E8" w14:textId="77777777" w:rsidR="00EB444B" w:rsidRPr="005D58FD" w:rsidRDefault="00EB444B" w:rsidP="00DB5349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14:paraId="542CEFDE" w14:textId="1104C59E" w:rsidR="00EB444B" w:rsidRDefault="00EB444B" w:rsidP="00DB5349">
            <w:pPr>
              <w:pStyle w:val="podpowiedzi"/>
            </w:pPr>
            <w:r>
              <w:t>Techniczny</w:t>
            </w:r>
          </w:p>
        </w:tc>
      </w:tr>
      <w:tr w:rsidR="00EB444B" w14:paraId="32CB9D75" w14:textId="77777777" w:rsidTr="00DB5349">
        <w:tc>
          <w:tcPr>
            <w:tcW w:w="1701" w:type="dxa"/>
            <w:shd w:val="clear" w:color="auto" w:fill="D9D9D9"/>
            <w:vAlign w:val="center"/>
          </w:tcPr>
          <w:p w14:paraId="674E82BF" w14:textId="77777777" w:rsidR="00EB444B" w:rsidRPr="005D58FD" w:rsidRDefault="00EB444B" w:rsidP="00DB5349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14:paraId="49FABA58" w14:textId="3806B6E6" w:rsidR="00EB444B" w:rsidRDefault="00EB444B" w:rsidP="00DB5349">
            <w:pPr>
              <w:pStyle w:val="podpowiedzi"/>
            </w:pPr>
            <w:r>
              <w:t>Brak</w:t>
            </w:r>
          </w:p>
        </w:tc>
      </w:tr>
      <w:tr w:rsidR="00EB444B" w14:paraId="4E0CE31A" w14:textId="77777777" w:rsidTr="00DB5349">
        <w:tc>
          <w:tcPr>
            <w:tcW w:w="1701" w:type="dxa"/>
            <w:shd w:val="clear" w:color="auto" w:fill="D9D9D9"/>
            <w:vAlign w:val="center"/>
          </w:tcPr>
          <w:p w14:paraId="48646307" w14:textId="77777777" w:rsidR="00EB444B" w:rsidRPr="005D58FD" w:rsidRDefault="00EB444B" w:rsidP="00DB5349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14:paraId="4E37CEFF" w14:textId="74A3717D" w:rsidR="00EB444B" w:rsidRDefault="00EB444B" w:rsidP="00DB5349">
            <w:pPr>
              <w:pStyle w:val="podpowiedzi"/>
            </w:pPr>
          </w:p>
        </w:tc>
      </w:tr>
    </w:tbl>
    <w:p w14:paraId="4AA0E269" w14:textId="77777777" w:rsidR="00EB444B" w:rsidRPr="001C64A8" w:rsidRDefault="00EB444B" w:rsidP="002D5201">
      <w:pPr>
        <w:ind w:firstLine="0"/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EB444B" w14:paraId="32312D73" w14:textId="77777777" w:rsidTr="00DB5349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14:paraId="191ABF7F" w14:textId="77777777" w:rsidR="00EB444B" w:rsidRPr="005D58FD" w:rsidRDefault="00EB444B" w:rsidP="00DB5349">
            <w:pPr>
              <w:pStyle w:val="wpiswtabeli"/>
            </w:pPr>
            <w:r w:rsidRPr="005D58FD">
              <w:t>KARTA UDZIAŁOWCA</w:t>
            </w:r>
          </w:p>
        </w:tc>
      </w:tr>
      <w:tr w:rsidR="00EB444B" w14:paraId="58460AEF" w14:textId="77777777" w:rsidTr="00DB5349">
        <w:tc>
          <w:tcPr>
            <w:tcW w:w="1701" w:type="dxa"/>
            <w:shd w:val="clear" w:color="auto" w:fill="D9D9D9"/>
            <w:vAlign w:val="center"/>
          </w:tcPr>
          <w:p w14:paraId="23A9651A" w14:textId="77777777" w:rsidR="00EB444B" w:rsidRPr="005D58FD" w:rsidRDefault="00EB444B" w:rsidP="00DB5349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14:paraId="557A84D0" w14:textId="37B3440A" w:rsidR="00EB444B" w:rsidRPr="005A5155" w:rsidRDefault="00EB444B" w:rsidP="00DB5349">
            <w:pPr>
              <w:pStyle w:val="podpowiedzi"/>
            </w:pPr>
            <w:r>
              <w:t>UOB 02</w:t>
            </w:r>
          </w:p>
        </w:tc>
      </w:tr>
      <w:tr w:rsidR="00EB444B" w14:paraId="2209E210" w14:textId="77777777" w:rsidTr="00DB5349">
        <w:tc>
          <w:tcPr>
            <w:tcW w:w="1701" w:type="dxa"/>
            <w:shd w:val="clear" w:color="auto" w:fill="D9D9D9"/>
            <w:vAlign w:val="center"/>
          </w:tcPr>
          <w:p w14:paraId="121E57D5" w14:textId="77777777" w:rsidR="00EB444B" w:rsidRPr="005D58FD" w:rsidRDefault="00EB444B" w:rsidP="00DB5349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14:paraId="311C3429" w14:textId="6E6CF8EB" w:rsidR="00EB444B" w:rsidRDefault="00EB444B" w:rsidP="00DB5349">
            <w:pPr>
              <w:pStyle w:val="podpowiedzi"/>
            </w:pPr>
            <w:r>
              <w:t>Opiekun projektu</w:t>
            </w:r>
          </w:p>
        </w:tc>
      </w:tr>
      <w:tr w:rsidR="00EB444B" w14:paraId="4CC6B772" w14:textId="77777777" w:rsidTr="00DB5349">
        <w:tc>
          <w:tcPr>
            <w:tcW w:w="1701" w:type="dxa"/>
            <w:shd w:val="clear" w:color="auto" w:fill="D9D9D9"/>
            <w:vAlign w:val="center"/>
          </w:tcPr>
          <w:p w14:paraId="70323921" w14:textId="77777777" w:rsidR="00EB444B" w:rsidRPr="005D58FD" w:rsidRDefault="00EB444B" w:rsidP="00DB5349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14:paraId="51C6A577" w14:textId="7BE49FCD" w:rsidR="00EB444B" w:rsidRDefault="00EB444B" w:rsidP="00DB5349">
            <w:pPr>
              <w:pStyle w:val="podpowiedzi"/>
            </w:pPr>
            <w:r>
              <w:t>Osoba nadzorująca przebieg pracy wytwarzania sytemu</w:t>
            </w:r>
          </w:p>
        </w:tc>
      </w:tr>
      <w:tr w:rsidR="00EB444B" w14:paraId="4EF42B4A" w14:textId="77777777" w:rsidTr="00DB5349">
        <w:tc>
          <w:tcPr>
            <w:tcW w:w="1701" w:type="dxa"/>
            <w:shd w:val="clear" w:color="auto" w:fill="D9D9D9"/>
            <w:vAlign w:val="center"/>
          </w:tcPr>
          <w:p w14:paraId="7E787BDC" w14:textId="77777777" w:rsidR="00EB444B" w:rsidRPr="005D58FD" w:rsidRDefault="00EB444B" w:rsidP="00DB5349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14:paraId="6F3492E4" w14:textId="2D6A29C1" w:rsidR="00EB444B" w:rsidRDefault="00EB444B" w:rsidP="00DB5349">
            <w:pPr>
              <w:pStyle w:val="podpowiedzi"/>
            </w:pPr>
            <w:r>
              <w:t>Ożywiony bezpośredni</w:t>
            </w:r>
          </w:p>
        </w:tc>
      </w:tr>
      <w:tr w:rsidR="00EB444B" w14:paraId="017E344B" w14:textId="77777777" w:rsidTr="00DB5349">
        <w:tc>
          <w:tcPr>
            <w:tcW w:w="1701" w:type="dxa"/>
            <w:shd w:val="clear" w:color="auto" w:fill="D9D9D9"/>
            <w:vAlign w:val="center"/>
          </w:tcPr>
          <w:p w14:paraId="082D9678" w14:textId="77777777" w:rsidR="00EB444B" w:rsidRPr="005D58FD" w:rsidRDefault="00EB444B" w:rsidP="00DB5349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14:paraId="57F2323D" w14:textId="5EB0DF58" w:rsidR="00EB444B" w:rsidRDefault="002D5201" w:rsidP="00DB5349">
            <w:pPr>
              <w:pStyle w:val="podpowiedzi"/>
            </w:pPr>
            <w:r>
              <w:t>Oceniający</w:t>
            </w:r>
          </w:p>
        </w:tc>
      </w:tr>
      <w:tr w:rsidR="00EB444B" w14:paraId="01C77052" w14:textId="77777777" w:rsidTr="00DB5349">
        <w:tc>
          <w:tcPr>
            <w:tcW w:w="1701" w:type="dxa"/>
            <w:shd w:val="clear" w:color="auto" w:fill="D9D9D9"/>
            <w:vAlign w:val="center"/>
          </w:tcPr>
          <w:p w14:paraId="61A8C476" w14:textId="77777777" w:rsidR="00EB444B" w:rsidRPr="005D58FD" w:rsidRDefault="00EB444B" w:rsidP="00DB5349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14:paraId="2285CAF2" w14:textId="3CB2B7F1" w:rsidR="00EB444B" w:rsidRDefault="00EB444B" w:rsidP="00DB5349">
            <w:pPr>
              <w:pStyle w:val="podpowiedzi"/>
            </w:pPr>
            <w:r>
              <w:t>Nie ma bezpośredniego wpływu na sposób wytwarzania systemu</w:t>
            </w:r>
          </w:p>
        </w:tc>
      </w:tr>
      <w:tr w:rsidR="00EB444B" w14:paraId="6B8C0F9A" w14:textId="77777777" w:rsidTr="00DB5349">
        <w:tc>
          <w:tcPr>
            <w:tcW w:w="1701" w:type="dxa"/>
            <w:shd w:val="clear" w:color="auto" w:fill="D9D9D9"/>
            <w:vAlign w:val="center"/>
          </w:tcPr>
          <w:p w14:paraId="5B2CBB6D" w14:textId="77777777" w:rsidR="00EB444B" w:rsidRPr="005D58FD" w:rsidRDefault="00EB444B" w:rsidP="00DB5349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14:paraId="5E1F22EF" w14:textId="2F475B50" w:rsidR="00EB444B" w:rsidRDefault="00EB444B" w:rsidP="00DB5349">
            <w:pPr>
              <w:pStyle w:val="podpowiedzi"/>
            </w:pPr>
          </w:p>
        </w:tc>
      </w:tr>
    </w:tbl>
    <w:p w14:paraId="35C99969" w14:textId="77777777" w:rsidR="00EB444B" w:rsidRPr="001C64A8" w:rsidRDefault="00EB444B" w:rsidP="002D5201">
      <w:pPr>
        <w:ind w:firstLine="0"/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EB444B" w14:paraId="69642910" w14:textId="77777777" w:rsidTr="00DB5349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14:paraId="120F20A6" w14:textId="77777777" w:rsidR="00EB444B" w:rsidRPr="005D58FD" w:rsidRDefault="00EB444B" w:rsidP="00DB5349">
            <w:pPr>
              <w:pStyle w:val="wpiswtabeli"/>
            </w:pPr>
            <w:r w:rsidRPr="005D58FD">
              <w:t>KARTA UDZIAŁOWCA</w:t>
            </w:r>
          </w:p>
        </w:tc>
      </w:tr>
      <w:tr w:rsidR="00EB444B" w14:paraId="651FBF36" w14:textId="77777777" w:rsidTr="00DB5349">
        <w:tc>
          <w:tcPr>
            <w:tcW w:w="1701" w:type="dxa"/>
            <w:shd w:val="clear" w:color="auto" w:fill="D9D9D9"/>
            <w:vAlign w:val="center"/>
          </w:tcPr>
          <w:p w14:paraId="428843D2" w14:textId="77777777" w:rsidR="00EB444B" w:rsidRPr="005D58FD" w:rsidRDefault="00EB444B" w:rsidP="00DB5349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14:paraId="63CDB182" w14:textId="4B6860CB" w:rsidR="00EB444B" w:rsidRPr="005A5155" w:rsidRDefault="00EB444B" w:rsidP="00DB5349">
            <w:pPr>
              <w:pStyle w:val="podpowiedzi"/>
            </w:pPr>
            <w:r>
              <w:t>UOB 03</w:t>
            </w:r>
          </w:p>
        </w:tc>
      </w:tr>
      <w:tr w:rsidR="00EB444B" w14:paraId="5176D614" w14:textId="77777777" w:rsidTr="00DB5349">
        <w:tc>
          <w:tcPr>
            <w:tcW w:w="1701" w:type="dxa"/>
            <w:shd w:val="clear" w:color="auto" w:fill="D9D9D9"/>
            <w:vAlign w:val="center"/>
          </w:tcPr>
          <w:p w14:paraId="0DF77102" w14:textId="77777777" w:rsidR="00EB444B" w:rsidRPr="005D58FD" w:rsidRDefault="00EB444B" w:rsidP="00DB5349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14:paraId="68B70CE7" w14:textId="41F871A6" w:rsidR="00EB444B" w:rsidRDefault="00EB444B" w:rsidP="00DB5349">
            <w:pPr>
              <w:pStyle w:val="podpowiedzi"/>
            </w:pPr>
            <w:r>
              <w:t>Klient</w:t>
            </w:r>
          </w:p>
        </w:tc>
      </w:tr>
      <w:tr w:rsidR="00EB444B" w14:paraId="4A12A4AD" w14:textId="77777777" w:rsidTr="00DB5349">
        <w:tc>
          <w:tcPr>
            <w:tcW w:w="1701" w:type="dxa"/>
            <w:shd w:val="clear" w:color="auto" w:fill="D9D9D9"/>
            <w:vAlign w:val="center"/>
          </w:tcPr>
          <w:p w14:paraId="56FFA723" w14:textId="77777777" w:rsidR="00EB444B" w:rsidRPr="005D58FD" w:rsidRDefault="00EB444B" w:rsidP="00DB5349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14:paraId="28BBDCCE" w14:textId="4A409634" w:rsidR="00EB444B" w:rsidRDefault="00EB444B" w:rsidP="00DB5349">
            <w:pPr>
              <w:pStyle w:val="podpowiedzi"/>
            </w:pPr>
            <w:r>
              <w:t>Osoba posiadająca prawa do korzystania z systemu</w:t>
            </w:r>
          </w:p>
        </w:tc>
      </w:tr>
      <w:tr w:rsidR="00EB444B" w14:paraId="2FC89AFB" w14:textId="77777777" w:rsidTr="00DB5349">
        <w:tc>
          <w:tcPr>
            <w:tcW w:w="1701" w:type="dxa"/>
            <w:shd w:val="clear" w:color="auto" w:fill="D9D9D9"/>
            <w:vAlign w:val="center"/>
          </w:tcPr>
          <w:p w14:paraId="48445285" w14:textId="77777777" w:rsidR="00EB444B" w:rsidRPr="005D58FD" w:rsidRDefault="00EB444B" w:rsidP="00DB5349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14:paraId="001E91B6" w14:textId="0E29D72E" w:rsidR="00EB444B" w:rsidRDefault="00EB444B" w:rsidP="00DB5349">
            <w:pPr>
              <w:pStyle w:val="podpowiedzi"/>
            </w:pPr>
            <w:r>
              <w:t xml:space="preserve">Ożywiony </w:t>
            </w:r>
            <w:r w:rsidR="002D5201">
              <w:t>bezpośredni</w:t>
            </w:r>
          </w:p>
        </w:tc>
      </w:tr>
      <w:tr w:rsidR="00EB444B" w14:paraId="797A944E" w14:textId="77777777" w:rsidTr="00DB5349">
        <w:tc>
          <w:tcPr>
            <w:tcW w:w="1701" w:type="dxa"/>
            <w:shd w:val="clear" w:color="auto" w:fill="D9D9D9"/>
            <w:vAlign w:val="center"/>
          </w:tcPr>
          <w:p w14:paraId="3DEE5AF0" w14:textId="77777777" w:rsidR="00EB444B" w:rsidRPr="005D58FD" w:rsidRDefault="00EB444B" w:rsidP="00DB5349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14:paraId="7C23838C" w14:textId="3739134E" w:rsidR="00EB444B" w:rsidRDefault="002D5201" w:rsidP="00DB5349">
            <w:pPr>
              <w:pStyle w:val="podpowiedzi"/>
            </w:pPr>
            <w:r>
              <w:t>Ekonomiczny</w:t>
            </w:r>
          </w:p>
        </w:tc>
      </w:tr>
      <w:tr w:rsidR="002D5201" w14:paraId="6C1945D4" w14:textId="77777777" w:rsidTr="00DB5349">
        <w:tc>
          <w:tcPr>
            <w:tcW w:w="1701" w:type="dxa"/>
            <w:shd w:val="clear" w:color="auto" w:fill="D9D9D9"/>
            <w:vAlign w:val="center"/>
          </w:tcPr>
          <w:p w14:paraId="6E987DAD" w14:textId="77777777" w:rsidR="002D5201" w:rsidRPr="005D58FD" w:rsidRDefault="002D5201" w:rsidP="002D5201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14:paraId="6B1A5419" w14:textId="5872387F" w:rsidR="002D5201" w:rsidRDefault="002D5201" w:rsidP="002D5201">
            <w:pPr>
              <w:pStyle w:val="podpowiedzi"/>
            </w:pPr>
            <w:r>
              <w:t>Nie ma bezpośredniego wpływu na sposób wytwarzania systemu</w:t>
            </w:r>
          </w:p>
        </w:tc>
      </w:tr>
      <w:tr w:rsidR="002D5201" w14:paraId="6ED384AE" w14:textId="77777777" w:rsidTr="00DB5349">
        <w:tc>
          <w:tcPr>
            <w:tcW w:w="1701" w:type="dxa"/>
            <w:shd w:val="clear" w:color="auto" w:fill="D9D9D9"/>
            <w:vAlign w:val="center"/>
          </w:tcPr>
          <w:p w14:paraId="2098D4DF" w14:textId="77777777" w:rsidR="002D5201" w:rsidRPr="005D58FD" w:rsidRDefault="002D5201" w:rsidP="002D5201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14:paraId="222B366C" w14:textId="30EE3A47" w:rsidR="002D5201" w:rsidRDefault="002D5201" w:rsidP="002D5201">
            <w:pPr>
              <w:pStyle w:val="podpowiedzi"/>
            </w:pPr>
          </w:p>
        </w:tc>
      </w:tr>
    </w:tbl>
    <w:p w14:paraId="419615A8" w14:textId="51603F28" w:rsidR="00EB444B" w:rsidRDefault="00EB444B" w:rsidP="002D5201">
      <w:pPr>
        <w:ind w:firstLine="0"/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2D5201" w14:paraId="314BEFD4" w14:textId="77777777" w:rsidTr="00DB5349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14:paraId="6F552A7D" w14:textId="77777777" w:rsidR="002D5201" w:rsidRPr="005D58FD" w:rsidRDefault="002D5201" w:rsidP="00DB5349">
            <w:pPr>
              <w:pStyle w:val="wpiswtabeli"/>
            </w:pPr>
            <w:r w:rsidRPr="005D58FD">
              <w:t>KARTA UDZIAŁOWCA</w:t>
            </w:r>
          </w:p>
        </w:tc>
      </w:tr>
      <w:tr w:rsidR="002D5201" w14:paraId="6C3A0B2E" w14:textId="77777777" w:rsidTr="00DB5349">
        <w:tc>
          <w:tcPr>
            <w:tcW w:w="1701" w:type="dxa"/>
            <w:shd w:val="clear" w:color="auto" w:fill="D9D9D9"/>
            <w:vAlign w:val="center"/>
          </w:tcPr>
          <w:p w14:paraId="493C5994" w14:textId="77777777" w:rsidR="002D5201" w:rsidRPr="005D58FD" w:rsidRDefault="002D5201" w:rsidP="00DB5349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14:paraId="1E9F9C40" w14:textId="26E8E3FE" w:rsidR="002D5201" w:rsidRPr="005A5155" w:rsidRDefault="002D5201" w:rsidP="00DB5349">
            <w:pPr>
              <w:pStyle w:val="podpowiedzi"/>
            </w:pPr>
            <w:r>
              <w:t>UOP 01</w:t>
            </w:r>
          </w:p>
        </w:tc>
      </w:tr>
      <w:tr w:rsidR="002D5201" w14:paraId="53C2C475" w14:textId="77777777" w:rsidTr="00DB5349">
        <w:tc>
          <w:tcPr>
            <w:tcW w:w="1701" w:type="dxa"/>
            <w:shd w:val="clear" w:color="auto" w:fill="D9D9D9"/>
            <w:vAlign w:val="center"/>
          </w:tcPr>
          <w:p w14:paraId="09CBCBF1" w14:textId="77777777" w:rsidR="002D5201" w:rsidRPr="005D58FD" w:rsidRDefault="002D5201" w:rsidP="00DB5349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14:paraId="6A5B8323" w14:textId="450CB645" w:rsidR="002D5201" w:rsidRDefault="002D5201" w:rsidP="00DB5349">
            <w:pPr>
              <w:pStyle w:val="podpowiedzi"/>
            </w:pPr>
            <w:r>
              <w:t>Administrator klienta</w:t>
            </w:r>
          </w:p>
        </w:tc>
      </w:tr>
      <w:tr w:rsidR="002D5201" w14:paraId="045701F3" w14:textId="77777777" w:rsidTr="00DB5349">
        <w:tc>
          <w:tcPr>
            <w:tcW w:w="1701" w:type="dxa"/>
            <w:shd w:val="clear" w:color="auto" w:fill="D9D9D9"/>
            <w:vAlign w:val="center"/>
          </w:tcPr>
          <w:p w14:paraId="71F7A82C" w14:textId="77777777" w:rsidR="002D5201" w:rsidRPr="005D58FD" w:rsidRDefault="002D5201" w:rsidP="00DB5349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14:paraId="44FBA0DC" w14:textId="7D1E9DCE" w:rsidR="002D5201" w:rsidRDefault="002D5201" w:rsidP="00DB5349">
            <w:pPr>
              <w:pStyle w:val="podpowiedzi"/>
            </w:pPr>
            <w:r>
              <w:t>Osoba zajmująca się konfiguracją systemu po stronie klienta</w:t>
            </w:r>
          </w:p>
        </w:tc>
      </w:tr>
      <w:tr w:rsidR="002D5201" w14:paraId="08DCF836" w14:textId="77777777" w:rsidTr="00DB5349">
        <w:tc>
          <w:tcPr>
            <w:tcW w:w="1701" w:type="dxa"/>
            <w:shd w:val="clear" w:color="auto" w:fill="D9D9D9"/>
            <w:vAlign w:val="center"/>
          </w:tcPr>
          <w:p w14:paraId="18F27B94" w14:textId="77777777" w:rsidR="002D5201" w:rsidRPr="005D58FD" w:rsidRDefault="002D5201" w:rsidP="00DB5349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14:paraId="297BAE5D" w14:textId="5A8FDCE2" w:rsidR="002D5201" w:rsidRDefault="002D5201" w:rsidP="00DB5349">
            <w:pPr>
              <w:pStyle w:val="podpowiedzi"/>
            </w:pPr>
            <w:r>
              <w:t>Ożywiony pośredni</w:t>
            </w:r>
          </w:p>
        </w:tc>
      </w:tr>
      <w:tr w:rsidR="002D5201" w14:paraId="149035A7" w14:textId="77777777" w:rsidTr="00DB5349">
        <w:tc>
          <w:tcPr>
            <w:tcW w:w="1701" w:type="dxa"/>
            <w:shd w:val="clear" w:color="auto" w:fill="D9D9D9"/>
            <w:vAlign w:val="center"/>
          </w:tcPr>
          <w:p w14:paraId="202ADB9A" w14:textId="77777777" w:rsidR="002D5201" w:rsidRPr="005D58FD" w:rsidRDefault="002D5201" w:rsidP="00DB5349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14:paraId="27376E53" w14:textId="4A3DE044" w:rsidR="002D5201" w:rsidRDefault="002D5201" w:rsidP="00DB5349">
            <w:pPr>
              <w:pStyle w:val="podpowiedzi"/>
            </w:pPr>
            <w:r>
              <w:t>Operator systemu</w:t>
            </w:r>
          </w:p>
        </w:tc>
      </w:tr>
      <w:tr w:rsidR="002D5201" w14:paraId="4E33AFA7" w14:textId="77777777" w:rsidTr="00DB5349">
        <w:tc>
          <w:tcPr>
            <w:tcW w:w="1701" w:type="dxa"/>
            <w:shd w:val="clear" w:color="auto" w:fill="D9D9D9"/>
            <w:vAlign w:val="center"/>
          </w:tcPr>
          <w:p w14:paraId="7B6716CA" w14:textId="77777777" w:rsidR="002D5201" w:rsidRPr="005D58FD" w:rsidRDefault="002D5201" w:rsidP="00DB5349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14:paraId="3CE23C64" w14:textId="50EFD2A3" w:rsidR="002D5201" w:rsidRDefault="002D5201" w:rsidP="00DB5349">
            <w:pPr>
              <w:pStyle w:val="podpowiedzi"/>
            </w:pPr>
            <w:r>
              <w:t>Nie ma wpływu na sposób wytwarzania systemu oraz wymaga</w:t>
            </w:r>
            <w:r w:rsidR="00DB5349">
              <w:t>ń</w:t>
            </w:r>
          </w:p>
        </w:tc>
      </w:tr>
      <w:tr w:rsidR="002D5201" w14:paraId="32FA62F0" w14:textId="77777777" w:rsidTr="00DB5349">
        <w:tc>
          <w:tcPr>
            <w:tcW w:w="1701" w:type="dxa"/>
            <w:shd w:val="clear" w:color="auto" w:fill="D9D9D9"/>
            <w:vAlign w:val="center"/>
          </w:tcPr>
          <w:p w14:paraId="2FE68604" w14:textId="77777777" w:rsidR="002D5201" w:rsidRPr="005D58FD" w:rsidRDefault="002D5201" w:rsidP="00DB5349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14:paraId="39B013F5" w14:textId="413483B3" w:rsidR="002D5201" w:rsidRDefault="002D5201" w:rsidP="00DB5349">
            <w:pPr>
              <w:pStyle w:val="podpowiedzi"/>
            </w:pPr>
          </w:p>
        </w:tc>
      </w:tr>
    </w:tbl>
    <w:p w14:paraId="7463B154" w14:textId="2F96CE84" w:rsidR="002D5201" w:rsidRDefault="002D5201" w:rsidP="00EB444B"/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DB5349" w14:paraId="367DB1BB" w14:textId="77777777" w:rsidTr="00DB5349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14:paraId="384E7F7D" w14:textId="77777777" w:rsidR="00DB5349" w:rsidRPr="005D58FD" w:rsidRDefault="00DB5349" w:rsidP="00DB5349">
            <w:pPr>
              <w:pStyle w:val="wpiswtabeli"/>
            </w:pPr>
            <w:r w:rsidRPr="005D58FD">
              <w:t>KARTA UDZIAŁOWCA</w:t>
            </w:r>
          </w:p>
        </w:tc>
      </w:tr>
      <w:tr w:rsidR="00DB5349" w14:paraId="197049D9" w14:textId="77777777" w:rsidTr="00DB5349">
        <w:tc>
          <w:tcPr>
            <w:tcW w:w="1701" w:type="dxa"/>
            <w:shd w:val="clear" w:color="auto" w:fill="D9D9D9"/>
            <w:vAlign w:val="center"/>
          </w:tcPr>
          <w:p w14:paraId="0F182C2D" w14:textId="77777777" w:rsidR="00DB5349" w:rsidRPr="005D58FD" w:rsidRDefault="00DB5349" w:rsidP="00DB5349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14:paraId="5C649335" w14:textId="414CF2CA" w:rsidR="00DB5349" w:rsidRPr="005A5155" w:rsidRDefault="00DB5349" w:rsidP="00DB5349">
            <w:pPr>
              <w:pStyle w:val="podpowiedzi"/>
            </w:pPr>
            <w:r>
              <w:t>UOP 02</w:t>
            </w:r>
          </w:p>
        </w:tc>
      </w:tr>
      <w:tr w:rsidR="00DB5349" w14:paraId="7BC84658" w14:textId="77777777" w:rsidTr="00DB5349">
        <w:tc>
          <w:tcPr>
            <w:tcW w:w="1701" w:type="dxa"/>
            <w:shd w:val="clear" w:color="auto" w:fill="D9D9D9"/>
            <w:vAlign w:val="center"/>
          </w:tcPr>
          <w:p w14:paraId="03CDCB66" w14:textId="77777777" w:rsidR="00DB5349" w:rsidRPr="005D58FD" w:rsidRDefault="00DB5349" w:rsidP="00DB5349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14:paraId="0900B910" w14:textId="1128F495" w:rsidR="00DB5349" w:rsidRDefault="00DB5349" w:rsidP="00DB5349">
            <w:pPr>
              <w:pStyle w:val="podpowiedzi"/>
            </w:pPr>
            <w:r>
              <w:t>Użytkownik końcowy</w:t>
            </w:r>
          </w:p>
        </w:tc>
      </w:tr>
      <w:tr w:rsidR="00DB5349" w14:paraId="5FA55D8D" w14:textId="77777777" w:rsidTr="00DB5349">
        <w:tc>
          <w:tcPr>
            <w:tcW w:w="1701" w:type="dxa"/>
            <w:shd w:val="clear" w:color="auto" w:fill="D9D9D9"/>
            <w:vAlign w:val="center"/>
          </w:tcPr>
          <w:p w14:paraId="4D3F8C43" w14:textId="77777777" w:rsidR="00DB5349" w:rsidRPr="005D58FD" w:rsidRDefault="00DB5349" w:rsidP="00DB5349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14:paraId="19F4CE91" w14:textId="7FA26A9D" w:rsidR="00DB5349" w:rsidRDefault="00DB5349" w:rsidP="00DB5349">
            <w:pPr>
              <w:pStyle w:val="podpowiedzi"/>
            </w:pPr>
            <w:r>
              <w:t>Osoba odpowiedzialna za weryfikowanie działania systemu</w:t>
            </w:r>
          </w:p>
        </w:tc>
      </w:tr>
      <w:tr w:rsidR="00DB5349" w14:paraId="2FD93D1A" w14:textId="77777777" w:rsidTr="00DB5349">
        <w:tc>
          <w:tcPr>
            <w:tcW w:w="1701" w:type="dxa"/>
            <w:shd w:val="clear" w:color="auto" w:fill="D9D9D9"/>
            <w:vAlign w:val="center"/>
          </w:tcPr>
          <w:p w14:paraId="6602D1FF" w14:textId="77777777" w:rsidR="00DB5349" w:rsidRPr="005D58FD" w:rsidRDefault="00DB5349" w:rsidP="00DB5349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14:paraId="153F136F" w14:textId="4BA36F88" w:rsidR="00DB5349" w:rsidRDefault="00DB5349" w:rsidP="00DB5349">
            <w:pPr>
              <w:pStyle w:val="podpowiedzi"/>
            </w:pPr>
            <w:r>
              <w:t>Ożywiony pośredni</w:t>
            </w:r>
          </w:p>
        </w:tc>
      </w:tr>
      <w:tr w:rsidR="00DB5349" w14:paraId="4313D46A" w14:textId="77777777" w:rsidTr="00DB5349">
        <w:tc>
          <w:tcPr>
            <w:tcW w:w="1701" w:type="dxa"/>
            <w:shd w:val="clear" w:color="auto" w:fill="D9D9D9"/>
            <w:vAlign w:val="center"/>
          </w:tcPr>
          <w:p w14:paraId="3C09D5A1" w14:textId="77777777" w:rsidR="00DB5349" w:rsidRPr="005D58FD" w:rsidRDefault="00DB5349" w:rsidP="00DB5349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14:paraId="60554A64" w14:textId="3A28F607" w:rsidR="00DB5349" w:rsidRDefault="00DB5349" w:rsidP="00DB5349">
            <w:pPr>
              <w:pStyle w:val="podpowiedzi"/>
            </w:pPr>
            <w:r>
              <w:t>Weryfikacyjny</w:t>
            </w:r>
          </w:p>
        </w:tc>
      </w:tr>
      <w:tr w:rsidR="00DB5349" w14:paraId="38448909" w14:textId="77777777" w:rsidTr="00DB5349">
        <w:tc>
          <w:tcPr>
            <w:tcW w:w="1701" w:type="dxa"/>
            <w:shd w:val="clear" w:color="auto" w:fill="D9D9D9"/>
            <w:vAlign w:val="center"/>
          </w:tcPr>
          <w:p w14:paraId="6AC8CA89" w14:textId="77777777" w:rsidR="00DB5349" w:rsidRPr="005D58FD" w:rsidRDefault="00DB5349" w:rsidP="00DB5349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14:paraId="340ED66B" w14:textId="349EE98E" w:rsidR="00DB5349" w:rsidRDefault="00DB5349" w:rsidP="00DB5349">
            <w:pPr>
              <w:pStyle w:val="podpowiedzi"/>
            </w:pPr>
            <w:r>
              <w:t>Nie ma wpływu na sposób wytwarzania systemu oraz wymagań</w:t>
            </w:r>
          </w:p>
        </w:tc>
      </w:tr>
      <w:tr w:rsidR="00DB5349" w14:paraId="78E18F14" w14:textId="77777777" w:rsidTr="00DB5349">
        <w:tc>
          <w:tcPr>
            <w:tcW w:w="1701" w:type="dxa"/>
            <w:shd w:val="clear" w:color="auto" w:fill="D9D9D9"/>
            <w:vAlign w:val="center"/>
          </w:tcPr>
          <w:p w14:paraId="3849E0A8" w14:textId="77777777" w:rsidR="00DB5349" w:rsidRPr="005D58FD" w:rsidRDefault="00DB5349" w:rsidP="00DB5349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14:paraId="053C6454" w14:textId="1E7AC198" w:rsidR="00DB5349" w:rsidRDefault="00DB5349" w:rsidP="00DB5349">
            <w:pPr>
              <w:pStyle w:val="podpowiedzi"/>
            </w:pPr>
          </w:p>
        </w:tc>
      </w:tr>
    </w:tbl>
    <w:p w14:paraId="477D601D" w14:textId="16E2AB99" w:rsidR="002D5201" w:rsidRDefault="002D5201" w:rsidP="00EB444B"/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DB5349" w14:paraId="4514CFB0" w14:textId="77777777" w:rsidTr="00DB5349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14:paraId="27C17E3E" w14:textId="77777777" w:rsidR="00DB5349" w:rsidRPr="005D58FD" w:rsidRDefault="00DB5349" w:rsidP="00DB5349">
            <w:pPr>
              <w:pStyle w:val="wpiswtabeli"/>
            </w:pPr>
            <w:r w:rsidRPr="005D58FD">
              <w:t>KARTA UDZIAŁOWCA</w:t>
            </w:r>
          </w:p>
        </w:tc>
      </w:tr>
      <w:tr w:rsidR="00DB5349" w14:paraId="7735EF3B" w14:textId="77777777" w:rsidTr="00DB5349">
        <w:tc>
          <w:tcPr>
            <w:tcW w:w="1701" w:type="dxa"/>
            <w:shd w:val="clear" w:color="auto" w:fill="D9D9D9"/>
            <w:vAlign w:val="center"/>
          </w:tcPr>
          <w:p w14:paraId="4A70717F" w14:textId="77777777" w:rsidR="00DB5349" w:rsidRPr="005D58FD" w:rsidRDefault="00DB5349" w:rsidP="00DB5349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14:paraId="56BEF7D1" w14:textId="523687AD" w:rsidR="00DB5349" w:rsidRPr="005A5155" w:rsidRDefault="00DB5349" w:rsidP="00DB5349">
            <w:pPr>
              <w:pStyle w:val="podpowiedzi"/>
            </w:pPr>
            <w:r>
              <w:t>UOP 03</w:t>
            </w:r>
          </w:p>
        </w:tc>
      </w:tr>
      <w:tr w:rsidR="00DB5349" w14:paraId="1EC2244A" w14:textId="77777777" w:rsidTr="00DB5349">
        <w:tc>
          <w:tcPr>
            <w:tcW w:w="1701" w:type="dxa"/>
            <w:shd w:val="clear" w:color="auto" w:fill="D9D9D9"/>
            <w:vAlign w:val="center"/>
          </w:tcPr>
          <w:p w14:paraId="6B279042" w14:textId="77777777" w:rsidR="00DB5349" w:rsidRPr="005D58FD" w:rsidRDefault="00DB5349" w:rsidP="00DB5349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14:paraId="67D62E7B" w14:textId="6C89CC78" w:rsidR="00DB5349" w:rsidRDefault="00DB5349" w:rsidP="00DB5349">
            <w:pPr>
              <w:pStyle w:val="podpowiedzi"/>
            </w:pPr>
            <w:r>
              <w:t>Społeczeństwo</w:t>
            </w:r>
          </w:p>
        </w:tc>
      </w:tr>
      <w:tr w:rsidR="00DB5349" w14:paraId="0D7FCA6A" w14:textId="77777777" w:rsidTr="00DB5349">
        <w:tc>
          <w:tcPr>
            <w:tcW w:w="1701" w:type="dxa"/>
            <w:shd w:val="clear" w:color="auto" w:fill="D9D9D9"/>
            <w:vAlign w:val="center"/>
          </w:tcPr>
          <w:p w14:paraId="18F6EB2D" w14:textId="77777777" w:rsidR="00DB5349" w:rsidRPr="005D58FD" w:rsidRDefault="00DB5349" w:rsidP="00DB5349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14:paraId="53A8CAFA" w14:textId="2863036D" w:rsidR="00DB5349" w:rsidRDefault="00DB5349" w:rsidP="00DB5349">
            <w:pPr>
              <w:pStyle w:val="podpowiedzi"/>
            </w:pPr>
            <w:r>
              <w:t>Osoby będące uczestnikami procesu działania systemu</w:t>
            </w:r>
          </w:p>
        </w:tc>
      </w:tr>
      <w:tr w:rsidR="00DB5349" w14:paraId="200A1154" w14:textId="77777777" w:rsidTr="00DB5349">
        <w:tc>
          <w:tcPr>
            <w:tcW w:w="1701" w:type="dxa"/>
            <w:shd w:val="clear" w:color="auto" w:fill="D9D9D9"/>
            <w:vAlign w:val="center"/>
          </w:tcPr>
          <w:p w14:paraId="7A850611" w14:textId="77777777" w:rsidR="00DB5349" w:rsidRPr="005D58FD" w:rsidRDefault="00DB5349" w:rsidP="00DB5349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14:paraId="5C46B7E7" w14:textId="38752CE7" w:rsidR="00DB5349" w:rsidRDefault="00DB5349" w:rsidP="00DB5349">
            <w:pPr>
              <w:pStyle w:val="podpowiedzi"/>
            </w:pPr>
            <w:r>
              <w:t>Ożywiony pośredni</w:t>
            </w:r>
          </w:p>
        </w:tc>
      </w:tr>
      <w:tr w:rsidR="00DB5349" w14:paraId="2B8C5C1F" w14:textId="77777777" w:rsidTr="00DB5349">
        <w:tc>
          <w:tcPr>
            <w:tcW w:w="1701" w:type="dxa"/>
            <w:shd w:val="clear" w:color="auto" w:fill="D9D9D9"/>
            <w:vAlign w:val="center"/>
          </w:tcPr>
          <w:p w14:paraId="3D479962" w14:textId="77777777" w:rsidR="00DB5349" w:rsidRPr="005D58FD" w:rsidRDefault="00DB5349" w:rsidP="00DB5349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14:paraId="7ED42495" w14:textId="3522D2F9" w:rsidR="00DB5349" w:rsidRDefault="000548A2" w:rsidP="00DB5349">
            <w:pPr>
              <w:pStyle w:val="podpowiedzi"/>
            </w:pPr>
            <w:r>
              <w:t>Prawny</w:t>
            </w:r>
          </w:p>
        </w:tc>
      </w:tr>
      <w:tr w:rsidR="00DB5349" w14:paraId="41E59C36" w14:textId="77777777" w:rsidTr="00DB5349">
        <w:tc>
          <w:tcPr>
            <w:tcW w:w="1701" w:type="dxa"/>
            <w:shd w:val="clear" w:color="auto" w:fill="D9D9D9"/>
            <w:vAlign w:val="center"/>
          </w:tcPr>
          <w:p w14:paraId="42B6CBA2" w14:textId="77777777" w:rsidR="00DB5349" w:rsidRPr="005D58FD" w:rsidRDefault="00DB5349" w:rsidP="00DB5349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14:paraId="79AECC6E" w14:textId="491D233B" w:rsidR="00DB5349" w:rsidRDefault="00DB5349" w:rsidP="00DB5349">
            <w:pPr>
              <w:pStyle w:val="podpowiedzi"/>
            </w:pPr>
            <w:r>
              <w:t>Nie ma wpływu na sposób wytwarzania systemu oraz wymagań</w:t>
            </w:r>
          </w:p>
        </w:tc>
      </w:tr>
      <w:tr w:rsidR="00DB5349" w14:paraId="01875944" w14:textId="77777777" w:rsidTr="00DB5349">
        <w:tc>
          <w:tcPr>
            <w:tcW w:w="1701" w:type="dxa"/>
            <w:shd w:val="clear" w:color="auto" w:fill="D9D9D9"/>
            <w:vAlign w:val="center"/>
          </w:tcPr>
          <w:p w14:paraId="20A68E06" w14:textId="77777777" w:rsidR="00DB5349" w:rsidRPr="005D58FD" w:rsidRDefault="00DB5349" w:rsidP="00DB5349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14:paraId="30A33DD1" w14:textId="77777777" w:rsidR="00DB5349" w:rsidRDefault="00DB5349" w:rsidP="00DB5349">
            <w:pPr>
              <w:pStyle w:val="podpowiedzi"/>
            </w:pPr>
          </w:p>
        </w:tc>
      </w:tr>
    </w:tbl>
    <w:p w14:paraId="6AF367D1" w14:textId="77777777" w:rsidR="00DB5349" w:rsidRDefault="00DB5349" w:rsidP="000548A2">
      <w:pPr>
        <w:ind w:firstLine="0"/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DB5349" w14:paraId="3ECC650E" w14:textId="77777777" w:rsidTr="00DB5349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14:paraId="7E668A16" w14:textId="77777777" w:rsidR="00DB5349" w:rsidRPr="005D58FD" w:rsidRDefault="00DB5349" w:rsidP="00DB5349">
            <w:pPr>
              <w:pStyle w:val="wpiswtabeli"/>
            </w:pPr>
            <w:r w:rsidRPr="005D58FD">
              <w:t>KARTA UDZIAŁOWCA</w:t>
            </w:r>
          </w:p>
        </w:tc>
      </w:tr>
      <w:tr w:rsidR="00DB5349" w14:paraId="4D60A3BB" w14:textId="77777777" w:rsidTr="00DB5349">
        <w:tc>
          <w:tcPr>
            <w:tcW w:w="1701" w:type="dxa"/>
            <w:shd w:val="clear" w:color="auto" w:fill="D9D9D9"/>
            <w:vAlign w:val="center"/>
          </w:tcPr>
          <w:p w14:paraId="424D95B0" w14:textId="77777777" w:rsidR="00DB5349" w:rsidRPr="005D58FD" w:rsidRDefault="00DB5349" w:rsidP="00DB5349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14:paraId="35746558" w14:textId="5AC3CA89" w:rsidR="00DB5349" w:rsidRPr="005A5155" w:rsidRDefault="00DB5349" w:rsidP="00DB5349">
            <w:pPr>
              <w:pStyle w:val="podpowiedzi"/>
            </w:pPr>
            <w:r>
              <w:t>UNB 01</w:t>
            </w:r>
          </w:p>
        </w:tc>
      </w:tr>
      <w:tr w:rsidR="00DB5349" w14:paraId="1FCF1B31" w14:textId="77777777" w:rsidTr="00DB5349">
        <w:tc>
          <w:tcPr>
            <w:tcW w:w="1701" w:type="dxa"/>
            <w:shd w:val="clear" w:color="auto" w:fill="D9D9D9"/>
            <w:vAlign w:val="center"/>
          </w:tcPr>
          <w:p w14:paraId="0F7610B5" w14:textId="77777777" w:rsidR="00DB5349" w:rsidRPr="005D58FD" w:rsidRDefault="00DB5349" w:rsidP="00DB5349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14:paraId="3F6BA614" w14:textId="723B4315" w:rsidR="00DB5349" w:rsidRDefault="00DB5349" w:rsidP="00DB5349">
            <w:pPr>
              <w:pStyle w:val="podpowiedzi"/>
            </w:pPr>
            <w:proofErr w:type="spellStart"/>
            <w:r>
              <w:t>Dataset</w:t>
            </w:r>
            <w:proofErr w:type="spellEnd"/>
          </w:p>
        </w:tc>
      </w:tr>
      <w:tr w:rsidR="00DB5349" w14:paraId="3EA146E3" w14:textId="77777777" w:rsidTr="00DB5349">
        <w:tc>
          <w:tcPr>
            <w:tcW w:w="1701" w:type="dxa"/>
            <w:shd w:val="clear" w:color="auto" w:fill="D9D9D9"/>
            <w:vAlign w:val="center"/>
          </w:tcPr>
          <w:p w14:paraId="6752FD0B" w14:textId="77777777" w:rsidR="00DB5349" w:rsidRPr="005D58FD" w:rsidRDefault="00DB5349" w:rsidP="00DB5349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14:paraId="75C26B74" w14:textId="3861AFF8" w:rsidR="00DB5349" w:rsidRDefault="00DB5349" w:rsidP="00DB5349">
            <w:pPr>
              <w:pStyle w:val="podpowiedzi"/>
            </w:pPr>
            <w:r>
              <w:t>Zbiór danych uczących</w:t>
            </w:r>
          </w:p>
        </w:tc>
      </w:tr>
      <w:tr w:rsidR="00DB5349" w14:paraId="683DDB36" w14:textId="77777777" w:rsidTr="00DB5349">
        <w:tc>
          <w:tcPr>
            <w:tcW w:w="1701" w:type="dxa"/>
            <w:shd w:val="clear" w:color="auto" w:fill="D9D9D9"/>
            <w:vAlign w:val="center"/>
          </w:tcPr>
          <w:p w14:paraId="4C295525" w14:textId="77777777" w:rsidR="00DB5349" w:rsidRPr="005D58FD" w:rsidRDefault="00DB5349" w:rsidP="00DB5349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14:paraId="68B44EBF" w14:textId="580004B6" w:rsidR="00DB5349" w:rsidRDefault="00DB5349" w:rsidP="00DB5349">
            <w:pPr>
              <w:pStyle w:val="podpowiedzi"/>
            </w:pPr>
            <w:r>
              <w:t>Nieożywiony bezpośredni</w:t>
            </w:r>
          </w:p>
        </w:tc>
      </w:tr>
      <w:tr w:rsidR="00DB5349" w14:paraId="3DC7B82D" w14:textId="77777777" w:rsidTr="00DB5349">
        <w:tc>
          <w:tcPr>
            <w:tcW w:w="1701" w:type="dxa"/>
            <w:shd w:val="clear" w:color="auto" w:fill="D9D9D9"/>
            <w:vAlign w:val="center"/>
          </w:tcPr>
          <w:p w14:paraId="280FA10D" w14:textId="77777777" w:rsidR="00DB5349" w:rsidRPr="005D58FD" w:rsidRDefault="00DB5349" w:rsidP="00DB5349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14:paraId="7AA241EA" w14:textId="0DA907D9" w:rsidR="00DB5349" w:rsidRDefault="00DB5349" w:rsidP="00DB5349">
            <w:pPr>
              <w:pStyle w:val="podpowiedzi"/>
            </w:pPr>
            <w:r>
              <w:t>Techniczny</w:t>
            </w:r>
          </w:p>
        </w:tc>
      </w:tr>
      <w:tr w:rsidR="00DB5349" w14:paraId="60557D9F" w14:textId="77777777" w:rsidTr="00DB5349">
        <w:tc>
          <w:tcPr>
            <w:tcW w:w="1701" w:type="dxa"/>
            <w:shd w:val="clear" w:color="auto" w:fill="D9D9D9"/>
            <w:vAlign w:val="center"/>
          </w:tcPr>
          <w:p w14:paraId="31F16E17" w14:textId="77777777" w:rsidR="00DB5349" w:rsidRPr="005D58FD" w:rsidRDefault="00DB5349" w:rsidP="00DB5349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14:paraId="161936BC" w14:textId="50201588" w:rsidR="00DB5349" w:rsidRDefault="00DB5349" w:rsidP="00DB5349">
            <w:pPr>
              <w:pStyle w:val="podpowiedzi"/>
            </w:pPr>
            <w:r>
              <w:t>Pamięciowe</w:t>
            </w:r>
          </w:p>
        </w:tc>
      </w:tr>
      <w:tr w:rsidR="00DB5349" w14:paraId="6DB4C00F" w14:textId="77777777" w:rsidTr="00DB5349">
        <w:tc>
          <w:tcPr>
            <w:tcW w:w="1701" w:type="dxa"/>
            <w:shd w:val="clear" w:color="auto" w:fill="D9D9D9"/>
            <w:vAlign w:val="center"/>
          </w:tcPr>
          <w:p w14:paraId="4AC126DC" w14:textId="77777777" w:rsidR="00DB5349" w:rsidRPr="005D58FD" w:rsidRDefault="00DB5349" w:rsidP="00DB5349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14:paraId="6EFCA78D" w14:textId="77777777" w:rsidR="00DB5349" w:rsidRDefault="00DB5349" w:rsidP="00DB5349">
            <w:pPr>
              <w:pStyle w:val="podpowiedzi"/>
            </w:pPr>
          </w:p>
        </w:tc>
      </w:tr>
    </w:tbl>
    <w:p w14:paraId="671D0877" w14:textId="4A38F8C2" w:rsidR="00DB5349" w:rsidRDefault="00DB5349" w:rsidP="00EB444B"/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DB5349" w14:paraId="1A83491A" w14:textId="77777777" w:rsidTr="00DB5349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14:paraId="10A163EE" w14:textId="77777777" w:rsidR="00DB5349" w:rsidRPr="005D58FD" w:rsidRDefault="00DB5349" w:rsidP="00DB5349">
            <w:pPr>
              <w:pStyle w:val="wpiswtabeli"/>
            </w:pPr>
            <w:r w:rsidRPr="005D58FD">
              <w:t>KARTA UDZIAŁOWCA</w:t>
            </w:r>
          </w:p>
        </w:tc>
      </w:tr>
      <w:tr w:rsidR="00DB5349" w14:paraId="2DCFE441" w14:textId="77777777" w:rsidTr="00DB5349">
        <w:tc>
          <w:tcPr>
            <w:tcW w:w="1701" w:type="dxa"/>
            <w:shd w:val="clear" w:color="auto" w:fill="D9D9D9"/>
            <w:vAlign w:val="center"/>
          </w:tcPr>
          <w:p w14:paraId="3998214B" w14:textId="77777777" w:rsidR="00DB5349" w:rsidRPr="005D58FD" w:rsidRDefault="00DB5349" w:rsidP="00DB5349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14:paraId="1C421297" w14:textId="20E167CF" w:rsidR="00DB5349" w:rsidRPr="005A5155" w:rsidRDefault="00DB5349" w:rsidP="00DB5349">
            <w:pPr>
              <w:pStyle w:val="podpowiedzi"/>
            </w:pPr>
            <w:r>
              <w:t xml:space="preserve">UNB 02 </w:t>
            </w:r>
          </w:p>
        </w:tc>
      </w:tr>
      <w:tr w:rsidR="00DB5349" w14:paraId="618ABB47" w14:textId="77777777" w:rsidTr="00DB5349">
        <w:tc>
          <w:tcPr>
            <w:tcW w:w="1701" w:type="dxa"/>
            <w:shd w:val="clear" w:color="auto" w:fill="D9D9D9"/>
            <w:vAlign w:val="center"/>
          </w:tcPr>
          <w:p w14:paraId="1B744A56" w14:textId="77777777" w:rsidR="00DB5349" w:rsidRPr="005D58FD" w:rsidRDefault="00DB5349" w:rsidP="00DB5349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14:paraId="57548BF9" w14:textId="3F1E40FB" w:rsidR="00DB5349" w:rsidRDefault="00DB5349" w:rsidP="00DB5349">
            <w:pPr>
              <w:pStyle w:val="podpowiedzi"/>
            </w:pPr>
            <w:r>
              <w:t xml:space="preserve"> Moc obliczeniowa</w:t>
            </w:r>
          </w:p>
        </w:tc>
      </w:tr>
      <w:tr w:rsidR="00DB5349" w14:paraId="43551AC0" w14:textId="77777777" w:rsidTr="00DB5349">
        <w:tc>
          <w:tcPr>
            <w:tcW w:w="1701" w:type="dxa"/>
            <w:shd w:val="clear" w:color="auto" w:fill="D9D9D9"/>
            <w:vAlign w:val="center"/>
          </w:tcPr>
          <w:p w14:paraId="223F7B3F" w14:textId="77777777" w:rsidR="00DB5349" w:rsidRPr="005D58FD" w:rsidRDefault="00DB5349" w:rsidP="00DB5349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14:paraId="7867DB4D" w14:textId="42A9F136" w:rsidR="00DB5349" w:rsidRDefault="00DB5349" w:rsidP="00DB5349">
            <w:pPr>
              <w:pStyle w:val="podpowiedzi"/>
            </w:pPr>
            <w:r>
              <w:t>Sprzęt komputerowy wymagany do wytworzenia systemu</w:t>
            </w:r>
          </w:p>
        </w:tc>
      </w:tr>
      <w:tr w:rsidR="00DB5349" w14:paraId="43DB75BD" w14:textId="77777777" w:rsidTr="00DB5349">
        <w:tc>
          <w:tcPr>
            <w:tcW w:w="1701" w:type="dxa"/>
            <w:shd w:val="clear" w:color="auto" w:fill="D9D9D9"/>
            <w:vAlign w:val="center"/>
          </w:tcPr>
          <w:p w14:paraId="32F0024E" w14:textId="77777777" w:rsidR="00DB5349" w:rsidRPr="005D58FD" w:rsidRDefault="00DB5349" w:rsidP="00DB5349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14:paraId="3C9539E9" w14:textId="1E087DC1" w:rsidR="00DB5349" w:rsidRDefault="00DB5349" w:rsidP="00DB5349">
            <w:pPr>
              <w:pStyle w:val="podpowiedzi"/>
            </w:pPr>
            <w:r>
              <w:t>Nieożywiony bezpośredni</w:t>
            </w:r>
          </w:p>
        </w:tc>
      </w:tr>
      <w:tr w:rsidR="00DB5349" w14:paraId="6CABD0E2" w14:textId="77777777" w:rsidTr="00DB5349">
        <w:tc>
          <w:tcPr>
            <w:tcW w:w="1701" w:type="dxa"/>
            <w:shd w:val="clear" w:color="auto" w:fill="D9D9D9"/>
            <w:vAlign w:val="center"/>
          </w:tcPr>
          <w:p w14:paraId="5540A22F" w14:textId="77777777" w:rsidR="00DB5349" w:rsidRPr="005D58FD" w:rsidRDefault="00DB5349" w:rsidP="00DB5349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14:paraId="2B9ACCB4" w14:textId="43089B8E" w:rsidR="00DB5349" w:rsidRDefault="00DB5349" w:rsidP="00DB5349">
            <w:pPr>
              <w:pStyle w:val="podpowiedzi"/>
            </w:pPr>
            <w:r>
              <w:t>Techniczny</w:t>
            </w:r>
          </w:p>
        </w:tc>
      </w:tr>
      <w:tr w:rsidR="00DB5349" w14:paraId="0257FD82" w14:textId="77777777" w:rsidTr="00DB5349">
        <w:tc>
          <w:tcPr>
            <w:tcW w:w="1701" w:type="dxa"/>
            <w:shd w:val="clear" w:color="auto" w:fill="D9D9D9"/>
            <w:vAlign w:val="center"/>
          </w:tcPr>
          <w:p w14:paraId="1679507C" w14:textId="77777777" w:rsidR="00DB5349" w:rsidRPr="005D58FD" w:rsidRDefault="00DB5349" w:rsidP="00DB5349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14:paraId="47116B8E" w14:textId="3E14F332" w:rsidR="00DB5349" w:rsidRDefault="00DB5349" w:rsidP="00DB5349">
            <w:pPr>
              <w:pStyle w:val="podpowiedzi"/>
            </w:pPr>
            <w:r>
              <w:t>Ekonomiczne</w:t>
            </w:r>
          </w:p>
        </w:tc>
      </w:tr>
      <w:tr w:rsidR="00DB5349" w14:paraId="177144D1" w14:textId="77777777" w:rsidTr="00DB5349">
        <w:tc>
          <w:tcPr>
            <w:tcW w:w="1701" w:type="dxa"/>
            <w:shd w:val="clear" w:color="auto" w:fill="D9D9D9"/>
            <w:vAlign w:val="center"/>
          </w:tcPr>
          <w:p w14:paraId="04A50C51" w14:textId="77777777" w:rsidR="00DB5349" w:rsidRPr="005D58FD" w:rsidRDefault="00DB5349" w:rsidP="00DB5349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14:paraId="4AD639B9" w14:textId="77777777" w:rsidR="00DB5349" w:rsidRDefault="00DB5349" w:rsidP="00DB5349">
            <w:pPr>
              <w:pStyle w:val="podpowiedzi"/>
            </w:pPr>
          </w:p>
        </w:tc>
      </w:tr>
      <w:tr w:rsidR="00DB5349" w14:paraId="2081B165" w14:textId="77777777" w:rsidTr="00DB5349">
        <w:tc>
          <w:tcPr>
            <w:tcW w:w="1701" w:type="dxa"/>
            <w:shd w:val="clear" w:color="auto" w:fill="D9D9D9"/>
            <w:vAlign w:val="center"/>
          </w:tcPr>
          <w:p w14:paraId="2149AE83" w14:textId="77777777" w:rsidR="00DB5349" w:rsidRPr="005D58FD" w:rsidRDefault="00DB5349" w:rsidP="00DB5349">
            <w:pPr>
              <w:pStyle w:val="tekstwtabeliTNR"/>
            </w:pPr>
          </w:p>
        </w:tc>
        <w:tc>
          <w:tcPr>
            <w:tcW w:w="7513" w:type="dxa"/>
            <w:vAlign w:val="center"/>
          </w:tcPr>
          <w:p w14:paraId="22B8A43E" w14:textId="77777777" w:rsidR="00DB5349" w:rsidRDefault="00DB5349" w:rsidP="00DB5349">
            <w:pPr>
              <w:pStyle w:val="podpowiedzi"/>
            </w:pPr>
          </w:p>
        </w:tc>
      </w:tr>
    </w:tbl>
    <w:p w14:paraId="06AC0751" w14:textId="5F7A6615" w:rsidR="00DB5349" w:rsidRDefault="00DB5349" w:rsidP="00EB444B"/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DB5349" w14:paraId="5A589409" w14:textId="77777777" w:rsidTr="00DB5349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14:paraId="40DF875B" w14:textId="77777777" w:rsidR="00DB5349" w:rsidRPr="005D58FD" w:rsidRDefault="00DB5349" w:rsidP="00DB5349">
            <w:pPr>
              <w:pStyle w:val="wpiswtabeli"/>
            </w:pPr>
            <w:r w:rsidRPr="005D58FD">
              <w:t>KARTA UDZIAŁOWCA</w:t>
            </w:r>
          </w:p>
        </w:tc>
      </w:tr>
      <w:tr w:rsidR="00DB5349" w14:paraId="24F053F1" w14:textId="77777777" w:rsidTr="00DB5349">
        <w:tc>
          <w:tcPr>
            <w:tcW w:w="1701" w:type="dxa"/>
            <w:shd w:val="clear" w:color="auto" w:fill="D9D9D9"/>
            <w:vAlign w:val="center"/>
          </w:tcPr>
          <w:p w14:paraId="1333FF47" w14:textId="77777777" w:rsidR="00DB5349" w:rsidRPr="005D58FD" w:rsidRDefault="00DB5349" w:rsidP="00DB5349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14:paraId="4CD510BF" w14:textId="3D3F3B9F" w:rsidR="00DB5349" w:rsidRPr="005A5155" w:rsidRDefault="000548A2" w:rsidP="00DB5349">
            <w:pPr>
              <w:pStyle w:val="podpowiedzi"/>
            </w:pPr>
            <w:r>
              <w:t>UNP 01</w:t>
            </w:r>
          </w:p>
        </w:tc>
      </w:tr>
      <w:tr w:rsidR="00DB5349" w14:paraId="3282C6BB" w14:textId="77777777" w:rsidTr="00DB5349">
        <w:tc>
          <w:tcPr>
            <w:tcW w:w="1701" w:type="dxa"/>
            <w:shd w:val="clear" w:color="auto" w:fill="D9D9D9"/>
            <w:vAlign w:val="center"/>
          </w:tcPr>
          <w:p w14:paraId="32D11540" w14:textId="77777777" w:rsidR="00DB5349" w:rsidRPr="005D58FD" w:rsidRDefault="00DB5349" w:rsidP="00DB5349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14:paraId="1A2903C8" w14:textId="153BB2FC" w:rsidR="00DB5349" w:rsidRDefault="000548A2" w:rsidP="00DB5349">
            <w:pPr>
              <w:pStyle w:val="podpowiedzi"/>
            </w:pPr>
            <w:r>
              <w:t>Źródło danych</w:t>
            </w:r>
          </w:p>
        </w:tc>
      </w:tr>
      <w:tr w:rsidR="00DB5349" w14:paraId="0682A500" w14:textId="77777777" w:rsidTr="00DB5349">
        <w:tc>
          <w:tcPr>
            <w:tcW w:w="1701" w:type="dxa"/>
            <w:shd w:val="clear" w:color="auto" w:fill="D9D9D9"/>
            <w:vAlign w:val="center"/>
          </w:tcPr>
          <w:p w14:paraId="5E0EBAD0" w14:textId="77777777" w:rsidR="00DB5349" w:rsidRPr="005D58FD" w:rsidRDefault="00DB5349" w:rsidP="00DB5349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14:paraId="7621B751" w14:textId="392409AF" w:rsidR="00DB5349" w:rsidRDefault="000548A2" w:rsidP="00DB5349">
            <w:pPr>
              <w:pStyle w:val="podpowiedzi"/>
            </w:pPr>
            <w:r>
              <w:t>Środowisko generujące materiał wideo</w:t>
            </w:r>
          </w:p>
        </w:tc>
      </w:tr>
      <w:tr w:rsidR="00DB5349" w14:paraId="65B1BDFA" w14:textId="77777777" w:rsidTr="00DB5349">
        <w:tc>
          <w:tcPr>
            <w:tcW w:w="1701" w:type="dxa"/>
            <w:shd w:val="clear" w:color="auto" w:fill="D9D9D9"/>
            <w:vAlign w:val="center"/>
          </w:tcPr>
          <w:p w14:paraId="5D00AD2A" w14:textId="77777777" w:rsidR="00DB5349" w:rsidRPr="005D58FD" w:rsidRDefault="00DB5349" w:rsidP="00DB5349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14:paraId="7E001EFD" w14:textId="68C5A0E8" w:rsidR="00DB5349" w:rsidRDefault="000548A2" w:rsidP="00DB5349">
            <w:pPr>
              <w:pStyle w:val="podpowiedzi"/>
            </w:pPr>
            <w:r>
              <w:t>Nieożywiony pośredni</w:t>
            </w:r>
          </w:p>
        </w:tc>
      </w:tr>
      <w:tr w:rsidR="00DB5349" w14:paraId="71468CFC" w14:textId="77777777" w:rsidTr="00DB5349">
        <w:tc>
          <w:tcPr>
            <w:tcW w:w="1701" w:type="dxa"/>
            <w:shd w:val="clear" w:color="auto" w:fill="D9D9D9"/>
            <w:vAlign w:val="center"/>
          </w:tcPr>
          <w:p w14:paraId="6ED21994" w14:textId="77777777" w:rsidR="00DB5349" w:rsidRPr="005D58FD" w:rsidRDefault="00DB5349" w:rsidP="00DB5349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14:paraId="0D2C22FA" w14:textId="58608391" w:rsidR="00DB5349" w:rsidRDefault="000548A2" w:rsidP="00DB5349">
            <w:pPr>
              <w:pStyle w:val="podpowiedzi"/>
            </w:pPr>
            <w:r>
              <w:t>Brak</w:t>
            </w:r>
          </w:p>
        </w:tc>
      </w:tr>
      <w:tr w:rsidR="00DB5349" w14:paraId="3D274859" w14:textId="77777777" w:rsidTr="00DB5349">
        <w:tc>
          <w:tcPr>
            <w:tcW w:w="1701" w:type="dxa"/>
            <w:shd w:val="clear" w:color="auto" w:fill="D9D9D9"/>
            <w:vAlign w:val="center"/>
          </w:tcPr>
          <w:p w14:paraId="3A9B9A48" w14:textId="77777777" w:rsidR="00DB5349" w:rsidRPr="005D58FD" w:rsidRDefault="00DB5349" w:rsidP="00DB5349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14:paraId="7E7A8402" w14:textId="753CA654" w:rsidR="00DB5349" w:rsidRDefault="000548A2" w:rsidP="00DB5349">
            <w:pPr>
              <w:pStyle w:val="podpowiedzi"/>
            </w:pPr>
            <w:r>
              <w:t>Typ danych</w:t>
            </w:r>
          </w:p>
        </w:tc>
      </w:tr>
      <w:tr w:rsidR="00DB5349" w14:paraId="01E5481C" w14:textId="77777777" w:rsidTr="00DB5349">
        <w:tc>
          <w:tcPr>
            <w:tcW w:w="1701" w:type="dxa"/>
            <w:shd w:val="clear" w:color="auto" w:fill="D9D9D9"/>
            <w:vAlign w:val="center"/>
          </w:tcPr>
          <w:p w14:paraId="270F4F7B" w14:textId="77777777" w:rsidR="00DB5349" w:rsidRPr="005D58FD" w:rsidRDefault="00DB5349" w:rsidP="00DB5349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14:paraId="1168F0A9" w14:textId="77777777" w:rsidR="00DB5349" w:rsidRDefault="00DB5349" w:rsidP="00DB5349">
            <w:pPr>
              <w:pStyle w:val="podpowiedzi"/>
            </w:pPr>
          </w:p>
        </w:tc>
      </w:tr>
    </w:tbl>
    <w:p w14:paraId="75AB1F5F" w14:textId="77777777" w:rsidR="00DB5349" w:rsidRDefault="00DB5349" w:rsidP="00EB444B"/>
    <w:p w14:paraId="611BB11D" w14:textId="77777777" w:rsidR="00DB5349" w:rsidRDefault="00DB5349" w:rsidP="00EB444B"/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DB5349" w14:paraId="00D93A3C" w14:textId="77777777" w:rsidTr="00DB5349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14:paraId="4B5B18F5" w14:textId="77777777" w:rsidR="00DB5349" w:rsidRPr="005D58FD" w:rsidRDefault="00DB5349" w:rsidP="00DB5349">
            <w:pPr>
              <w:pStyle w:val="wpiswtabeli"/>
            </w:pPr>
            <w:r w:rsidRPr="005D58FD">
              <w:t>KARTA UDZIAŁOWCA</w:t>
            </w:r>
          </w:p>
        </w:tc>
      </w:tr>
      <w:tr w:rsidR="00DB5349" w14:paraId="423B5BC8" w14:textId="77777777" w:rsidTr="00DB5349">
        <w:tc>
          <w:tcPr>
            <w:tcW w:w="1701" w:type="dxa"/>
            <w:shd w:val="clear" w:color="auto" w:fill="D9D9D9"/>
            <w:vAlign w:val="center"/>
          </w:tcPr>
          <w:p w14:paraId="289BD15C" w14:textId="77777777" w:rsidR="00DB5349" w:rsidRPr="005D58FD" w:rsidRDefault="00DB5349" w:rsidP="00DB5349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14:paraId="7CBB8DC9" w14:textId="77777777" w:rsidR="00DB5349" w:rsidRPr="005A5155" w:rsidRDefault="00DB5349" w:rsidP="00DB5349">
            <w:pPr>
              <w:pStyle w:val="podpowiedzi"/>
            </w:pPr>
          </w:p>
        </w:tc>
      </w:tr>
      <w:tr w:rsidR="00DB5349" w14:paraId="634FFD2E" w14:textId="77777777" w:rsidTr="00DB5349">
        <w:tc>
          <w:tcPr>
            <w:tcW w:w="1701" w:type="dxa"/>
            <w:shd w:val="clear" w:color="auto" w:fill="D9D9D9"/>
            <w:vAlign w:val="center"/>
          </w:tcPr>
          <w:p w14:paraId="7A3CDE58" w14:textId="77777777" w:rsidR="00DB5349" w:rsidRPr="005D58FD" w:rsidRDefault="00DB5349" w:rsidP="00DB5349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14:paraId="0C2ADC3E" w14:textId="77777777" w:rsidR="00DB5349" w:rsidRDefault="00DB5349" w:rsidP="00DB5349">
            <w:pPr>
              <w:pStyle w:val="podpowiedzi"/>
            </w:pPr>
          </w:p>
        </w:tc>
      </w:tr>
      <w:tr w:rsidR="00DB5349" w14:paraId="5FDD0182" w14:textId="77777777" w:rsidTr="00DB5349">
        <w:tc>
          <w:tcPr>
            <w:tcW w:w="1701" w:type="dxa"/>
            <w:shd w:val="clear" w:color="auto" w:fill="D9D9D9"/>
            <w:vAlign w:val="center"/>
          </w:tcPr>
          <w:p w14:paraId="0EB0B291" w14:textId="77777777" w:rsidR="00DB5349" w:rsidRPr="005D58FD" w:rsidRDefault="00DB5349" w:rsidP="00DB5349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14:paraId="2BBF2AE3" w14:textId="77777777" w:rsidR="00DB5349" w:rsidRDefault="00DB5349" w:rsidP="00DB5349">
            <w:pPr>
              <w:pStyle w:val="podpowiedzi"/>
            </w:pPr>
          </w:p>
        </w:tc>
      </w:tr>
      <w:tr w:rsidR="00DB5349" w14:paraId="738109C9" w14:textId="77777777" w:rsidTr="00DB5349">
        <w:tc>
          <w:tcPr>
            <w:tcW w:w="1701" w:type="dxa"/>
            <w:shd w:val="clear" w:color="auto" w:fill="D9D9D9"/>
            <w:vAlign w:val="center"/>
          </w:tcPr>
          <w:p w14:paraId="3C8FB729" w14:textId="77777777" w:rsidR="00DB5349" w:rsidRPr="005D58FD" w:rsidRDefault="00DB5349" w:rsidP="00DB5349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14:paraId="70727F0D" w14:textId="77777777" w:rsidR="00DB5349" w:rsidRDefault="00DB5349" w:rsidP="00DB5349">
            <w:pPr>
              <w:pStyle w:val="podpowiedzi"/>
            </w:pPr>
          </w:p>
        </w:tc>
      </w:tr>
      <w:tr w:rsidR="00DB5349" w14:paraId="77295A24" w14:textId="77777777" w:rsidTr="00DB5349">
        <w:tc>
          <w:tcPr>
            <w:tcW w:w="1701" w:type="dxa"/>
            <w:shd w:val="clear" w:color="auto" w:fill="D9D9D9"/>
            <w:vAlign w:val="center"/>
          </w:tcPr>
          <w:p w14:paraId="38614BCC" w14:textId="77777777" w:rsidR="00DB5349" w:rsidRPr="005D58FD" w:rsidRDefault="00DB5349" w:rsidP="00DB5349">
            <w:pPr>
              <w:pStyle w:val="tekstwtabeliTNR"/>
            </w:pPr>
            <w:r w:rsidRPr="005D58FD">
              <w:lastRenderedPageBreak/>
              <w:t>Punkt widzenia:</w:t>
            </w:r>
          </w:p>
        </w:tc>
        <w:tc>
          <w:tcPr>
            <w:tcW w:w="7513" w:type="dxa"/>
            <w:vAlign w:val="center"/>
          </w:tcPr>
          <w:p w14:paraId="07A59A9E" w14:textId="77777777" w:rsidR="00DB5349" w:rsidRDefault="00DB5349" w:rsidP="00DB5349">
            <w:pPr>
              <w:pStyle w:val="podpowiedzi"/>
            </w:pPr>
          </w:p>
        </w:tc>
      </w:tr>
      <w:tr w:rsidR="00DB5349" w14:paraId="01481D85" w14:textId="77777777" w:rsidTr="00DB5349">
        <w:tc>
          <w:tcPr>
            <w:tcW w:w="1701" w:type="dxa"/>
            <w:shd w:val="clear" w:color="auto" w:fill="D9D9D9"/>
            <w:vAlign w:val="center"/>
          </w:tcPr>
          <w:p w14:paraId="08740082" w14:textId="77777777" w:rsidR="00DB5349" w:rsidRPr="005D58FD" w:rsidRDefault="00DB5349" w:rsidP="00DB5349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14:paraId="65441E37" w14:textId="77777777" w:rsidR="00DB5349" w:rsidRDefault="00DB5349" w:rsidP="00DB5349">
            <w:pPr>
              <w:pStyle w:val="podpowiedzi"/>
            </w:pPr>
          </w:p>
        </w:tc>
      </w:tr>
      <w:tr w:rsidR="00DB5349" w14:paraId="1A0FD1F0" w14:textId="77777777" w:rsidTr="00DB5349">
        <w:tc>
          <w:tcPr>
            <w:tcW w:w="1701" w:type="dxa"/>
            <w:shd w:val="clear" w:color="auto" w:fill="D9D9D9"/>
            <w:vAlign w:val="center"/>
          </w:tcPr>
          <w:p w14:paraId="46A11C42" w14:textId="77777777" w:rsidR="00DB5349" w:rsidRPr="005D58FD" w:rsidRDefault="00DB5349" w:rsidP="00DB5349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14:paraId="2DC5D882" w14:textId="77777777" w:rsidR="00DB5349" w:rsidRDefault="00DB5349" w:rsidP="00DB5349">
            <w:pPr>
              <w:pStyle w:val="podpowiedzi"/>
            </w:pPr>
          </w:p>
        </w:tc>
      </w:tr>
    </w:tbl>
    <w:p w14:paraId="223FAD22" w14:textId="77777777" w:rsidR="001C64A8" w:rsidRPr="001C64A8" w:rsidRDefault="001C64A8" w:rsidP="000548A2">
      <w:pPr>
        <w:ind w:firstLine="0"/>
      </w:pPr>
    </w:p>
    <w:p w14:paraId="32FF5E73" w14:textId="77777777" w:rsidR="00E25B05" w:rsidRDefault="00E25B05" w:rsidP="00365051">
      <w:pPr>
        <w:pStyle w:val="Nagwek2"/>
      </w:pPr>
      <w:r>
        <w:t>Klienci</w:t>
      </w:r>
    </w:p>
    <w:p w14:paraId="09D72823" w14:textId="77777777" w:rsidR="00D43452" w:rsidRDefault="00E25B05" w:rsidP="008A30F7">
      <w:pPr>
        <w:pStyle w:val="podpowiedzi"/>
      </w:pPr>
      <w:r>
        <w:t>{Klienci wewnętrzni są to klienci, którzy występują w ramach naszej organizacji np. nasz szef, dział finansowy, konstruktorzy, instalatorzy itp. specyfikujemy ich charakterystykę i potrzeby w o</w:t>
      </w:r>
      <w:r w:rsidR="00D43452">
        <w:t>dniesieniu do naszego projektu.</w:t>
      </w:r>
    </w:p>
    <w:p w14:paraId="1E2B8FB3" w14:textId="7D732301" w:rsidR="00E25B05" w:rsidRDefault="00D43452" w:rsidP="008A30F7">
      <w:pPr>
        <w:pStyle w:val="podpowiedzi"/>
      </w:pPr>
      <w:r>
        <w:t>K</w:t>
      </w:r>
      <w:r w:rsidR="00E25B05">
        <w:t>lienci zewnętrzni - przedstawiciele zleceniodawcy, którzy mogą mieć bardzo różne potrzeby np. dyrektor i administrator sieci, za klientów zewnętrznych uważa się także podwykonawców i dostawców</w:t>
      </w:r>
      <w:r>
        <w:t>.</w:t>
      </w:r>
      <w:r w:rsidR="00E25B05">
        <w:t>}</w:t>
      </w:r>
    </w:p>
    <w:p w14:paraId="4512CD4E" w14:textId="445C8419" w:rsidR="00E953DF" w:rsidRDefault="00E953DF" w:rsidP="00E953DF">
      <w:r>
        <w:t>Klienci wewnętrzni:</w:t>
      </w:r>
    </w:p>
    <w:p w14:paraId="2C4495B0" w14:textId="57CF1677" w:rsidR="00E953DF" w:rsidRDefault="00E953DF" w:rsidP="00E953DF">
      <w:pPr>
        <w:pStyle w:val="Akapitzlist"/>
        <w:numPr>
          <w:ilvl w:val="0"/>
          <w:numId w:val="39"/>
        </w:numPr>
      </w:pPr>
      <w:r>
        <w:t>Opiekun projektu</w:t>
      </w:r>
    </w:p>
    <w:p w14:paraId="3E9DB277" w14:textId="34F608B2" w:rsidR="00E953DF" w:rsidRDefault="00E953DF" w:rsidP="00E953DF">
      <w:pPr>
        <w:pStyle w:val="Akapitzlist"/>
        <w:numPr>
          <w:ilvl w:val="0"/>
          <w:numId w:val="39"/>
        </w:numPr>
      </w:pPr>
      <w:r>
        <w:t>Uczelnia</w:t>
      </w:r>
    </w:p>
    <w:p w14:paraId="5DB865A9" w14:textId="0321DFDE" w:rsidR="00E953DF" w:rsidRDefault="00E953DF" w:rsidP="00E953DF">
      <w:pPr>
        <w:pStyle w:val="Akapitzlist"/>
        <w:numPr>
          <w:ilvl w:val="0"/>
          <w:numId w:val="39"/>
        </w:numPr>
      </w:pPr>
      <w:r>
        <w:t>Twórcy systemu/Zespół projektowy</w:t>
      </w:r>
    </w:p>
    <w:p w14:paraId="4595EFE3" w14:textId="2F23DC23" w:rsidR="00E953DF" w:rsidRDefault="00E953DF" w:rsidP="00E953DF">
      <w:r>
        <w:t>Klienci zewnętrzni:</w:t>
      </w:r>
    </w:p>
    <w:p w14:paraId="0DC0FF2A" w14:textId="30D32374" w:rsidR="00E953DF" w:rsidRPr="00E953DF" w:rsidRDefault="00E953DF" w:rsidP="00E953DF">
      <w:pPr>
        <w:pStyle w:val="Akapitzlist"/>
        <w:numPr>
          <w:ilvl w:val="0"/>
          <w:numId w:val="40"/>
        </w:numPr>
      </w:pPr>
      <w:r>
        <w:t>???</w:t>
      </w:r>
    </w:p>
    <w:p w14:paraId="0834765C" w14:textId="77777777" w:rsidR="003D646E" w:rsidRDefault="003D646E" w:rsidP="00365051">
      <w:pPr>
        <w:pStyle w:val="Nagwek2"/>
      </w:pPr>
      <w:r>
        <w:t>Charakterystyka użytkowników</w:t>
      </w:r>
    </w:p>
    <w:p w14:paraId="5FAD60F7" w14:textId="2F03EB30" w:rsidR="003D646E" w:rsidRDefault="003D646E" w:rsidP="008A30F7">
      <w:pPr>
        <w:pStyle w:val="podpowiedzi"/>
      </w:pPr>
      <w:r>
        <w:t xml:space="preserve">{Użytkownicy, ich kategorie, uprawnienia dostępu do </w:t>
      </w:r>
      <w:r w:rsidR="00365051">
        <w:t xml:space="preserve">funkcji i </w:t>
      </w:r>
      <w:r>
        <w:t>danych w poszczególnych trybach pracy systemu; zakładana liczebność użytkowników poszczególnych kategorii}</w:t>
      </w:r>
    </w:p>
    <w:p w14:paraId="44AD1462" w14:textId="5D5E1824" w:rsidR="00E953DF" w:rsidRDefault="00E953DF" w:rsidP="00E953DF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150"/>
        <w:gridCol w:w="1141"/>
        <w:gridCol w:w="1957"/>
        <w:gridCol w:w="1701"/>
        <w:gridCol w:w="2410"/>
      </w:tblGrid>
      <w:tr w:rsidR="00C52094" w14:paraId="467946F4" w14:textId="77777777" w:rsidTr="00204AFA">
        <w:trPr>
          <w:jc w:val="center"/>
        </w:trPr>
        <w:tc>
          <w:tcPr>
            <w:tcW w:w="2291" w:type="dxa"/>
            <w:gridSpan w:val="2"/>
            <w:vAlign w:val="center"/>
          </w:tcPr>
          <w:p w14:paraId="68F07DAB" w14:textId="77777777" w:rsidR="00C52094" w:rsidRDefault="00C52094" w:rsidP="00204AFA">
            <w:pPr>
              <w:ind w:firstLine="0"/>
              <w:jc w:val="center"/>
            </w:pPr>
          </w:p>
        </w:tc>
        <w:tc>
          <w:tcPr>
            <w:tcW w:w="1957" w:type="dxa"/>
            <w:shd w:val="clear" w:color="auto" w:fill="F7CAAC" w:themeFill="accent2" w:themeFillTint="66"/>
            <w:vAlign w:val="center"/>
          </w:tcPr>
          <w:p w14:paraId="6D11EA60" w14:textId="166FBF5A" w:rsidR="00C52094" w:rsidRDefault="00C52094" w:rsidP="00204AFA">
            <w:pPr>
              <w:ind w:firstLine="0"/>
              <w:jc w:val="center"/>
            </w:pPr>
            <w:r>
              <w:t>Nazwa użytk</w:t>
            </w:r>
            <w:r w:rsidR="00204AFA">
              <w:t>ownika</w:t>
            </w:r>
          </w:p>
        </w:tc>
        <w:tc>
          <w:tcPr>
            <w:tcW w:w="1701" w:type="dxa"/>
            <w:shd w:val="clear" w:color="auto" w:fill="F7CAAC" w:themeFill="accent2" w:themeFillTint="66"/>
            <w:vAlign w:val="center"/>
          </w:tcPr>
          <w:p w14:paraId="76345145" w14:textId="775F7AAB" w:rsidR="00C52094" w:rsidRDefault="00204AFA" w:rsidP="00204AFA">
            <w:pPr>
              <w:ind w:firstLine="0"/>
              <w:jc w:val="center"/>
            </w:pPr>
            <w:r>
              <w:t>Dostęp</w:t>
            </w: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501EBE59" w14:textId="6F57BE01" w:rsidR="00C52094" w:rsidRDefault="00204AFA" w:rsidP="00204AFA">
            <w:pPr>
              <w:ind w:firstLine="0"/>
              <w:jc w:val="center"/>
            </w:pPr>
            <w:r>
              <w:t>Liczebność</w:t>
            </w:r>
          </w:p>
        </w:tc>
      </w:tr>
      <w:tr w:rsidR="00C52094" w14:paraId="5CC2FA16" w14:textId="77777777" w:rsidTr="00204AFA">
        <w:trPr>
          <w:jc w:val="center"/>
        </w:trPr>
        <w:tc>
          <w:tcPr>
            <w:tcW w:w="1150" w:type="dxa"/>
            <w:vMerge w:val="restart"/>
            <w:shd w:val="clear" w:color="auto" w:fill="FFF2CC" w:themeFill="accent4" w:themeFillTint="33"/>
            <w:vAlign w:val="center"/>
          </w:tcPr>
          <w:p w14:paraId="286EC047" w14:textId="77777777" w:rsidR="00204AFA" w:rsidRDefault="00204AFA" w:rsidP="00204AFA">
            <w:pPr>
              <w:ind w:firstLine="0"/>
            </w:pPr>
          </w:p>
          <w:p w14:paraId="2C9DBED3" w14:textId="77777777" w:rsidR="00204AFA" w:rsidRDefault="00204AFA" w:rsidP="00204AFA">
            <w:pPr>
              <w:ind w:firstLine="0"/>
              <w:jc w:val="center"/>
            </w:pPr>
          </w:p>
          <w:p w14:paraId="59F31A54" w14:textId="77777777" w:rsidR="00204AFA" w:rsidRDefault="00204AFA" w:rsidP="00204AFA">
            <w:pPr>
              <w:ind w:firstLine="0"/>
              <w:jc w:val="center"/>
            </w:pPr>
            <w:r>
              <w:t>KATEGORIA</w:t>
            </w:r>
          </w:p>
          <w:p w14:paraId="35A3EAB0" w14:textId="3BD31A1E" w:rsidR="00204AFA" w:rsidRDefault="00204AFA" w:rsidP="00204AFA">
            <w:pPr>
              <w:ind w:firstLine="0"/>
              <w:jc w:val="center"/>
            </w:pPr>
          </w:p>
        </w:tc>
        <w:tc>
          <w:tcPr>
            <w:tcW w:w="1141" w:type="dxa"/>
            <w:vMerge w:val="restart"/>
            <w:shd w:val="clear" w:color="auto" w:fill="C5E0B3" w:themeFill="accent6" w:themeFillTint="66"/>
            <w:vAlign w:val="center"/>
          </w:tcPr>
          <w:p w14:paraId="234D57BF" w14:textId="77777777" w:rsidR="00204AFA" w:rsidRDefault="00204AFA" w:rsidP="00204AFA">
            <w:pPr>
              <w:ind w:firstLine="0"/>
            </w:pPr>
          </w:p>
          <w:p w14:paraId="269BEE42" w14:textId="77777777" w:rsidR="00204AFA" w:rsidRDefault="00204AFA" w:rsidP="00204AFA">
            <w:pPr>
              <w:ind w:firstLine="0"/>
              <w:jc w:val="center"/>
            </w:pPr>
          </w:p>
          <w:p w14:paraId="6C6F38ED" w14:textId="1FA5618C" w:rsidR="00C52094" w:rsidRDefault="00204AFA" w:rsidP="00204AFA">
            <w:pPr>
              <w:ind w:firstLine="0"/>
              <w:jc w:val="center"/>
            </w:pPr>
            <w:r>
              <w:t>Użytkownik</w:t>
            </w:r>
            <w:r w:rsidR="00C52094">
              <w:t xml:space="preserve"> </w:t>
            </w:r>
            <w:r>
              <w:t>końcowy</w:t>
            </w:r>
          </w:p>
        </w:tc>
        <w:tc>
          <w:tcPr>
            <w:tcW w:w="1957" w:type="dxa"/>
            <w:vAlign w:val="center"/>
          </w:tcPr>
          <w:p w14:paraId="01E7D7E2" w14:textId="2C10AF9B" w:rsidR="00C52094" w:rsidRDefault="00C52094" w:rsidP="00204AFA">
            <w:pPr>
              <w:ind w:firstLine="0"/>
              <w:jc w:val="center"/>
            </w:pPr>
            <w:r w:rsidRPr="00C52094">
              <w:t>Administrator klienta</w:t>
            </w:r>
          </w:p>
        </w:tc>
        <w:tc>
          <w:tcPr>
            <w:tcW w:w="1701" w:type="dxa"/>
            <w:vAlign w:val="center"/>
          </w:tcPr>
          <w:p w14:paraId="76BDF6C8" w14:textId="39775ACC" w:rsidR="00C52094" w:rsidRDefault="00C52094" w:rsidP="00204AFA">
            <w:pPr>
              <w:ind w:firstLine="0"/>
              <w:jc w:val="center"/>
            </w:pPr>
            <w:r w:rsidRPr="00C52094">
              <w:t>Dostęp do konfiguracji systemu</w:t>
            </w:r>
          </w:p>
        </w:tc>
        <w:tc>
          <w:tcPr>
            <w:tcW w:w="2410" w:type="dxa"/>
            <w:vAlign w:val="center"/>
          </w:tcPr>
          <w:p w14:paraId="70B14C24" w14:textId="0B7C57EF" w:rsidR="00C52094" w:rsidRDefault="00C52094" w:rsidP="00204AFA">
            <w:pPr>
              <w:ind w:firstLine="0"/>
              <w:jc w:val="center"/>
            </w:pPr>
            <w:r w:rsidRPr="00C52094">
              <w:t>Zakładana liczba użytkowników zależna jest od pozyskanych klientów i ich wymogów</w:t>
            </w:r>
          </w:p>
        </w:tc>
      </w:tr>
      <w:tr w:rsidR="00C52094" w14:paraId="24886800" w14:textId="77777777" w:rsidTr="00204AFA">
        <w:trPr>
          <w:jc w:val="center"/>
        </w:trPr>
        <w:tc>
          <w:tcPr>
            <w:tcW w:w="1150" w:type="dxa"/>
            <w:vMerge/>
            <w:shd w:val="clear" w:color="auto" w:fill="FFF2CC" w:themeFill="accent4" w:themeFillTint="33"/>
            <w:vAlign w:val="center"/>
          </w:tcPr>
          <w:p w14:paraId="3F010552" w14:textId="77777777" w:rsidR="00C52094" w:rsidRDefault="00C52094" w:rsidP="00204AFA">
            <w:pPr>
              <w:ind w:firstLine="0"/>
              <w:jc w:val="center"/>
            </w:pPr>
          </w:p>
        </w:tc>
        <w:tc>
          <w:tcPr>
            <w:tcW w:w="1141" w:type="dxa"/>
            <w:vMerge/>
            <w:shd w:val="clear" w:color="auto" w:fill="C5E0B3" w:themeFill="accent6" w:themeFillTint="66"/>
            <w:vAlign w:val="center"/>
          </w:tcPr>
          <w:p w14:paraId="2535E0C6" w14:textId="77777777" w:rsidR="00C52094" w:rsidRDefault="00C52094" w:rsidP="00204AFA">
            <w:pPr>
              <w:ind w:firstLine="0"/>
              <w:jc w:val="center"/>
            </w:pPr>
          </w:p>
        </w:tc>
        <w:tc>
          <w:tcPr>
            <w:tcW w:w="1957" w:type="dxa"/>
            <w:vAlign w:val="center"/>
          </w:tcPr>
          <w:p w14:paraId="1EFCD86F" w14:textId="4E89556F" w:rsidR="00C52094" w:rsidRDefault="00C52094" w:rsidP="00204AFA">
            <w:pPr>
              <w:ind w:firstLine="0"/>
              <w:jc w:val="center"/>
            </w:pPr>
            <w:r>
              <w:t>Użytkownik weryfikujący</w:t>
            </w:r>
          </w:p>
        </w:tc>
        <w:tc>
          <w:tcPr>
            <w:tcW w:w="1701" w:type="dxa"/>
            <w:vAlign w:val="center"/>
          </w:tcPr>
          <w:p w14:paraId="7A0CC502" w14:textId="7BABC402" w:rsidR="00C52094" w:rsidRDefault="00C52094" w:rsidP="00204AFA">
            <w:pPr>
              <w:ind w:firstLine="0"/>
              <w:jc w:val="center"/>
            </w:pPr>
            <w:r>
              <w:t>Może obserwować działanie systemu</w:t>
            </w:r>
          </w:p>
        </w:tc>
        <w:tc>
          <w:tcPr>
            <w:tcW w:w="2410" w:type="dxa"/>
            <w:vAlign w:val="center"/>
          </w:tcPr>
          <w:p w14:paraId="56EEDC5B" w14:textId="0BBC318A" w:rsidR="00C52094" w:rsidRDefault="00C52094" w:rsidP="00204AFA">
            <w:pPr>
              <w:ind w:firstLine="0"/>
              <w:jc w:val="center"/>
            </w:pPr>
            <w:r w:rsidRPr="00C52094">
              <w:t>Zakładana liczba użytkowników zależna jest od pozyskanych klientów i ich wymogów</w:t>
            </w:r>
          </w:p>
        </w:tc>
      </w:tr>
      <w:tr w:rsidR="00C52094" w14:paraId="35C3A732" w14:textId="77777777" w:rsidTr="00204AFA">
        <w:trPr>
          <w:jc w:val="center"/>
        </w:trPr>
        <w:tc>
          <w:tcPr>
            <w:tcW w:w="1150" w:type="dxa"/>
            <w:vMerge/>
            <w:shd w:val="clear" w:color="auto" w:fill="FFF2CC" w:themeFill="accent4" w:themeFillTint="33"/>
            <w:vAlign w:val="center"/>
          </w:tcPr>
          <w:p w14:paraId="200A92C8" w14:textId="77777777" w:rsidR="00C52094" w:rsidRDefault="00C52094" w:rsidP="00204AFA">
            <w:pPr>
              <w:ind w:firstLine="0"/>
              <w:jc w:val="center"/>
            </w:pPr>
          </w:p>
        </w:tc>
        <w:tc>
          <w:tcPr>
            <w:tcW w:w="1141" w:type="dxa"/>
            <w:shd w:val="clear" w:color="auto" w:fill="C5E0B3" w:themeFill="accent6" w:themeFillTint="66"/>
            <w:vAlign w:val="center"/>
          </w:tcPr>
          <w:p w14:paraId="50ADC0C5" w14:textId="6E902CF8" w:rsidR="00C52094" w:rsidRDefault="00204AFA" w:rsidP="00204AFA">
            <w:pPr>
              <w:ind w:firstLine="0"/>
              <w:jc w:val="center"/>
            </w:pPr>
            <w:r>
              <w:t>Użytkownik</w:t>
            </w:r>
            <w:r w:rsidR="00C52094">
              <w:t xml:space="preserve"> </w:t>
            </w:r>
            <w:r>
              <w:t>nieświadomy</w:t>
            </w:r>
          </w:p>
        </w:tc>
        <w:tc>
          <w:tcPr>
            <w:tcW w:w="1957" w:type="dxa"/>
            <w:vAlign w:val="center"/>
          </w:tcPr>
          <w:p w14:paraId="34C935A9" w14:textId="5C3B4814" w:rsidR="00C52094" w:rsidRDefault="00C52094" w:rsidP="00204AFA">
            <w:pPr>
              <w:ind w:firstLine="0"/>
              <w:jc w:val="center"/>
            </w:pPr>
            <w:r>
              <w:t>Społeczeństwo</w:t>
            </w:r>
          </w:p>
        </w:tc>
        <w:tc>
          <w:tcPr>
            <w:tcW w:w="1701" w:type="dxa"/>
            <w:vAlign w:val="center"/>
          </w:tcPr>
          <w:p w14:paraId="2A36D70F" w14:textId="0E27503A" w:rsidR="00C52094" w:rsidRDefault="00C52094" w:rsidP="00204AFA">
            <w:pPr>
              <w:ind w:firstLine="0"/>
              <w:jc w:val="center"/>
            </w:pPr>
            <w:r>
              <w:t>Brak</w:t>
            </w:r>
          </w:p>
        </w:tc>
        <w:tc>
          <w:tcPr>
            <w:tcW w:w="2410" w:type="dxa"/>
            <w:vAlign w:val="center"/>
          </w:tcPr>
          <w:p w14:paraId="14E524DB" w14:textId="3213D7DA" w:rsidR="00C52094" w:rsidRDefault="00C52094" w:rsidP="00204AFA">
            <w:pPr>
              <w:ind w:firstLine="0"/>
              <w:jc w:val="center"/>
            </w:pPr>
            <w:r>
              <w:t>Nie da się bliżej oszacować liczebności</w:t>
            </w:r>
          </w:p>
        </w:tc>
      </w:tr>
    </w:tbl>
    <w:p w14:paraId="5AB1900F" w14:textId="77777777" w:rsidR="00C52094" w:rsidRPr="00E953DF" w:rsidRDefault="00C52094" w:rsidP="00E953DF"/>
    <w:p w14:paraId="196DD0C1" w14:textId="3B8002C6" w:rsidR="00606BDC" w:rsidRDefault="00606BDC" w:rsidP="00EA456B">
      <w:pPr>
        <w:pStyle w:val="Nagwek1"/>
      </w:pPr>
      <w:r>
        <w:t>Wymagania</w:t>
      </w:r>
    </w:p>
    <w:p w14:paraId="24EE3A9B" w14:textId="77777777" w:rsidR="00606BDC" w:rsidRDefault="00606BDC" w:rsidP="008A30F7">
      <w:pPr>
        <w:pStyle w:val="podpowiedzi"/>
      </w:pPr>
      <w:r>
        <w:t xml:space="preserve">{Wymaganie jest to potrzeba klienta lub ograniczenie narzucone przez innego udziałowca, wyrażone jako cecha projektowanego rozwiązania. Wymagania dzielimy na </w:t>
      </w:r>
      <w:r w:rsidR="00351C9C">
        <w:t xml:space="preserve">ogólne (zarówno </w:t>
      </w:r>
      <w:r w:rsidR="00E02047">
        <w:t>biznesowe</w:t>
      </w:r>
      <w:r w:rsidR="00351C9C">
        <w:t xml:space="preserve"> jak i dziedzinowe)</w:t>
      </w:r>
      <w:r w:rsidR="00E02047">
        <w:t xml:space="preserve">; </w:t>
      </w:r>
      <w:r w:rsidR="000040C8">
        <w:t xml:space="preserve">funkcjonalne, </w:t>
      </w:r>
      <w:proofErr w:type="spellStart"/>
      <w:r w:rsidR="00AC04D3">
        <w:t>poza</w:t>
      </w:r>
      <w:r w:rsidR="000040C8">
        <w:t>funkcjonalne</w:t>
      </w:r>
      <w:proofErr w:type="spellEnd"/>
      <w:r w:rsidR="000040C8">
        <w:t xml:space="preserve">; </w:t>
      </w:r>
      <w:r>
        <w:t xml:space="preserve">na środowisko docelowe oraz dotyczące procesu wytwarzania - odpowiednio w punktach </w:t>
      </w:r>
      <w:r w:rsidR="00DB41CB">
        <w:t>poniżej.</w:t>
      </w:r>
      <w:r>
        <w:t>}</w:t>
      </w:r>
    </w:p>
    <w:p w14:paraId="624B1284" w14:textId="77777777" w:rsidR="00606BDC" w:rsidRDefault="00DB41CB" w:rsidP="00365051">
      <w:pPr>
        <w:pStyle w:val="Nagwek2"/>
      </w:pPr>
      <w:r>
        <w:t>Wymagania ogólne</w:t>
      </w:r>
      <w:r w:rsidR="00351C9C">
        <w:t xml:space="preserve"> i dziedzinowe</w:t>
      </w:r>
    </w:p>
    <w:p w14:paraId="7512335B" w14:textId="77777777" w:rsidR="00DB41CB" w:rsidRDefault="00DB41CB" w:rsidP="008A30F7">
      <w:pPr>
        <w:pStyle w:val="podpowiedzi"/>
      </w:pPr>
      <w:r>
        <w:t>{</w:t>
      </w:r>
      <w:proofErr w:type="spellStart"/>
      <w:r w:rsidR="00351C9C">
        <w:t>Doprecyzoiwanie</w:t>
      </w:r>
      <w:proofErr w:type="spellEnd"/>
      <w:r w:rsidR="00351C9C">
        <w:t xml:space="preserve"> </w:t>
      </w:r>
      <w:proofErr w:type="spellStart"/>
      <w:r w:rsidR="00351C9C">
        <w:t>cełów</w:t>
      </w:r>
      <w:proofErr w:type="spellEnd"/>
      <w:r w:rsidR="00351C9C">
        <w:t xml:space="preserve"> projektu / przedsięwzięcia zdefiniowanych na etapie zlecenia projektu / założeń wstępnych (KP, DZW). Wymagania ogólne / biznesowe </w:t>
      </w:r>
      <w:r w:rsidR="000040C8">
        <w:t xml:space="preserve">/ </w:t>
      </w:r>
      <w:proofErr w:type="gramStart"/>
      <w:r w:rsidR="000040C8">
        <w:t>dziedzinowe  pokazują</w:t>
      </w:r>
      <w:proofErr w:type="gramEnd"/>
      <w:r w:rsidR="000040C8">
        <w:t xml:space="preserve"> </w:t>
      </w:r>
      <w:r w:rsidR="00351C9C">
        <w:t>system w kontekście</w:t>
      </w:r>
      <w:r w:rsidR="000040C8">
        <w:t xml:space="preserve"> i c</w:t>
      </w:r>
      <w:r w:rsidR="00351C9C">
        <w:t xml:space="preserve">harakteryzują dziedzinę, w której </w:t>
      </w:r>
      <w:r w:rsidR="00365051">
        <w:t>będzie eksploatowany system</w:t>
      </w:r>
      <w:r w:rsidR="009B52AE">
        <w:t xml:space="preserve">, </w:t>
      </w:r>
      <w:r w:rsidR="00351C9C">
        <w:t xml:space="preserve">np. edukacja, finanse </w:t>
      </w:r>
      <w:proofErr w:type="spellStart"/>
      <w:r w:rsidR="00351C9C">
        <w:t>itp</w:t>
      </w:r>
      <w:proofErr w:type="spellEnd"/>
      <w:r w:rsidR="00351C9C">
        <w:t xml:space="preserve"> </w:t>
      </w:r>
      <w:r w:rsidR="000040C8">
        <w:t>(</w:t>
      </w:r>
      <w:r w:rsidR="00351C9C">
        <w:t>mogą wymagać uwzględnienie specyficznych przepisów</w:t>
      </w:r>
      <w:r w:rsidR="000040C8">
        <w:t xml:space="preserve"> </w:t>
      </w:r>
      <w:r w:rsidR="00351C9C">
        <w:t>i zasad)</w:t>
      </w:r>
      <w:r>
        <w:t>}</w:t>
      </w:r>
    </w:p>
    <w:p w14:paraId="56492F5B" w14:textId="77777777" w:rsidR="00365051" w:rsidRPr="00365051" w:rsidRDefault="00365051" w:rsidP="009B52AE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3"/>
        <w:gridCol w:w="1948"/>
        <w:gridCol w:w="1389"/>
        <w:gridCol w:w="3701"/>
      </w:tblGrid>
      <w:tr w:rsidR="000040C8" w14:paraId="3B2E32EA" w14:textId="77777777" w:rsidTr="006F5A48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50AA954B" w14:textId="77777777" w:rsidR="000040C8" w:rsidRPr="005D58FD" w:rsidRDefault="000040C8" w:rsidP="006F5A48">
            <w:pPr>
              <w:pStyle w:val="wpiswtabeli"/>
            </w:pPr>
            <w:r w:rsidRPr="005D58FD">
              <w:t>KARTA WYMAGANIA</w:t>
            </w:r>
          </w:p>
        </w:tc>
      </w:tr>
      <w:tr w:rsidR="000040C8" w14:paraId="093AA4C4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6641E96" w14:textId="77777777" w:rsidR="000040C8" w:rsidRPr="005D58FD" w:rsidRDefault="000040C8" w:rsidP="006F5A4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14:paraId="79F649B0" w14:textId="77777777" w:rsidR="000040C8" w:rsidRPr="005A5155" w:rsidRDefault="00F91DA3" w:rsidP="006F5A48">
            <w:pPr>
              <w:pStyle w:val="podpowiedzi"/>
            </w:pPr>
            <w:r>
              <w:t>{jednoznaczny symbol np. WO</w:t>
            </w:r>
            <w:r w:rsidR="000040C8">
              <w:t>1,</w:t>
            </w:r>
            <w:r>
              <w:t xml:space="preserve"> WO</w:t>
            </w:r>
            <w:r w:rsidR="000040C8">
              <w:t>2</w:t>
            </w:r>
            <w:proofErr w:type="gramStart"/>
            <w:r w:rsidR="000040C8">
              <w:t xml:space="preserve"> ..</w:t>
            </w:r>
            <w:proofErr w:type="gramEnd"/>
            <w:r>
              <w:t xml:space="preserve"> </w:t>
            </w:r>
            <w:r w:rsidR="000040C8">
              <w:t>}</w:t>
            </w:r>
          </w:p>
        </w:tc>
        <w:tc>
          <w:tcPr>
            <w:tcW w:w="1406" w:type="dxa"/>
            <w:shd w:val="clear" w:color="auto" w:fill="D9D9D9"/>
            <w:vAlign w:val="center"/>
          </w:tcPr>
          <w:p w14:paraId="7875E609" w14:textId="77777777" w:rsidR="000040C8" w:rsidRPr="005D58FD" w:rsidRDefault="00365051" w:rsidP="006F5A48">
            <w:pPr>
              <w:pStyle w:val="tekstwtabeliTNR"/>
            </w:pPr>
            <w:r>
              <w:t>Priorytet</w:t>
            </w:r>
            <w:r w:rsidR="000040C8" w:rsidRPr="005D58FD">
              <w:t>:</w:t>
            </w:r>
          </w:p>
        </w:tc>
        <w:tc>
          <w:tcPr>
            <w:tcW w:w="3782" w:type="dxa"/>
            <w:vAlign w:val="center"/>
          </w:tcPr>
          <w:p w14:paraId="5E06E645" w14:textId="77777777" w:rsidR="009671D1" w:rsidRDefault="009671D1" w:rsidP="009671D1">
            <w:pPr>
              <w:pStyle w:val="podpowiedzi"/>
            </w:pPr>
            <w:r>
              <w:t xml:space="preserve">{ważność wymagania, np. wg skali </w:t>
            </w:r>
            <w:proofErr w:type="spellStart"/>
            <w:r>
              <w:t>MoSCoW</w:t>
            </w:r>
            <w:proofErr w:type="spellEnd"/>
            <w:r>
              <w:t>:</w:t>
            </w:r>
          </w:p>
          <w:p w14:paraId="49BCE0C6" w14:textId="77777777"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</w:t>
            </w:r>
            <w:proofErr w:type="spellStart"/>
            <w:r w:rsidRPr="00100F18">
              <w:t>must</w:t>
            </w:r>
            <w:proofErr w:type="spellEnd"/>
            <w:r w:rsidRPr="00100F18">
              <w:t xml:space="preserve"> (musi być)</w:t>
            </w:r>
          </w:p>
          <w:p w14:paraId="6E07E17F" w14:textId="77777777"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S</w:t>
            </w:r>
            <w:r w:rsidRPr="00100F18">
              <w:t xml:space="preserve"> </w:t>
            </w:r>
            <w:r>
              <w:t>–</w:t>
            </w:r>
            <w:r w:rsidRPr="00100F18">
              <w:t xml:space="preserve"> </w:t>
            </w:r>
            <w:proofErr w:type="spellStart"/>
            <w:r w:rsidRPr="00100F18">
              <w:t>should</w:t>
            </w:r>
            <w:proofErr w:type="spellEnd"/>
            <w:r w:rsidRPr="00100F18">
              <w:t xml:space="preserve"> (powinno być)</w:t>
            </w:r>
          </w:p>
          <w:p w14:paraId="3F62AF9C" w14:textId="77777777" w:rsidR="009671D1" w:rsidRDefault="009671D1" w:rsidP="009671D1">
            <w:pPr>
              <w:pStyle w:val="podpowiedzi"/>
            </w:pPr>
            <w:r w:rsidRPr="009671D1">
              <w:rPr>
                <w:b/>
              </w:rPr>
              <w:t>C</w:t>
            </w:r>
            <w:r>
              <w:t xml:space="preserve"> – </w:t>
            </w:r>
            <w:proofErr w:type="spellStart"/>
            <w:r>
              <w:t>could</w:t>
            </w:r>
            <w:proofErr w:type="spellEnd"/>
            <w:r>
              <w:t xml:space="preserve"> (może być)</w:t>
            </w:r>
          </w:p>
          <w:p w14:paraId="47F7D1DB" w14:textId="77777777" w:rsidR="000040C8" w:rsidRDefault="009671D1" w:rsidP="009671D1">
            <w:pPr>
              <w:pStyle w:val="podpowiedzi"/>
            </w:pPr>
            <w:r w:rsidRPr="009671D1">
              <w:rPr>
                <w:b/>
              </w:rPr>
              <w:t>W</w:t>
            </w:r>
            <w:r>
              <w:t xml:space="preserve"> – </w:t>
            </w:r>
            <w:proofErr w:type="spellStart"/>
            <w:r>
              <w:t>won’t</w:t>
            </w:r>
            <w:proofErr w:type="spellEnd"/>
            <w:r>
              <w:t xml:space="preserve"> (nie będzie – nie będzie implementowane w danym wydaniu, ale może być rozpatrzone w przyszłości )</w:t>
            </w:r>
            <w:r w:rsidRPr="00100F18">
              <w:t>}</w:t>
            </w:r>
          </w:p>
        </w:tc>
      </w:tr>
      <w:tr w:rsidR="000040C8" w14:paraId="4FA3970C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9CF9D64" w14:textId="77777777" w:rsidR="000040C8" w:rsidRPr="005D58FD" w:rsidRDefault="000040C8" w:rsidP="006F5A48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1CD5C2EC" w14:textId="77777777" w:rsidR="000040C8" w:rsidRDefault="000040C8" w:rsidP="006F5A48">
            <w:pPr>
              <w:pStyle w:val="podpowiedzi"/>
            </w:pPr>
            <w:r>
              <w:t>{krótki opis}</w:t>
            </w:r>
          </w:p>
        </w:tc>
      </w:tr>
      <w:tr w:rsidR="000040C8" w14:paraId="77BCA3B0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1E693DB" w14:textId="77777777" w:rsidR="000040C8" w:rsidRPr="005D58FD" w:rsidRDefault="000040C8" w:rsidP="006F5A48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15C31300" w14:textId="77777777" w:rsidR="000040C8" w:rsidRDefault="000040C8" w:rsidP="009671D1">
            <w:pPr>
              <w:pStyle w:val="podpowiedzi"/>
            </w:pPr>
            <w:r>
              <w:t>{opis szczegółowy, należy dążyć do tego, żeby wszystkie znane na ten moment szczegóły wymagania zos</w:t>
            </w:r>
            <w:r w:rsidR="009671D1">
              <w:t>tały wydobyte i wyspecyfikowane</w:t>
            </w:r>
            <w:r>
              <w:t>}</w:t>
            </w:r>
          </w:p>
        </w:tc>
      </w:tr>
      <w:tr w:rsidR="000040C8" w14:paraId="25C6F8CC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AE09C16" w14:textId="77777777" w:rsidR="000040C8" w:rsidRPr="005D58FD" w:rsidRDefault="000040C8" w:rsidP="006F5A48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14:paraId="35D0C94A" w14:textId="77777777" w:rsidR="000040C8" w:rsidRDefault="00025A94" w:rsidP="006F5A48">
            <w:pPr>
              <w:pStyle w:val="podpowiedzi"/>
            </w:pPr>
            <w:r>
              <w:t>{nazwa udziałowca, który podał wymaganie}</w:t>
            </w:r>
          </w:p>
        </w:tc>
      </w:tr>
      <w:tr w:rsidR="000040C8" w14:paraId="3DBC6887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D436693" w14:textId="77777777" w:rsidR="000040C8" w:rsidRPr="005D58FD" w:rsidRDefault="000040C8" w:rsidP="006F5A48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7DC305A4" w14:textId="77777777" w:rsidR="000040C8" w:rsidRDefault="000040C8" w:rsidP="006F5A48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14:paraId="71A453EE" w14:textId="3395023A" w:rsidR="005875D1" w:rsidRDefault="005875D1" w:rsidP="00204AFA">
      <w:pPr>
        <w:pStyle w:val="Nagwek2"/>
        <w:numPr>
          <w:ilvl w:val="0"/>
          <w:numId w:val="0"/>
        </w:numPr>
      </w:pPr>
    </w:p>
    <w:p w14:paraId="768344F2" w14:textId="24F8E041" w:rsidR="00204AFA" w:rsidRDefault="00204AFA" w:rsidP="00204AFA"/>
    <w:p w14:paraId="7ABFE1DF" w14:textId="77777777" w:rsidR="00204AFA" w:rsidRPr="00204AFA" w:rsidRDefault="00204AFA" w:rsidP="00204AFA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9"/>
        <w:gridCol w:w="1937"/>
        <w:gridCol w:w="1393"/>
        <w:gridCol w:w="3702"/>
      </w:tblGrid>
      <w:tr w:rsidR="005875D1" w14:paraId="26446036" w14:textId="77777777" w:rsidTr="005875D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2CAA8F33" w14:textId="77777777" w:rsidR="005875D1" w:rsidRPr="005D58FD" w:rsidRDefault="005875D1" w:rsidP="005875D1">
            <w:pPr>
              <w:pStyle w:val="wpiswtabeli"/>
            </w:pPr>
            <w:r w:rsidRPr="005D58FD">
              <w:t>KARTA WYMAGANIA</w:t>
            </w:r>
          </w:p>
        </w:tc>
      </w:tr>
      <w:tr w:rsidR="005875D1" w14:paraId="4E074571" w14:textId="77777777" w:rsidTr="005875D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82BB270" w14:textId="77777777" w:rsidR="005875D1" w:rsidRPr="005D58FD" w:rsidRDefault="005875D1" w:rsidP="005875D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14:paraId="2F693CB8" w14:textId="7AA6B95F" w:rsidR="005875D1" w:rsidRPr="005A5155" w:rsidRDefault="005875D1" w:rsidP="005875D1">
            <w:pPr>
              <w:pStyle w:val="podpowiedzi"/>
            </w:pPr>
            <w:r>
              <w:t>WO 01</w:t>
            </w:r>
          </w:p>
        </w:tc>
        <w:tc>
          <w:tcPr>
            <w:tcW w:w="1406" w:type="dxa"/>
            <w:shd w:val="clear" w:color="auto" w:fill="D9D9D9"/>
            <w:vAlign w:val="center"/>
          </w:tcPr>
          <w:p w14:paraId="734B2400" w14:textId="77777777" w:rsidR="005875D1" w:rsidRPr="005D58FD" w:rsidRDefault="005875D1" w:rsidP="005875D1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14:paraId="45EA713F" w14:textId="7A08E232" w:rsidR="005875D1" w:rsidRDefault="005875D1" w:rsidP="005875D1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</w:t>
            </w:r>
            <w:proofErr w:type="spellStart"/>
            <w:r w:rsidRPr="00100F18">
              <w:t>must</w:t>
            </w:r>
            <w:proofErr w:type="spellEnd"/>
            <w:r w:rsidRPr="00100F18">
              <w:t xml:space="preserve"> (musi być)</w:t>
            </w:r>
          </w:p>
        </w:tc>
      </w:tr>
      <w:tr w:rsidR="005875D1" w14:paraId="7A6CD0C1" w14:textId="77777777" w:rsidTr="005875D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7FFEBCD" w14:textId="77777777" w:rsidR="005875D1" w:rsidRPr="005D58FD" w:rsidRDefault="005875D1" w:rsidP="005875D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0005D298" w14:textId="228FA8FE" w:rsidR="005875D1" w:rsidRDefault="005875D1" w:rsidP="005875D1">
            <w:pPr>
              <w:pStyle w:val="podpowiedzi"/>
            </w:pPr>
            <w:r>
              <w:t>Bezpieczeństwo</w:t>
            </w:r>
          </w:p>
        </w:tc>
      </w:tr>
      <w:tr w:rsidR="005875D1" w14:paraId="3FC05BCC" w14:textId="77777777" w:rsidTr="005875D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B917D84" w14:textId="77777777" w:rsidR="005875D1" w:rsidRPr="005D58FD" w:rsidRDefault="005875D1" w:rsidP="005875D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57890CE4" w14:textId="65FDA95D" w:rsidR="005875D1" w:rsidRDefault="005875D1" w:rsidP="005875D1">
            <w:pPr>
              <w:pStyle w:val="podpowiedzi"/>
            </w:pPr>
            <w:r>
              <w:t xml:space="preserve">System </w:t>
            </w:r>
            <w:r w:rsidR="00B2456D">
              <w:t>musi</w:t>
            </w:r>
            <w:r>
              <w:t xml:space="preserve"> zwiększać bezpieczeństwo w miejscach publicznych bądź w sieci</w:t>
            </w:r>
          </w:p>
        </w:tc>
      </w:tr>
      <w:tr w:rsidR="005875D1" w14:paraId="3B0559C3" w14:textId="77777777" w:rsidTr="005875D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18E7A33" w14:textId="77777777" w:rsidR="005875D1" w:rsidRPr="005D58FD" w:rsidRDefault="005875D1" w:rsidP="005875D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14:paraId="61F2CF3E" w14:textId="294AD78D" w:rsidR="005875D1" w:rsidRDefault="005875D1" w:rsidP="005875D1">
            <w:pPr>
              <w:pStyle w:val="podpowiedzi"/>
            </w:pPr>
            <w:r>
              <w:t xml:space="preserve">UOP 03, </w:t>
            </w:r>
            <w:r w:rsidR="00B2456D">
              <w:t>UOB 03, UOB 01</w:t>
            </w:r>
          </w:p>
        </w:tc>
      </w:tr>
      <w:tr w:rsidR="005875D1" w14:paraId="70B99EE7" w14:textId="77777777" w:rsidTr="005875D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7515851" w14:textId="77777777" w:rsidR="005875D1" w:rsidRPr="005D58FD" w:rsidRDefault="005875D1" w:rsidP="005875D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66B60A64" w14:textId="136FC04B" w:rsidR="005875D1" w:rsidRDefault="005875D1" w:rsidP="005875D1">
            <w:pPr>
              <w:pStyle w:val="podpowiedzi"/>
            </w:pPr>
          </w:p>
        </w:tc>
      </w:tr>
    </w:tbl>
    <w:p w14:paraId="44B9D66C" w14:textId="77777777" w:rsidR="00B2456D" w:rsidRPr="005875D1" w:rsidRDefault="00B2456D" w:rsidP="005875D1">
      <w:r>
        <w:br/>
      </w:r>
      <w:r>
        <w:br/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8"/>
        <w:gridCol w:w="1935"/>
        <w:gridCol w:w="1393"/>
        <w:gridCol w:w="3705"/>
      </w:tblGrid>
      <w:tr w:rsidR="00B2456D" w14:paraId="151B699F" w14:textId="77777777" w:rsidTr="00AE268C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2863BB76" w14:textId="77777777" w:rsidR="00B2456D" w:rsidRPr="005D58FD" w:rsidRDefault="00B2456D" w:rsidP="00AE268C">
            <w:pPr>
              <w:pStyle w:val="wpiswtabeli"/>
            </w:pPr>
            <w:r w:rsidRPr="005D58FD">
              <w:lastRenderedPageBreak/>
              <w:t>KARTA WYMAGANIA</w:t>
            </w:r>
          </w:p>
        </w:tc>
      </w:tr>
      <w:tr w:rsidR="00B2456D" w14:paraId="3A9F913C" w14:textId="77777777" w:rsidTr="00AE268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7AFC4BD" w14:textId="77777777" w:rsidR="00B2456D" w:rsidRPr="005D58FD" w:rsidRDefault="00B2456D" w:rsidP="00AE268C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14:paraId="0D1B678C" w14:textId="7FDE3F34" w:rsidR="00B2456D" w:rsidRPr="005A5155" w:rsidRDefault="00B2456D" w:rsidP="00AE268C">
            <w:pPr>
              <w:pStyle w:val="podpowiedzi"/>
            </w:pPr>
            <w:r>
              <w:t>WO 02</w:t>
            </w:r>
          </w:p>
        </w:tc>
        <w:tc>
          <w:tcPr>
            <w:tcW w:w="1406" w:type="dxa"/>
            <w:shd w:val="clear" w:color="auto" w:fill="D9D9D9"/>
            <w:vAlign w:val="center"/>
          </w:tcPr>
          <w:p w14:paraId="6F601403" w14:textId="77777777" w:rsidR="00B2456D" w:rsidRPr="005D58FD" w:rsidRDefault="00B2456D" w:rsidP="00AE268C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14:paraId="53ECB318" w14:textId="62107A88" w:rsidR="00B2456D" w:rsidRDefault="00B2456D" w:rsidP="00AE268C">
            <w:pPr>
              <w:pStyle w:val="podpowiedzi"/>
            </w:pPr>
            <w:r w:rsidRPr="009671D1">
              <w:rPr>
                <w:b/>
              </w:rPr>
              <w:t>S</w:t>
            </w:r>
            <w:r w:rsidRPr="00100F18">
              <w:t xml:space="preserve"> </w:t>
            </w:r>
            <w:r>
              <w:t>–</w:t>
            </w:r>
            <w:r w:rsidRPr="00100F18">
              <w:t xml:space="preserve"> </w:t>
            </w:r>
            <w:proofErr w:type="spellStart"/>
            <w:r w:rsidRPr="00100F18">
              <w:t>should</w:t>
            </w:r>
            <w:proofErr w:type="spellEnd"/>
            <w:r w:rsidRPr="00100F18">
              <w:t xml:space="preserve"> (powinno być)</w:t>
            </w:r>
          </w:p>
        </w:tc>
      </w:tr>
      <w:tr w:rsidR="00B2456D" w14:paraId="09525379" w14:textId="77777777" w:rsidTr="00AE268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6938BC2" w14:textId="77777777" w:rsidR="00B2456D" w:rsidRPr="005D58FD" w:rsidRDefault="00B2456D" w:rsidP="00AE268C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3565469A" w14:textId="15F63E14" w:rsidR="00B2456D" w:rsidRDefault="00B2456D" w:rsidP="00AE268C">
            <w:pPr>
              <w:pStyle w:val="podpowiedzi"/>
            </w:pPr>
            <w:r>
              <w:t>Przeznaczenie</w:t>
            </w:r>
          </w:p>
        </w:tc>
      </w:tr>
      <w:tr w:rsidR="00B2456D" w14:paraId="01124806" w14:textId="77777777" w:rsidTr="00AE268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658EE0C" w14:textId="77777777" w:rsidR="00B2456D" w:rsidRPr="005D58FD" w:rsidRDefault="00B2456D" w:rsidP="00AE268C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0CB118D5" w14:textId="43ADD80A" w:rsidR="00B2456D" w:rsidRDefault="00B2456D" w:rsidP="00AE268C">
            <w:pPr>
              <w:pStyle w:val="podpowiedzi"/>
            </w:pPr>
            <w:r>
              <w:t>System winien być przeznaczony na rynek</w:t>
            </w:r>
          </w:p>
        </w:tc>
      </w:tr>
      <w:tr w:rsidR="00B2456D" w14:paraId="7CDF0944" w14:textId="77777777" w:rsidTr="00AE268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561BAD7" w14:textId="77777777" w:rsidR="00B2456D" w:rsidRPr="005D58FD" w:rsidRDefault="00B2456D" w:rsidP="00AE268C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14:paraId="0149877A" w14:textId="2AA0FF1A" w:rsidR="00B2456D" w:rsidRDefault="00B2456D" w:rsidP="00AE268C">
            <w:pPr>
              <w:pStyle w:val="podpowiedzi"/>
            </w:pPr>
            <w:r>
              <w:t>UOB 03, UOB 01</w:t>
            </w:r>
          </w:p>
        </w:tc>
      </w:tr>
      <w:tr w:rsidR="00B2456D" w14:paraId="1C8FA03C" w14:textId="77777777" w:rsidTr="00AE268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3736D85" w14:textId="77777777" w:rsidR="00B2456D" w:rsidRPr="005D58FD" w:rsidRDefault="00B2456D" w:rsidP="00AE268C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4E3D310D" w14:textId="77777777" w:rsidR="00B2456D" w:rsidRDefault="00B2456D" w:rsidP="00AE268C">
            <w:pPr>
              <w:pStyle w:val="podpowiedzi"/>
            </w:pPr>
          </w:p>
        </w:tc>
      </w:tr>
    </w:tbl>
    <w:p w14:paraId="3FB20D07" w14:textId="2E49140F" w:rsidR="005875D1" w:rsidRPr="005875D1" w:rsidRDefault="00B2456D" w:rsidP="005875D1">
      <w:r>
        <w:br/>
      </w:r>
    </w:p>
    <w:p w14:paraId="0002D7F1" w14:textId="19EB4435" w:rsidR="00606BDC" w:rsidRPr="00A32660" w:rsidRDefault="00E02047" w:rsidP="00365051">
      <w:pPr>
        <w:pStyle w:val="Nagwek2"/>
      </w:pPr>
      <w:r>
        <w:t>Wymagania funkcjonalne</w:t>
      </w:r>
    </w:p>
    <w:p w14:paraId="0822E450" w14:textId="77777777" w:rsidR="00365051" w:rsidRDefault="00606BDC" w:rsidP="008A30F7">
      <w:pPr>
        <w:pStyle w:val="podpowiedzi"/>
      </w:pPr>
      <w:r>
        <w:t>{</w:t>
      </w:r>
      <w:r w:rsidR="00E02047" w:rsidRPr="00E02047">
        <w:t>Funkcje/usługi</w:t>
      </w:r>
      <w:r w:rsidR="00E02047">
        <w:t>; w</w:t>
      </w:r>
      <w:r>
        <w:t>ymagania funkcjonalne powinny odpowiadać na pytanie: co system ma robić?</w:t>
      </w:r>
    </w:p>
    <w:p w14:paraId="3D9D878A" w14:textId="77777777" w:rsidR="00606BDC" w:rsidRDefault="00365051" w:rsidP="008A30F7">
      <w:pPr>
        <w:pStyle w:val="podpowiedzi"/>
      </w:pPr>
      <w:r>
        <w:t>W tym podrozdziale powinny znaleźć się tabele przedstawione w podpunkcie 3.2.1 opracowane dla każdego zidentyfikowanego wymaganie funkcjonalnego.</w:t>
      </w:r>
      <w:r w:rsidR="00606BDC">
        <w:t>}</w:t>
      </w:r>
    </w:p>
    <w:p w14:paraId="5F657C77" w14:textId="77777777" w:rsidR="00365051" w:rsidRPr="00365051" w:rsidRDefault="00365051" w:rsidP="009B52AE"/>
    <w:p w14:paraId="5364BEF7" w14:textId="77777777" w:rsidR="00E02047" w:rsidRDefault="00E02047" w:rsidP="003D2CA3">
      <w:pPr>
        <w:pStyle w:val="Nagwek3"/>
      </w:pPr>
      <w:r>
        <w:t>Nazwa f</w:t>
      </w:r>
      <w:r w:rsidRPr="00A32660">
        <w:t>unkcj</w:t>
      </w:r>
      <w:r>
        <w:t xml:space="preserve">i / </w:t>
      </w:r>
      <w:r w:rsidRPr="00A32660">
        <w:t>usługi</w:t>
      </w:r>
      <w:r>
        <w:t>}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4"/>
        <w:gridCol w:w="1944"/>
        <w:gridCol w:w="1393"/>
        <w:gridCol w:w="3700"/>
      </w:tblGrid>
      <w:tr w:rsidR="00DB41CB" w14:paraId="00C33A53" w14:textId="77777777" w:rsidTr="009B52AE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5AFEEC7C" w14:textId="77777777" w:rsidR="00DB41CB" w:rsidRPr="005D58FD" w:rsidRDefault="00DB41CB" w:rsidP="006F5A48">
            <w:pPr>
              <w:pStyle w:val="wpiswtabeli"/>
            </w:pPr>
            <w:r w:rsidRPr="005D58FD">
              <w:t>KARTA WYMAGANIA</w:t>
            </w:r>
          </w:p>
        </w:tc>
      </w:tr>
      <w:tr w:rsidR="00DB41CB" w:rsidRPr="00100F18" w14:paraId="73692952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CA13D7E" w14:textId="77777777" w:rsidR="00DB41CB" w:rsidRPr="005D58FD" w:rsidRDefault="00DB41CB" w:rsidP="006F5A4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14:paraId="30C10595" w14:textId="77777777" w:rsidR="00DB41CB" w:rsidRPr="005A5155" w:rsidRDefault="00DB41CB" w:rsidP="006F5A48">
            <w:pPr>
              <w:pStyle w:val="podpowiedzi"/>
            </w:pPr>
            <w:r>
              <w:t>{jednoznaczny symbol np. F01, F02 ...</w:t>
            </w:r>
            <w:r w:rsidR="00F91DA3">
              <w:t xml:space="preserve"> lub WF01</w:t>
            </w:r>
            <w:r w:rsidR="003D2CA3">
              <w:t>...}</w:t>
            </w:r>
          </w:p>
        </w:tc>
        <w:tc>
          <w:tcPr>
            <w:tcW w:w="1410" w:type="dxa"/>
            <w:shd w:val="clear" w:color="auto" w:fill="D9D9D9"/>
            <w:vAlign w:val="center"/>
          </w:tcPr>
          <w:p w14:paraId="77FFFF44" w14:textId="77777777" w:rsidR="00DB41CB" w:rsidRPr="005D58FD" w:rsidRDefault="00365051" w:rsidP="006F5A48">
            <w:pPr>
              <w:pStyle w:val="tekstwtabeliTNR"/>
            </w:pPr>
            <w:r>
              <w:t>Priorytet</w:t>
            </w:r>
            <w:r w:rsidR="00DB41CB" w:rsidRPr="005D58FD">
              <w:t>:</w:t>
            </w:r>
          </w:p>
        </w:tc>
        <w:tc>
          <w:tcPr>
            <w:tcW w:w="3782" w:type="dxa"/>
            <w:vAlign w:val="center"/>
          </w:tcPr>
          <w:p w14:paraId="32F0C140" w14:textId="77777777" w:rsidR="00100F18" w:rsidRDefault="00DB41CB" w:rsidP="008023A9">
            <w:pPr>
              <w:pStyle w:val="podpowiedzi"/>
            </w:pPr>
            <w:r>
              <w:t>{ważność wymagania, np. wg skali</w:t>
            </w:r>
            <w:r w:rsidR="008023A9">
              <w:t xml:space="preserve"> </w:t>
            </w:r>
            <w:proofErr w:type="spellStart"/>
            <w:r w:rsidR="008023A9">
              <w:t>MoSCoW</w:t>
            </w:r>
            <w:proofErr w:type="spellEnd"/>
            <w:r>
              <w:t>:</w:t>
            </w:r>
          </w:p>
          <w:p w14:paraId="59327D4E" w14:textId="77777777" w:rsidR="00100F18" w:rsidRPr="00100F18" w:rsidRDefault="00100F18" w:rsidP="008023A9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</w:t>
            </w:r>
            <w:proofErr w:type="spellStart"/>
            <w:r w:rsidRPr="00100F18">
              <w:t>must</w:t>
            </w:r>
            <w:proofErr w:type="spellEnd"/>
            <w:r w:rsidRPr="00100F18">
              <w:t xml:space="preserve"> (musi być)</w:t>
            </w:r>
          </w:p>
          <w:p w14:paraId="00FDF700" w14:textId="77777777" w:rsidR="00100F18" w:rsidRPr="00100F18" w:rsidRDefault="00100F18" w:rsidP="008023A9">
            <w:pPr>
              <w:pStyle w:val="podpowiedzi"/>
            </w:pPr>
            <w:r w:rsidRPr="009671D1">
              <w:rPr>
                <w:b/>
              </w:rPr>
              <w:t>S</w:t>
            </w:r>
            <w:r w:rsidRPr="00100F18">
              <w:t xml:space="preserve"> </w:t>
            </w:r>
            <w:r>
              <w:t>–</w:t>
            </w:r>
            <w:r w:rsidRPr="00100F18">
              <w:t xml:space="preserve"> </w:t>
            </w:r>
            <w:proofErr w:type="spellStart"/>
            <w:r w:rsidRPr="00100F18">
              <w:t>should</w:t>
            </w:r>
            <w:proofErr w:type="spellEnd"/>
            <w:r w:rsidR="00DB41CB" w:rsidRPr="00100F18">
              <w:t xml:space="preserve"> </w:t>
            </w:r>
            <w:r w:rsidRPr="00100F18">
              <w:t>(powinno być)</w:t>
            </w:r>
          </w:p>
          <w:p w14:paraId="29F9706D" w14:textId="77777777" w:rsidR="00100F18" w:rsidRDefault="00100F18" w:rsidP="008023A9">
            <w:pPr>
              <w:pStyle w:val="podpowiedzi"/>
            </w:pPr>
            <w:r w:rsidRPr="009671D1">
              <w:rPr>
                <w:b/>
              </w:rPr>
              <w:t>C</w:t>
            </w:r>
            <w:r>
              <w:t xml:space="preserve"> – </w:t>
            </w:r>
            <w:proofErr w:type="spellStart"/>
            <w:r>
              <w:t>could</w:t>
            </w:r>
            <w:proofErr w:type="spellEnd"/>
            <w:r>
              <w:t xml:space="preserve"> (może być)</w:t>
            </w:r>
          </w:p>
          <w:p w14:paraId="615ACCA1" w14:textId="77777777" w:rsidR="00DB41CB" w:rsidRPr="00100F18" w:rsidRDefault="00100F18" w:rsidP="00DD75DA">
            <w:pPr>
              <w:pStyle w:val="podpowiedzi"/>
            </w:pPr>
            <w:r w:rsidRPr="009671D1">
              <w:rPr>
                <w:b/>
              </w:rPr>
              <w:t>W</w:t>
            </w:r>
            <w:r>
              <w:t xml:space="preserve"> – </w:t>
            </w:r>
            <w:proofErr w:type="spellStart"/>
            <w:r>
              <w:t>won’t</w:t>
            </w:r>
            <w:proofErr w:type="spellEnd"/>
            <w:r>
              <w:t xml:space="preserve"> (nie będzie – nie będzie implementowane w danym wydaniu, ale może </w:t>
            </w:r>
            <w:r w:rsidR="00DD75DA">
              <w:t>być rozpatrzone w przyszłości</w:t>
            </w:r>
            <w:r>
              <w:t xml:space="preserve"> )</w:t>
            </w:r>
            <w:r w:rsidR="00DB41CB" w:rsidRPr="00100F18">
              <w:t>}</w:t>
            </w:r>
          </w:p>
        </w:tc>
      </w:tr>
      <w:tr w:rsidR="00DB41CB" w14:paraId="4322AB54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4631571" w14:textId="77777777" w:rsidR="00DB41CB" w:rsidRPr="005D58FD" w:rsidRDefault="00DB41CB" w:rsidP="006F5A48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083A6433" w14:textId="77777777" w:rsidR="00DB41CB" w:rsidRDefault="00DB41CB" w:rsidP="006F5A48">
            <w:pPr>
              <w:pStyle w:val="podpowiedzi"/>
            </w:pPr>
            <w:r>
              <w:t>{krótki opis}</w:t>
            </w:r>
          </w:p>
        </w:tc>
      </w:tr>
      <w:tr w:rsidR="00DB41CB" w14:paraId="715C57F5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4139533" w14:textId="77777777" w:rsidR="00DB41CB" w:rsidRPr="005D58FD" w:rsidRDefault="00DB41CB" w:rsidP="006F5A48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1E4F9DA5" w14:textId="77777777" w:rsidR="00DB41CB" w:rsidRDefault="00DB41CB" w:rsidP="006F5A48">
            <w:pPr>
              <w:pStyle w:val="podpowiedzi"/>
            </w:pPr>
            <w:r>
              <w:t xml:space="preserve">{opis szczegółowy, należy dążyć do tego, żeby wszystkie znane na ten moment szczegóły wymagania zostały wydobyte i </w:t>
            </w:r>
            <w:proofErr w:type="gramStart"/>
            <w:r>
              <w:t>wyspecyfikowane</w:t>
            </w:r>
            <w:r w:rsidR="009671D1">
              <w:t xml:space="preserve"> </w:t>
            </w:r>
            <w:r>
              <w:t>}</w:t>
            </w:r>
            <w:proofErr w:type="gramEnd"/>
          </w:p>
          <w:p w14:paraId="6F5F8DCB" w14:textId="77777777" w:rsidR="00DE7D70" w:rsidRDefault="00DE7D70" w:rsidP="00DE7D70">
            <w:pPr>
              <w:pStyle w:val="podpowiedzi"/>
            </w:pPr>
            <w:r>
              <w:t>Można zastosować opis jak w User Story</w:t>
            </w:r>
          </w:p>
          <w:p w14:paraId="3FCF9032" w14:textId="77777777" w:rsidR="00DE7D70" w:rsidRPr="00DE7D70" w:rsidRDefault="00DE7D70" w:rsidP="00DE7D70">
            <w:pPr>
              <w:pStyle w:val="podpowiedzi"/>
              <w:numPr>
                <w:ilvl w:val="0"/>
                <w:numId w:val="37"/>
              </w:numPr>
            </w:pPr>
            <w:r w:rsidRPr="00DE7D70">
              <w:rPr>
                <w:b/>
              </w:rPr>
              <w:t>Jako</w:t>
            </w:r>
            <w:r w:rsidRPr="00DE7D70">
              <w:t> (konkretny użytkownik systemu)</w:t>
            </w:r>
          </w:p>
          <w:p w14:paraId="18DB93ED" w14:textId="77777777" w:rsidR="00DE7D70" w:rsidRPr="00DE7D70" w:rsidRDefault="00DE7D70" w:rsidP="00DE7D70">
            <w:pPr>
              <w:pStyle w:val="podpowiedzi"/>
              <w:numPr>
                <w:ilvl w:val="0"/>
                <w:numId w:val="37"/>
              </w:numPr>
            </w:pPr>
            <w:r w:rsidRPr="00DE7D70">
              <w:rPr>
                <w:b/>
              </w:rPr>
              <w:t>chcę</w:t>
            </w:r>
            <w:r w:rsidRPr="00DE7D70">
              <w:t>… (pożądana cecha lub problem, który trzeba rozwiązać)</w:t>
            </w:r>
          </w:p>
          <w:p w14:paraId="3AC6A2B2" w14:textId="77777777" w:rsidR="00DE7D70" w:rsidRPr="00DE7D70" w:rsidRDefault="00DE7D70" w:rsidP="009671D1">
            <w:pPr>
              <w:pStyle w:val="podpowiedzi"/>
              <w:numPr>
                <w:ilvl w:val="0"/>
                <w:numId w:val="37"/>
              </w:numPr>
            </w:pPr>
            <w:r w:rsidRPr="00DE7D70">
              <w:rPr>
                <w:b/>
              </w:rPr>
              <w:t>bo wtedy/ponieważ</w:t>
            </w:r>
            <w:r w:rsidRPr="00DE7D70">
              <w:t>… (korzyść płynąca z ukończenia story)</w:t>
            </w:r>
          </w:p>
        </w:tc>
      </w:tr>
      <w:tr w:rsidR="00DE7D70" w14:paraId="56B72F14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EA75546" w14:textId="77777777" w:rsidR="00DE7D70" w:rsidRDefault="00DE7D70" w:rsidP="006F5A48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747F679F" w14:textId="77777777" w:rsidR="00DE7D70" w:rsidRDefault="00DE7D70" w:rsidP="009671D1">
            <w:pPr>
              <w:pStyle w:val="podpowiedzi"/>
            </w:pPr>
            <w:r w:rsidRPr="00313D1A">
              <w:t xml:space="preserve">Warunki Satysfakcji (Szczegóły dodane </w:t>
            </w:r>
            <w:r>
              <w:t xml:space="preserve">na </w:t>
            </w:r>
            <w:proofErr w:type="gramStart"/>
            <w:r>
              <w:t xml:space="preserve">potrzeby </w:t>
            </w:r>
            <w:r w:rsidRPr="00313D1A">
              <w:t xml:space="preserve"> testów</w:t>
            </w:r>
            <w:proofErr w:type="gramEnd"/>
            <w:r w:rsidRPr="00313D1A">
              <w:t xml:space="preserve"> akceptacyjnych)</w:t>
            </w:r>
          </w:p>
        </w:tc>
      </w:tr>
      <w:tr w:rsidR="00DB41CB" w14:paraId="5D9B6D54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C95F6E5" w14:textId="77777777" w:rsidR="00DB41CB" w:rsidRPr="005D58FD" w:rsidRDefault="00DB41CB" w:rsidP="006F5A48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14:paraId="302D86DC" w14:textId="77777777" w:rsidR="00DB41CB" w:rsidRDefault="00DB41CB" w:rsidP="006F5A48">
            <w:pPr>
              <w:pStyle w:val="podpowiedzi"/>
            </w:pPr>
            <w:r>
              <w:t>{</w:t>
            </w:r>
            <w:r w:rsidR="009671D1">
              <w:t xml:space="preserve">uzupełniane w trakcie sprintu – </w:t>
            </w:r>
            <w:r>
              <w:t>dane wejściowe, związane z wymaganiem}</w:t>
            </w:r>
          </w:p>
        </w:tc>
      </w:tr>
      <w:tr w:rsidR="00DB41CB" w14:paraId="6C6B0087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EBE0D54" w14:textId="77777777" w:rsidR="00DB41CB" w:rsidRPr="005D58FD" w:rsidRDefault="00DB41CB" w:rsidP="006F5A48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14:paraId="4C1212E0" w14:textId="77777777" w:rsidR="00DB41CB" w:rsidRPr="00151458" w:rsidRDefault="00DB41CB" w:rsidP="006F5A48">
            <w:pPr>
              <w:pStyle w:val="komentarz"/>
            </w:pPr>
            <w:proofErr w:type="gramStart"/>
            <w:r w:rsidRPr="00E7625F">
              <w:t>{</w:t>
            </w:r>
            <w:r w:rsidR="009671D1">
              <w:t xml:space="preserve"> uzupełniane</w:t>
            </w:r>
            <w:proofErr w:type="gramEnd"/>
            <w:r w:rsidR="009671D1">
              <w:t xml:space="preserve"> w trakcie sprintu – </w:t>
            </w:r>
            <w:r w:rsidRPr="00E7625F">
              <w:t>warunk</w:t>
            </w:r>
            <w:r>
              <w:t>i, które</w:t>
            </w:r>
            <w:r w:rsidRPr="00E7625F">
              <w:t xml:space="preserve"> </w:t>
            </w:r>
            <w:r>
              <w:t>muszą być prawdziwe</w:t>
            </w:r>
            <w:r w:rsidRPr="00E7625F">
              <w:t xml:space="preserve"> przed wywołaniem </w:t>
            </w:r>
            <w:r>
              <w:t>operacji</w:t>
            </w:r>
            <w:r w:rsidRPr="00E7625F">
              <w:t>}</w:t>
            </w:r>
          </w:p>
        </w:tc>
      </w:tr>
      <w:tr w:rsidR="00DB41CB" w14:paraId="26322C2A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0001D1F" w14:textId="77777777" w:rsidR="00DB41CB" w:rsidRPr="005D58FD" w:rsidRDefault="00DB41CB" w:rsidP="006F5A48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14:paraId="7F6A259E" w14:textId="77777777" w:rsidR="00DB41CB" w:rsidRPr="00151458" w:rsidRDefault="00DB41CB" w:rsidP="006F5A48">
            <w:pPr>
              <w:pStyle w:val="komentarz"/>
            </w:pPr>
            <w:proofErr w:type="gramStart"/>
            <w:r w:rsidRPr="00E7625F">
              <w:t>{</w:t>
            </w:r>
            <w:r w:rsidR="009671D1">
              <w:t xml:space="preserve"> uzupełniane</w:t>
            </w:r>
            <w:proofErr w:type="gramEnd"/>
            <w:r w:rsidR="009671D1">
              <w:t xml:space="preserve"> w trakcie sprintu – </w:t>
            </w:r>
            <w:r w:rsidRPr="00E7625F">
              <w:t>warunk</w:t>
            </w:r>
            <w:r>
              <w:t>i, które</w:t>
            </w:r>
            <w:r w:rsidRPr="00E7625F">
              <w:t xml:space="preserve"> </w:t>
            </w:r>
            <w:r>
              <w:t>muszą być prawdziwe</w:t>
            </w:r>
            <w:r w:rsidRPr="00E7625F">
              <w:t xml:space="preserve"> </w:t>
            </w:r>
            <w:r>
              <w:t>po wywołaniu</w:t>
            </w:r>
            <w:r w:rsidRPr="00E7625F">
              <w:t xml:space="preserve"> </w:t>
            </w:r>
            <w:r>
              <w:t>operacji</w:t>
            </w:r>
            <w:r w:rsidRPr="00E7625F">
              <w:t>}</w:t>
            </w:r>
          </w:p>
        </w:tc>
      </w:tr>
      <w:tr w:rsidR="00DB41CB" w14:paraId="02F2D976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DD51435" w14:textId="77777777" w:rsidR="00DB41CB" w:rsidRDefault="00DB41CB" w:rsidP="006F5A48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14:paraId="22752400" w14:textId="77777777" w:rsidR="00DB41CB" w:rsidRDefault="00DB41CB" w:rsidP="006F5A48">
            <w:pPr>
              <w:pStyle w:val="komentarz"/>
            </w:pPr>
            <w:proofErr w:type="gramStart"/>
            <w:r>
              <w:t>{</w:t>
            </w:r>
            <w:r w:rsidR="009671D1">
              <w:t xml:space="preserve"> uzupełniane</w:t>
            </w:r>
            <w:proofErr w:type="gramEnd"/>
            <w:r w:rsidR="009671D1">
              <w:t xml:space="preserve"> w trakcie sprintu – </w:t>
            </w:r>
            <w:r>
              <w:t>niepożądane sytuacje i sposoby ich obsługi}</w:t>
            </w:r>
          </w:p>
        </w:tc>
      </w:tr>
      <w:tr w:rsidR="00CF6458" w14:paraId="49DBB8A6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98D45F4" w14:textId="77777777" w:rsidR="00CF6458" w:rsidRPr="005D58FD" w:rsidDel="00DE7D70" w:rsidRDefault="00CF6458" w:rsidP="006F5A48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14:paraId="7BC1836C" w14:textId="77777777" w:rsidR="00CF6458" w:rsidDel="00DE7D70" w:rsidRDefault="00CF6458" w:rsidP="00CF6458">
            <w:pPr>
              <w:pStyle w:val="podpowiedzi"/>
            </w:pPr>
            <w:proofErr w:type="gramStart"/>
            <w:r>
              <w:t>{</w:t>
            </w:r>
            <w:r w:rsidR="009671D1">
              <w:t xml:space="preserve"> uzupełniane</w:t>
            </w:r>
            <w:proofErr w:type="gramEnd"/>
            <w:r w:rsidR="009671D1">
              <w:t xml:space="preserve"> w trakcie sprintu – </w:t>
            </w:r>
            <w:r>
              <w:t>opis sposobu realizacji}</w:t>
            </w:r>
          </w:p>
        </w:tc>
      </w:tr>
      <w:tr w:rsidR="00DB41CB" w14:paraId="583C605E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D47A03C" w14:textId="77777777" w:rsidR="00DB41CB" w:rsidRPr="005D58FD" w:rsidRDefault="00DB41CB" w:rsidP="006F5A48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14:paraId="0FDACECE" w14:textId="77777777" w:rsidR="00DB41CB" w:rsidRDefault="00DB41CB" w:rsidP="006F5A48">
            <w:pPr>
              <w:pStyle w:val="podpowiedzi"/>
            </w:pPr>
            <w:r>
              <w:t>{nazwa udziałowca, który podał wymaganie}</w:t>
            </w:r>
          </w:p>
        </w:tc>
      </w:tr>
      <w:tr w:rsidR="00DB41CB" w14:paraId="1D308FAC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F49E472" w14:textId="77777777" w:rsidR="00DB41CB" w:rsidRPr="005D58FD" w:rsidRDefault="00DB41CB" w:rsidP="006F5A48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70CDAB46" w14:textId="77777777" w:rsidR="00DB41CB" w:rsidRDefault="00DB41CB" w:rsidP="006F5A48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14:paraId="501021AE" w14:textId="77777777" w:rsidR="00204AFA" w:rsidRDefault="00204AFA" w:rsidP="008A30F7">
      <w:pPr>
        <w:pStyle w:val="podpowiedzi"/>
      </w:pPr>
    </w:p>
    <w:p w14:paraId="2522727B" w14:textId="77777777" w:rsidR="00204AFA" w:rsidRDefault="00204AFA" w:rsidP="008A30F7">
      <w:pPr>
        <w:pStyle w:val="podpowiedzi"/>
      </w:pPr>
    </w:p>
    <w:p w14:paraId="493369A1" w14:textId="77777777" w:rsidR="00204AFA" w:rsidRDefault="00204AFA" w:rsidP="008A30F7">
      <w:pPr>
        <w:pStyle w:val="podpowiedzi"/>
      </w:pPr>
    </w:p>
    <w:p w14:paraId="3B58563D" w14:textId="77777777" w:rsidR="00204AFA" w:rsidRDefault="00204AFA" w:rsidP="008A30F7">
      <w:pPr>
        <w:pStyle w:val="podpowiedzi"/>
      </w:pPr>
    </w:p>
    <w:p w14:paraId="2D363917" w14:textId="77777777" w:rsidR="00204AFA" w:rsidRDefault="00204AFA" w:rsidP="008A30F7">
      <w:pPr>
        <w:pStyle w:val="podpowiedzi"/>
      </w:pPr>
    </w:p>
    <w:p w14:paraId="6890FC9D" w14:textId="77777777" w:rsidR="00204AFA" w:rsidRDefault="00204AFA" w:rsidP="008A30F7">
      <w:pPr>
        <w:pStyle w:val="podpowiedzi"/>
      </w:pPr>
    </w:p>
    <w:p w14:paraId="54FA9917" w14:textId="1438F80E" w:rsidR="00B2456D" w:rsidRDefault="00B2456D" w:rsidP="008A30F7">
      <w:pPr>
        <w:pStyle w:val="podpowiedzi"/>
      </w:pPr>
      <w:r>
        <w:br/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0"/>
        <w:gridCol w:w="1932"/>
        <w:gridCol w:w="1397"/>
        <w:gridCol w:w="3702"/>
      </w:tblGrid>
      <w:tr w:rsidR="00B2456D" w14:paraId="094E845F" w14:textId="77777777" w:rsidTr="00AE268C">
        <w:trPr>
          <w:cantSplit/>
          <w:trHeight w:val="245"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10398275" w14:textId="77777777" w:rsidR="00B2456D" w:rsidRPr="005D58FD" w:rsidRDefault="00B2456D" w:rsidP="00AE268C">
            <w:pPr>
              <w:pStyle w:val="wpiswtabeli"/>
            </w:pPr>
            <w:r w:rsidRPr="005D58FD">
              <w:t>KARTA WYMAGANIA</w:t>
            </w:r>
          </w:p>
        </w:tc>
      </w:tr>
      <w:tr w:rsidR="00B2456D" w:rsidRPr="00100F18" w14:paraId="734F9B69" w14:textId="77777777" w:rsidTr="00AE268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438D707" w14:textId="77777777" w:rsidR="00B2456D" w:rsidRPr="005D58FD" w:rsidRDefault="00B2456D" w:rsidP="00AE268C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14:paraId="339DE8F5" w14:textId="4417911C" w:rsidR="00B2456D" w:rsidRPr="005A5155" w:rsidRDefault="00B2456D" w:rsidP="00AE268C">
            <w:pPr>
              <w:pStyle w:val="podpowiedzi"/>
            </w:pPr>
            <w:r>
              <w:t>WF 01</w:t>
            </w:r>
          </w:p>
        </w:tc>
        <w:tc>
          <w:tcPr>
            <w:tcW w:w="1410" w:type="dxa"/>
            <w:shd w:val="clear" w:color="auto" w:fill="D9D9D9"/>
            <w:vAlign w:val="center"/>
          </w:tcPr>
          <w:p w14:paraId="4BFEC86F" w14:textId="77777777" w:rsidR="00B2456D" w:rsidRPr="005D58FD" w:rsidRDefault="00B2456D" w:rsidP="00AE268C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14:paraId="085C2477" w14:textId="77777777" w:rsidR="00B2456D" w:rsidRPr="00100F18" w:rsidRDefault="00B2456D" w:rsidP="00AE268C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</w:t>
            </w:r>
            <w:proofErr w:type="spellStart"/>
            <w:r w:rsidRPr="00100F18">
              <w:t>must</w:t>
            </w:r>
            <w:proofErr w:type="spellEnd"/>
            <w:r w:rsidRPr="00100F18">
              <w:t xml:space="preserve"> (musi być)</w:t>
            </w:r>
          </w:p>
          <w:p w14:paraId="51EFB069" w14:textId="77777777" w:rsidR="00B2456D" w:rsidRPr="00100F18" w:rsidRDefault="00B2456D" w:rsidP="00AE268C">
            <w:pPr>
              <w:pStyle w:val="podpowiedzi"/>
            </w:pPr>
          </w:p>
        </w:tc>
      </w:tr>
      <w:tr w:rsidR="00B2456D" w14:paraId="255D5384" w14:textId="77777777" w:rsidTr="00AE268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00A013B" w14:textId="77777777" w:rsidR="00B2456D" w:rsidRPr="005D58FD" w:rsidRDefault="00B2456D" w:rsidP="00AE268C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2ADE1877" w14:textId="04127111" w:rsidR="00B2456D" w:rsidRDefault="00B2456D" w:rsidP="00AE268C">
            <w:pPr>
              <w:pStyle w:val="podpowiedzi"/>
            </w:pPr>
            <w:r>
              <w:t>Klasyfikacja</w:t>
            </w:r>
          </w:p>
        </w:tc>
      </w:tr>
      <w:tr w:rsidR="00B2456D" w14:paraId="788E8A07" w14:textId="77777777" w:rsidTr="00AE268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859B0F8" w14:textId="77777777" w:rsidR="00B2456D" w:rsidRPr="005D58FD" w:rsidRDefault="00B2456D" w:rsidP="00AE268C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73E6CE8A" w14:textId="0781122B" w:rsidR="00B2456D" w:rsidRPr="00DE7D70" w:rsidRDefault="00B2456D" w:rsidP="00B2456D">
            <w:pPr>
              <w:pStyle w:val="podpowiedzi"/>
            </w:pPr>
            <w:r>
              <w:t xml:space="preserve">System musi na podstawie danego zestawu klatek wideo klasyfikować przemoc lub jej brak. </w:t>
            </w:r>
          </w:p>
        </w:tc>
      </w:tr>
      <w:tr w:rsidR="00B2456D" w14:paraId="0C2C1A74" w14:textId="77777777" w:rsidTr="00AE268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F521F2A" w14:textId="77777777" w:rsidR="00B2456D" w:rsidRDefault="00B2456D" w:rsidP="00AE268C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5C824208" w14:textId="2802518A" w:rsidR="00B2456D" w:rsidRDefault="00B2456D" w:rsidP="00AE268C">
            <w:pPr>
              <w:pStyle w:val="podpowiedzi"/>
            </w:pPr>
            <w:r>
              <w:t>Klasyfikacja jest poprawna w 8 na 10 przypadków</w:t>
            </w:r>
          </w:p>
        </w:tc>
      </w:tr>
      <w:tr w:rsidR="00B2456D" w14:paraId="5F21FAA8" w14:textId="77777777" w:rsidTr="00AE268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2FF9D0D" w14:textId="77777777" w:rsidR="00B2456D" w:rsidRPr="005D58FD" w:rsidRDefault="00B2456D" w:rsidP="00AE268C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14:paraId="7338A515" w14:textId="08B1A2A9" w:rsidR="00B2456D" w:rsidRDefault="00754F20" w:rsidP="00AE268C">
            <w:pPr>
              <w:pStyle w:val="podpowiedzi"/>
            </w:pPr>
            <w:r>
              <w:t>Zestaw klatek</w:t>
            </w:r>
          </w:p>
        </w:tc>
      </w:tr>
      <w:tr w:rsidR="00B2456D" w14:paraId="376DB369" w14:textId="77777777" w:rsidTr="00AE268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599EBC1" w14:textId="77777777" w:rsidR="00B2456D" w:rsidRPr="005D58FD" w:rsidRDefault="00B2456D" w:rsidP="00AE268C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14:paraId="6CF61417" w14:textId="7676E640" w:rsidR="00B2456D" w:rsidRPr="00151458" w:rsidRDefault="00754F20" w:rsidP="00AE268C">
            <w:pPr>
              <w:pStyle w:val="komentarz"/>
            </w:pPr>
            <w:r>
              <w:t>Obsługiwany format pozyskiwanych klatek</w:t>
            </w:r>
          </w:p>
        </w:tc>
      </w:tr>
      <w:tr w:rsidR="00B2456D" w14:paraId="318FC5C5" w14:textId="77777777" w:rsidTr="00AE268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688A322" w14:textId="77777777" w:rsidR="00B2456D" w:rsidRPr="005D58FD" w:rsidRDefault="00B2456D" w:rsidP="00AE268C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14:paraId="42E6F69D" w14:textId="3DAA0C78" w:rsidR="00B2456D" w:rsidRPr="00151458" w:rsidRDefault="00754F20" w:rsidP="00AE268C">
            <w:pPr>
              <w:pStyle w:val="komentarz"/>
            </w:pPr>
            <w:r>
              <w:t>Wynik klasyfikacji</w:t>
            </w:r>
          </w:p>
        </w:tc>
      </w:tr>
      <w:tr w:rsidR="00B2456D" w14:paraId="1D27C8B5" w14:textId="77777777" w:rsidTr="00AE268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3A2DD25" w14:textId="77777777" w:rsidR="00B2456D" w:rsidRDefault="00B2456D" w:rsidP="00AE268C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14:paraId="4A0AD8B1" w14:textId="3D336041" w:rsidR="00B2456D" w:rsidRDefault="00754F20" w:rsidP="00AE268C">
            <w:pPr>
              <w:pStyle w:val="komentarz"/>
            </w:pPr>
            <w:r>
              <w:t>Niepoprawny format klatek, problemy sieciowe na drodze przesyłu danych</w:t>
            </w:r>
          </w:p>
        </w:tc>
      </w:tr>
      <w:tr w:rsidR="00B2456D" w14:paraId="37140A89" w14:textId="77777777" w:rsidTr="00AE268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A4B8965" w14:textId="77777777" w:rsidR="00B2456D" w:rsidRPr="005D58FD" w:rsidDel="00DE7D70" w:rsidRDefault="00B2456D" w:rsidP="00AE268C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14:paraId="5EE29FA9" w14:textId="71EB778B" w:rsidR="00B2456D" w:rsidDel="00DE7D70" w:rsidRDefault="00754F20" w:rsidP="00AE268C">
            <w:pPr>
              <w:pStyle w:val="podpowiedzi"/>
            </w:pPr>
            <w:r>
              <w:t>Potem</w:t>
            </w:r>
          </w:p>
        </w:tc>
      </w:tr>
      <w:tr w:rsidR="00B2456D" w14:paraId="5455C3F1" w14:textId="77777777" w:rsidTr="00AE268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6E4F214" w14:textId="77777777" w:rsidR="00B2456D" w:rsidRPr="005D58FD" w:rsidRDefault="00B2456D" w:rsidP="00AE268C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14:paraId="6827A79B" w14:textId="4E07D909" w:rsidR="00B2456D" w:rsidRDefault="00754F20" w:rsidP="00AE268C">
            <w:pPr>
              <w:pStyle w:val="podpowiedzi"/>
            </w:pPr>
            <w:r>
              <w:t>UOB 01, UOB 03, UNB 02, UNP 01, UNB 01</w:t>
            </w:r>
          </w:p>
        </w:tc>
      </w:tr>
      <w:tr w:rsidR="00B2456D" w14:paraId="2095B466" w14:textId="77777777" w:rsidTr="00AE268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94ADE32" w14:textId="77777777" w:rsidR="00B2456D" w:rsidRPr="005D58FD" w:rsidRDefault="00B2456D" w:rsidP="00AE268C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483B28B6" w14:textId="77777777" w:rsidR="00B2456D" w:rsidRDefault="00B2456D" w:rsidP="00AE268C">
            <w:pPr>
              <w:pStyle w:val="podpowiedzi"/>
            </w:pPr>
          </w:p>
        </w:tc>
      </w:tr>
    </w:tbl>
    <w:p w14:paraId="6B047B0B" w14:textId="695F2F20" w:rsidR="00DB41CB" w:rsidRDefault="00DB41CB" w:rsidP="008A30F7">
      <w:pPr>
        <w:pStyle w:val="podpowiedzi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9"/>
        <w:gridCol w:w="1930"/>
        <w:gridCol w:w="1397"/>
        <w:gridCol w:w="3705"/>
      </w:tblGrid>
      <w:tr w:rsidR="00754F20" w14:paraId="7D628B42" w14:textId="77777777" w:rsidTr="00AE268C">
        <w:trPr>
          <w:cantSplit/>
          <w:trHeight w:val="245"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21DEDA1F" w14:textId="77777777" w:rsidR="00754F20" w:rsidRPr="005D58FD" w:rsidRDefault="00754F20" w:rsidP="00AE268C">
            <w:pPr>
              <w:pStyle w:val="wpiswtabeli"/>
            </w:pPr>
            <w:r w:rsidRPr="005D58FD">
              <w:lastRenderedPageBreak/>
              <w:t>KARTA WYMAGANIA</w:t>
            </w:r>
          </w:p>
        </w:tc>
      </w:tr>
      <w:tr w:rsidR="00754F20" w:rsidRPr="00100F18" w14:paraId="0F8F3D28" w14:textId="77777777" w:rsidTr="00AE268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885656D" w14:textId="77777777" w:rsidR="00754F20" w:rsidRPr="005D58FD" w:rsidRDefault="00754F20" w:rsidP="00AE268C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14:paraId="4090E994" w14:textId="4220CDED" w:rsidR="00754F20" w:rsidRPr="005A5155" w:rsidRDefault="00754F20" w:rsidP="00AE268C">
            <w:pPr>
              <w:pStyle w:val="podpowiedzi"/>
            </w:pPr>
            <w:r>
              <w:t>WF 02</w:t>
            </w:r>
          </w:p>
        </w:tc>
        <w:tc>
          <w:tcPr>
            <w:tcW w:w="1410" w:type="dxa"/>
            <w:shd w:val="clear" w:color="auto" w:fill="D9D9D9"/>
            <w:vAlign w:val="center"/>
          </w:tcPr>
          <w:p w14:paraId="125DAA96" w14:textId="77777777" w:rsidR="00754F20" w:rsidRPr="005D58FD" w:rsidRDefault="00754F20" w:rsidP="00AE268C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14:paraId="17075687" w14:textId="43175636" w:rsidR="00754F20" w:rsidRPr="00100F18" w:rsidRDefault="00DB5E5F" w:rsidP="00AE268C">
            <w:pPr>
              <w:pStyle w:val="podpowiedzi"/>
            </w:pPr>
            <w:r w:rsidRPr="009671D1">
              <w:rPr>
                <w:b/>
              </w:rPr>
              <w:t>S</w:t>
            </w:r>
            <w:r w:rsidRPr="00100F18">
              <w:t xml:space="preserve"> </w:t>
            </w:r>
            <w:r>
              <w:t>–</w:t>
            </w:r>
            <w:r w:rsidRPr="00100F18">
              <w:t xml:space="preserve"> </w:t>
            </w:r>
            <w:proofErr w:type="spellStart"/>
            <w:r w:rsidRPr="00100F18">
              <w:t>should</w:t>
            </w:r>
            <w:proofErr w:type="spellEnd"/>
            <w:r w:rsidRPr="00100F18">
              <w:t xml:space="preserve"> (powinno być)</w:t>
            </w:r>
          </w:p>
        </w:tc>
      </w:tr>
      <w:tr w:rsidR="00754F20" w14:paraId="488D8F36" w14:textId="77777777" w:rsidTr="00AE268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529DF48" w14:textId="77777777" w:rsidR="00754F20" w:rsidRPr="005D58FD" w:rsidRDefault="00754F20" w:rsidP="00AE268C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32678607" w14:textId="2D3A2AFF" w:rsidR="00754F20" w:rsidRDefault="00754F20" w:rsidP="00AE268C">
            <w:pPr>
              <w:pStyle w:val="podpowiedzi"/>
            </w:pPr>
            <w:r>
              <w:t>Podłączone moduły</w:t>
            </w:r>
          </w:p>
        </w:tc>
      </w:tr>
      <w:tr w:rsidR="00754F20" w14:paraId="5E121386" w14:textId="77777777" w:rsidTr="00AE268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9BBEE32" w14:textId="77777777" w:rsidR="00754F20" w:rsidRPr="005D58FD" w:rsidRDefault="00754F20" w:rsidP="00AE268C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39ADDD5D" w14:textId="29F042BD" w:rsidR="00754F20" w:rsidRPr="00DE7D70" w:rsidRDefault="00754F20" w:rsidP="00AE268C">
            <w:pPr>
              <w:pStyle w:val="podpowiedzi"/>
            </w:pPr>
            <w:r>
              <w:t>System powinien umożliwiać wybór modułów systemu potrzebnych do klasyfikacji</w:t>
            </w:r>
          </w:p>
        </w:tc>
      </w:tr>
      <w:tr w:rsidR="00754F20" w14:paraId="4C885B3C" w14:textId="77777777" w:rsidTr="00AE268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683D43E" w14:textId="77777777" w:rsidR="00754F20" w:rsidRDefault="00754F20" w:rsidP="00AE268C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3A724330" w14:textId="1B7B5CF5" w:rsidR="00754F20" w:rsidRDefault="00DB5E5F" w:rsidP="00AE268C">
            <w:pPr>
              <w:pStyle w:val="podpowiedzi"/>
            </w:pPr>
            <w:r>
              <w:t xml:space="preserve">Sekcja w pliku konfiguracyjnym która umożliwia wybór jaki moduł ma być wykorzystany </w:t>
            </w:r>
          </w:p>
        </w:tc>
      </w:tr>
      <w:tr w:rsidR="00754F20" w14:paraId="001E2BEE" w14:textId="77777777" w:rsidTr="00AE268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620DBA0" w14:textId="77777777" w:rsidR="00754F20" w:rsidRPr="005D58FD" w:rsidRDefault="00754F20" w:rsidP="00AE268C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14:paraId="55963FE6" w14:textId="5158FAB5" w:rsidR="00754F20" w:rsidRDefault="00DB5E5F" w:rsidP="00AE268C">
            <w:pPr>
              <w:pStyle w:val="podpowiedzi"/>
            </w:pPr>
            <w:r>
              <w:t>Plik konfiguracyjny</w:t>
            </w:r>
          </w:p>
        </w:tc>
      </w:tr>
      <w:tr w:rsidR="00754F20" w14:paraId="6642D10B" w14:textId="77777777" w:rsidTr="00AE268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08806FB" w14:textId="77777777" w:rsidR="00754F20" w:rsidRPr="005D58FD" w:rsidRDefault="00754F20" w:rsidP="00AE268C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14:paraId="1D808389" w14:textId="77777777" w:rsidR="00754F20" w:rsidRPr="00151458" w:rsidRDefault="00754F20" w:rsidP="00AE268C">
            <w:pPr>
              <w:pStyle w:val="komentarz"/>
            </w:pPr>
            <w:r>
              <w:t>Obsługiwany format pozyskiwanych klatek</w:t>
            </w:r>
          </w:p>
        </w:tc>
      </w:tr>
      <w:tr w:rsidR="00754F20" w14:paraId="12E48B97" w14:textId="77777777" w:rsidTr="00AE268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C5A8EA1" w14:textId="77777777" w:rsidR="00754F20" w:rsidRPr="005D58FD" w:rsidRDefault="00754F20" w:rsidP="00AE268C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14:paraId="291E8517" w14:textId="77777777" w:rsidR="00754F20" w:rsidRPr="00151458" w:rsidRDefault="00754F20" w:rsidP="00AE268C">
            <w:pPr>
              <w:pStyle w:val="komentarz"/>
            </w:pPr>
            <w:r>
              <w:t>Wynik klasyfikacji</w:t>
            </w:r>
          </w:p>
        </w:tc>
      </w:tr>
      <w:tr w:rsidR="00754F20" w14:paraId="309BBDEE" w14:textId="77777777" w:rsidTr="00AE268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4CBD73A" w14:textId="77777777" w:rsidR="00754F20" w:rsidRDefault="00754F20" w:rsidP="00AE268C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14:paraId="7B0CAED3" w14:textId="77777777" w:rsidR="00754F20" w:rsidRDefault="00754F20" w:rsidP="00AE268C">
            <w:pPr>
              <w:pStyle w:val="komentarz"/>
            </w:pPr>
            <w:r>
              <w:t>Niepoprawny format klatek, problemy sieciowe na drodze przesyłu danych</w:t>
            </w:r>
          </w:p>
        </w:tc>
      </w:tr>
      <w:tr w:rsidR="00754F20" w14:paraId="391307B9" w14:textId="77777777" w:rsidTr="00AE268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1D20EE1" w14:textId="77777777" w:rsidR="00754F20" w:rsidRPr="005D58FD" w:rsidDel="00DE7D70" w:rsidRDefault="00754F20" w:rsidP="00AE268C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14:paraId="5291A926" w14:textId="77777777" w:rsidR="00754F20" w:rsidDel="00DE7D70" w:rsidRDefault="00754F20" w:rsidP="00AE268C">
            <w:pPr>
              <w:pStyle w:val="podpowiedzi"/>
            </w:pPr>
            <w:r>
              <w:t>Potem</w:t>
            </w:r>
          </w:p>
        </w:tc>
      </w:tr>
      <w:tr w:rsidR="00754F20" w14:paraId="4B5C5546" w14:textId="77777777" w:rsidTr="00AE268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A1C13C8" w14:textId="77777777" w:rsidR="00754F20" w:rsidRPr="005D58FD" w:rsidRDefault="00754F20" w:rsidP="00AE268C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14:paraId="122FB5C1" w14:textId="77777777" w:rsidR="00754F20" w:rsidRDefault="00754F20" w:rsidP="00AE268C">
            <w:pPr>
              <w:pStyle w:val="podpowiedzi"/>
            </w:pPr>
            <w:r>
              <w:t>UOB 01, UOB 03, UNB 02, UNP 01, UNB 01</w:t>
            </w:r>
          </w:p>
        </w:tc>
      </w:tr>
      <w:tr w:rsidR="00754F20" w14:paraId="38E2C7EF" w14:textId="77777777" w:rsidTr="00AE268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040460F" w14:textId="77777777" w:rsidR="00754F20" w:rsidRPr="005D58FD" w:rsidRDefault="00754F20" w:rsidP="00AE268C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2CCC68F2" w14:textId="5C0BA651" w:rsidR="00754F20" w:rsidRDefault="00204AFA" w:rsidP="00AE268C">
            <w:pPr>
              <w:pStyle w:val="podpowiedzi"/>
            </w:pPr>
            <w:r>
              <w:t>WF 01</w:t>
            </w:r>
          </w:p>
        </w:tc>
      </w:tr>
    </w:tbl>
    <w:p w14:paraId="039FBB3E" w14:textId="1F0DAECF" w:rsidR="00754F20" w:rsidRDefault="00754F20" w:rsidP="00754F20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0"/>
        <w:gridCol w:w="1932"/>
        <w:gridCol w:w="1397"/>
        <w:gridCol w:w="3702"/>
      </w:tblGrid>
      <w:tr w:rsidR="00AE268C" w14:paraId="4DDAC68C" w14:textId="77777777" w:rsidTr="00AE268C">
        <w:trPr>
          <w:cantSplit/>
          <w:trHeight w:val="245"/>
        </w:trPr>
        <w:tc>
          <w:tcPr>
            <w:tcW w:w="8991" w:type="dxa"/>
            <w:gridSpan w:val="4"/>
            <w:shd w:val="clear" w:color="auto" w:fill="D9D9D9"/>
            <w:vAlign w:val="center"/>
          </w:tcPr>
          <w:p w14:paraId="4478156D" w14:textId="77777777" w:rsidR="00AE268C" w:rsidRPr="005D58FD" w:rsidRDefault="00AE268C" w:rsidP="00AE268C">
            <w:pPr>
              <w:pStyle w:val="wpiswtabeli"/>
            </w:pPr>
            <w:r w:rsidRPr="005D58FD">
              <w:t>KARTA WYMAGANIA</w:t>
            </w:r>
          </w:p>
        </w:tc>
      </w:tr>
      <w:tr w:rsidR="00AE268C" w:rsidRPr="00100F18" w14:paraId="23094ECC" w14:textId="77777777" w:rsidTr="00AE268C">
        <w:trPr>
          <w:cantSplit/>
        </w:trPr>
        <w:tc>
          <w:tcPr>
            <w:tcW w:w="1960" w:type="dxa"/>
            <w:shd w:val="clear" w:color="auto" w:fill="D9D9D9"/>
            <w:vAlign w:val="center"/>
          </w:tcPr>
          <w:p w14:paraId="5CFFBB6E" w14:textId="77777777" w:rsidR="00AE268C" w:rsidRPr="005D58FD" w:rsidRDefault="00AE268C" w:rsidP="00AE268C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32" w:type="dxa"/>
            <w:vAlign w:val="center"/>
          </w:tcPr>
          <w:p w14:paraId="59C64B3E" w14:textId="0331026C" w:rsidR="00AE268C" w:rsidRPr="005A5155" w:rsidRDefault="00AE268C" w:rsidP="00AE268C">
            <w:pPr>
              <w:pStyle w:val="podpowiedzi"/>
            </w:pPr>
            <w:r>
              <w:t>WF 03</w:t>
            </w:r>
          </w:p>
        </w:tc>
        <w:tc>
          <w:tcPr>
            <w:tcW w:w="1397" w:type="dxa"/>
            <w:shd w:val="clear" w:color="auto" w:fill="D9D9D9"/>
            <w:vAlign w:val="center"/>
          </w:tcPr>
          <w:p w14:paraId="27417306" w14:textId="77777777" w:rsidR="00AE268C" w:rsidRPr="005D58FD" w:rsidRDefault="00AE268C" w:rsidP="00AE268C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02" w:type="dxa"/>
            <w:vAlign w:val="center"/>
          </w:tcPr>
          <w:p w14:paraId="6966AD0A" w14:textId="18B0642B" w:rsidR="00AE268C" w:rsidRPr="00100F18" w:rsidRDefault="00AE268C" w:rsidP="00AE268C">
            <w:pPr>
              <w:pStyle w:val="podpowiedzi"/>
            </w:pPr>
            <w:r w:rsidRPr="009671D1">
              <w:rPr>
                <w:b/>
              </w:rPr>
              <w:t>S</w:t>
            </w:r>
            <w:r w:rsidRPr="00100F18">
              <w:t xml:space="preserve"> </w:t>
            </w:r>
            <w:r>
              <w:t>–</w:t>
            </w:r>
            <w:r w:rsidRPr="00100F18">
              <w:t xml:space="preserve"> </w:t>
            </w:r>
            <w:proofErr w:type="spellStart"/>
            <w:r w:rsidRPr="00100F18">
              <w:t>should</w:t>
            </w:r>
            <w:proofErr w:type="spellEnd"/>
            <w:r w:rsidRPr="00100F18">
              <w:t xml:space="preserve"> (powinno być)</w:t>
            </w:r>
          </w:p>
        </w:tc>
      </w:tr>
      <w:tr w:rsidR="00AE268C" w14:paraId="59332C9C" w14:textId="77777777" w:rsidTr="00AE268C">
        <w:trPr>
          <w:cantSplit/>
        </w:trPr>
        <w:tc>
          <w:tcPr>
            <w:tcW w:w="1960" w:type="dxa"/>
            <w:shd w:val="clear" w:color="auto" w:fill="D9D9D9"/>
            <w:vAlign w:val="center"/>
          </w:tcPr>
          <w:p w14:paraId="3720ACBF" w14:textId="77777777" w:rsidR="00AE268C" w:rsidRPr="005D58FD" w:rsidRDefault="00AE268C" w:rsidP="00AE268C">
            <w:pPr>
              <w:pStyle w:val="tekstwtabeliTNR"/>
            </w:pPr>
            <w:r w:rsidRPr="005D58FD">
              <w:t>Nazwa</w:t>
            </w:r>
          </w:p>
        </w:tc>
        <w:tc>
          <w:tcPr>
            <w:tcW w:w="7031" w:type="dxa"/>
            <w:gridSpan w:val="3"/>
            <w:vAlign w:val="center"/>
          </w:tcPr>
          <w:p w14:paraId="7B8FDD8C" w14:textId="37F4E809" w:rsidR="00AE268C" w:rsidRDefault="00AE268C" w:rsidP="00AE268C">
            <w:pPr>
              <w:pStyle w:val="podpowiedzi"/>
            </w:pPr>
            <w:r>
              <w:t>Sposób powiadomienia</w:t>
            </w:r>
          </w:p>
        </w:tc>
      </w:tr>
      <w:tr w:rsidR="00AE268C" w14:paraId="4EC8D43A" w14:textId="77777777" w:rsidTr="00AE268C">
        <w:trPr>
          <w:cantSplit/>
        </w:trPr>
        <w:tc>
          <w:tcPr>
            <w:tcW w:w="1960" w:type="dxa"/>
            <w:shd w:val="clear" w:color="auto" w:fill="D9D9D9"/>
            <w:vAlign w:val="center"/>
          </w:tcPr>
          <w:p w14:paraId="1B43341E" w14:textId="77777777" w:rsidR="00AE268C" w:rsidRPr="005D58FD" w:rsidRDefault="00AE268C" w:rsidP="00AE268C">
            <w:pPr>
              <w:pStyle w:val="tekstwtabeliTNR"/>
            </w:pPr>
            <w:r w:rsidRPr="005D58FD">
              <w:t>Opis</w:t>
            </w:r>
          </w:p>
        </w:tc>
        <w:tc>
          <w:tcPr>
            <w:tcW w:w="7031" w:type="dxa"/>
            <w:gridSpan w:val="3"/>
            <w:vAlign w:val="center"/>
          </w:tcPr>
          <w:p w14:paraId="7C331566" w14:textId="71E1E7D0" w:rsidR="00AE268C" w:rsidRPr="00DE7D70" w:rsidRDefault="00AE268C" w:rsidP="00AE268C">
            <w:pPr>
              <w:pStyle w:val="podpowiedzi"/>
            </w:pPr>
            <w:r>
              <w:t xml:space="preserve">System powinien umożliwiać wybór sposobu powiadamiania użytkownika o wynikach klasyfikacji </w:t>
            </w:r>
          </w:p>
        </w:tc>
      </w:tr>
      <w:tr w:rsidR="00AE268C" w14:paraId="2825AD2B" w14:textId="77777777" w:rsidTr="00AE268C">
        <w:trPr>
          <w:cantSplit/>
        </w:trPr>
        <w:tc>
          <w:tcPr>
            <w:tcW w:w="1960" w:type="dxa"/>
            <w:shd w:val="clear" w:color="auto" w:fill="D9D9D9"/>
            <w:vAlign w:val="center"/>
          </w:tcPr>
          <w:p w14:paraId="09829DC0" w14:textId="77777777" w:rsidR="00AE268C" w:rsidRDefault="00AE268C" w:rsidP="00AE268C">
            <w:pPr>
              <w:pStyle w:val="tekstwtabeliTNR"/>
            </w:pPr>
            <w:r>
              <w:t>Kryteria akceptacji</w:t>
            </w:r>
          </w:p>
        </w:tc>
        <w:tc>
          <w:tcPr>
            <w:tcW w:w="7031" w:type="dxa"/>
            <w:gridSpan w:val="3"/>
            <w:vAlign w:val="center"/>
          </w:tcPr>
          <w:p w14:paraId="72EA78B5" w14:textId="014E0001" w:rsidR="00AE268C" w:rsidRDefault="00AE268C" w:rsidP="00AE268C">
            <w:pPr>
              <w:pStyle w:val="podpowiedzi"/>
            </w:pPr>
            <w:r>
              <w:t>System umożliwia wybór z przynajmniej dwóch metod powiadamiania</w:t>
            </w:r>
          </w:p>
        </w:tc>
      </w:tr>
      <w:tr w:rsidR="00AE268C" w14:paraId="44E98814" w14:textId="77777777" w:rsidTr="00AE268C">
        <w:trPr>
          <w:cantSplit/>
        </w:trPr>
        <w:tc>
          <w:tcPr>
            <w:tcW w:w="1960" w:type="dxa"/>
            <w:shd w:val="clear" w:color="auto" w:fill="D9D9D9"/>
            <w:vAlign w:val="center"/>
          </w:tcPr>
          <w:p w14:paraId="48711660" w14:textId="77777777" w:rsidR="00AE268C" w:rsidRPr="005D58FD" w:rsidRDefault="00AE268C" w:rsidP="00AE268C">
            <w:pPr>
              <w:pStyle w:val="tekstwtabeliTNR"/>
            </w:pPr>
            <w:r>
              <w:t>Dane wejściowe</w:t>
            </w:r>
          </w:p>
        </w:tc>
        <w:tc>
          <w:tcPr>
            <w:tcW w:w="7031" w:type="dxa"/>
            <w:gridSpan w:val="3"/>
            <w:vAlign w:val="center"/>
          </w:tcPr>
          <w:p w14:paraId="35742CDA" w14:textId="7025A996" w:rsidR="00AE268C" w:rsidRDefault="00AE268C" w:rsidP="00AE268C">
            <w:pPr>
              <w:pStyle w:val="podpowiedzi"/>
            </w:pPr>
            <w:r>
              <w:t>Plik konfiguracyjny</w:t>
            </w:r>
          </w:p>
        </w:tc>
      </w:tr>
      <w:tr w:rsidR="00AE268C" w14:paraId="17FC3BD7" w14:textId="77777777" w:rsidTr="00AE268C">
        <w:trPr>
          <w:cantSplit/>
        </w:trPr>
        <w:tc>
          <w:tcPr>
            <w:tcW w:w="1960" w:type="dxa"/>
            <w:shd w:val="clear" w:color="auto" w:fill="D9D9D9"/>
            <w:vAlign w:val="center"/>
          </w:tcPr>
          <w:p w14:paraId="4E163BC9" w14:textId="77777777" w:rsidR="00AE268C" w:rsidRPr="005D58FD" w:rsidRDefault="00AE268C" w:rsidP="00AE268C">
            <w:pPr>
              <w:pStyle w:val="tekstwtabeliTNR"/>
            </w:pPr>
            <w:r>
              <w:t>Warunki początkowe</w:t>
            </w:r>
          </w:p>
        </w:tc>
        <w:tc>
          <w:tcPr>
            <w:tcW w:w="7031" w:type="dxa"/>
            <w:gridSpan w:val="3"/>
            <w:vAlign w:val="center"/>
          </w:tcPr>
          <w:p w14:paraId="460063AA" w14:textId="33FB434E" w:rsidR="00AE268C" w:rsidRPr="00151458" w:rsidRDefault="00AE268C" w:rsidP="00AE268C">
            <w:pPr>
              <w:pStyle w:val="komentarz"/>
            </w:pPr>
            <w:r>
              <w:t>Brak</w:t>
            </w:r>
          </w:p>
        </w:tc>
      </w:tr>
      <w:tr w:rsidR="00AE268C" w14:paraId="06C380A6" w14:textId="77777777" w:rsidTr="00AE268C">
        <w:trPr>
          <w:cantSplit/>
        </w:trPr>
        <w:tc>
          <w:tcPr>
            <w:tcW w:w="1960" w:type="dxa"/>
            <w:shd w:val="clear" w:color="auto" w:fill="D9D9D9"/>
            <w:vAlign w:val="center"/>
          </w:tcPr>
          <w:p w14:paraId="42905ABB" w14:textId="77777777" w:rsidR="00AE268C" w:rsidRPr="005D58FD" w:rsidRDefault="00AE268C" w:rsidP="00AE268C">
            <w:pPr>
              <w:pStyle w:val="tekstwtabeliTNR"/>
            </w:pPr>
            <w:r>
              <w:t>Warunki końcowe</w:t>
            </w:r>
          </w:p>
        </w:tc>
        <w:tc>
          <w:tcPr>
            <w:tcW w:w="7031" w:type="dxa"/>
            <w:gridSpan w:val="3"/>
            <w:vAlign w:val="center"/>
          </w:tcPr>
          <w:p w14:paraId="36F5978B" w14:textId="6BB65F9F" w:rsidR="00AE268C" w:rsidRPr="00151458" w:rsidRDefault="00DA7C18" w:rsidP="00AE268C">
            <w:pPr>
              <w:pStyle w:val="komentarz"/>
            </w:pPr>
            <w:r>
              <w:t>System w wybrany sposób sygnalizuje wynik klasyfikacji</w:t>
            </w:r>
          </w:p>
        </w:tc>
      </w:tr>
      <w:tr w:rsidR="00AE268C" w14:paraId="7697C2C2" w14:textId="77777777" w:rsidTr="00AE268C">
        <w:trPr>
          <w:cantSplit/>
        </w:trPr>
        <w:tc>
          <w:tcPr>
            <w:tcW w:w="1960" w:type="dxa"/>
            <w:shd w:val="clear" w:color="auto" w:fill="D9D9D9"/>
            <w:vAlign w:val="center"/>
          </w:tcPr>
          <w:p w14:paraId="152B08EB" w14:textId="77777777" w:rsidR="00AE268C" w:rsidRDefault="00AE268C" w:rsidP="00AE268C">
            <w:pPr>
              <w:pStyle w:val="tekstwtabeliTNR"/>
            </w:pPr>
            <w:r>
              <w:t>Sytuacje wyjątkowe</w:t>
            </w:r>
          </w:p>
        </w:tc>
        <w:tc>
          <w:tcPr>
            <w:tcW w:w="7031" w:type="dxa"/>
            <w:gridSpan w:val="3"/>
            <w:vAlign w:val="center"/>
          </w:tcPr>
          <w:p w14:paraId="2F01E415" w14:textId="2BC03EEB" w:rsidR="00AE268C" w:rsidRDefault="00DA7C18" w:rsidP="00AE268C">
            <w:pPr>
              <w:pStyle w:val="komentarz"/>
            </w:pPr>
            <w:r>
              <w:t>Błędy w pliku konfiguracyjnym</w:t>
            </w:r>
          </w:p>
        </w:tc>
      </w:tr>
      <w:tr w:rsidR="00AE268C" w14:paraId="50CB1F99" w14:textId="77777777" w:rsidTr="00AE268C">
        <w:trPr>
          <w:cantSplit/>
        </w:trPr>
        <w:tc>
          <w:tcPr>
            <w:tcW w:w="1960" w:type="dxa"/>
            <w:shd w:val="clear" w:color="auto" w:fill="D9D9D9"/>
            <w:vAlign w:val="center"/>
          </w:tcPr>
          <w:p w14:paraId="3717711B" w14:textId="77777777" w:rsidR="00AE268C" w:rsidRPr="005D58FD" w:rsidDel="00DE7D70" w:rsidRDefault="00AE268C" w:rsidP="00AE268C">
            <w:pPr>
              <w:pStyle w:val="tekstwtabeliTNR"/>
            </w:pPr>
            <w:r>
              <w:t>Szczegóły implementacji</w:t>
            </w:r>
          </w:p>
        </w:tc>
        <w:tc>
          <w:tcPr>
            <w:tcW w:w="7031" w:type="dxa"/>
            <w:gridSpan w:val="3"/>
            <w:vAlign w:val="center"/>
          </w:tcPr>
          <w:p w14:paraId="195AF08D" w14:textId="77777777" w:rsidR="00AE268C" w:rsidDel="00DE7D70" w:rsidRDefault="00AE268C" w:rsidP="00AE268C">
            <w:pPr>
              <w:pStyle w:val="podpowiedzi"/>
            </w:pPr>
            <w:r>
              <w:t>Potem</w:t>
            </w:r>
          </w:p>
        </w:tc>
      </w:tr>
      <w:tr w:rsidR="00AE268C" w14:paraId="695DA3E3" w14:textId="77777777" w:rsidTr="00AE268C">
        <w:trPr>
          <w:cantSplit/>
        </w:trPr>
        <w:tc>
          <w:tcPr>
            <w:tcW w:w="1960" w:type="dxa"/>
            <w:shd w:val="clear" w:color="auto" w:fill="D9D9D9"/>
            <w:vAlign w:val="center"/>
          </w:tcPr>
          <w:p w14:paraId="1B880A46" w14:textId="77777777" w:rsidR="00AE268C" w:rsidRPr="005D58FD" w:rsidRDefault="00AE268C" w:rsidP="00AE268C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031" w:type="dxa"/>
            <w:gridSpan w:val="3"/>
            <w:vAlign w:val="center"/>
          </w:tcPr>
          <w:p w14:paraId="4CFEE32A" w14:textId="6EC8A1D2" w:rsidR="00AE268C" w:rsidRDefault="00AE268C" w:rsidP="00AE268C">
            <w:pPr>
              <w:pStyle w:val="podpowiedzi"/>
            </w:pPr>
            <w:r>
              <w:t>UOB 01, UOB 03,</w:t>
            </w:r>
            <w:r w:rsidR="00DA7C18">
              <w:t xml:space="preserve"> UOP 01</w:t>
            </w:r>
            <w:r w:rsidR="005A39CD">
              <w:t>, UOP 02</w:t>
            </w:r>
          </w:p>
        </w:tc>
      </w:tr>
      <w:tr w:rsidR="00AE268C" w14:paraId="3290652D" w14:textId="77777777" w:rsidTr="00AE268C">
        <w:trPr>
          <w:cantSplit/>
        </w:trPr>
        <w:tc>
          <w:tcPr>
            <w:tcW w:w="1960" w:type="dxa"/>
            <w:shd w:val="clear" w:color="auto" w:fill="D9D9D9"/>
            <w:vAlign w:val="center"/>
          </w:tcPr>
          <w:p w14:paraId="48652F4E" w14:textId="77777777" w:rsidR="00AE268C" w:rsidRPr="005D58FD" w:rsidRDefault="00AE268C" w:rsidP="00AE268C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031" w:type="dxa"/>
            <w:gridSpan w:val="3"/>
            <w:vAlign w:val="center"/>
          </w:tcPr>
          <w:p w14:paraId="6CD49621" w14:textId="7CA2C0B9" w:rsidR="00AE268C" w:rsidRDefault="00204AFA" w:rsidP="00AE268C">
            <w:pPr>
              <w:pStyle w:val="podpowiedzi"/>
            </w:pPr>
            <w:r>
              <w:t>WF 01</w:t>
            </w:r>
          </w:p>
        </w:tc>
      </w:tr>
    </w:tbl>
    <w:p w14:paraId="6B0EC2C0" w14:textId="77777777" w:rsidR="00DA7C18" w:rsidRDefault="00DA7C18" w:rsidP="00204AFA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0"/>
        <w:gridCol w:w="1932"/>
        <w:gridCol w:w="1397"/>
        <w:gridCol w:w="3702"/>
      </w:tblGrid>
      <w:tr w:rsidR="00DA7C18" w14:paraId="509E1D02" w14:textId="77777777" w:rsidTr="00A621B8">
        <w:trPr>
          <w:cantSplit/>
          <w:trHeight w:val="245"/>
        </w:trPr>
        <w:tc>
          <w:tcPr>
            <w:tcW w:w="8991" w:type="dxa"/>
            <w:gridSpan w:val="4"/>
            <w:shd w:val="clear" w:color="auto" w:fill="D9D9D9"/>
            <w:vAlign w:val="center"/>
          </w:tcPr>
          <w:p w14:paraId="27C87786" w14:textId="77777777" w:rsidR="00DA7C18" w:rsidRPr="005D58FD" w:rsidRDefault="00DA7C18" w:rsidP="00A621B8">
            <w:pPr>
              <w:pStyle w:val="wpiswtabeli"/>
            </w:pPr>
            <w:r w:rsidRPr="005D58FD">
              <w:t>KARTA WYMAGANIA</w:t>
            </w:r>
          </w:p>
        </w:tc>
      </w:tr>
      <w:tr w:rsidR="00DA7C18" w:rsidRPr="00100F18" w14:paraId="5BD8B20A" w14:textId="77777777" w:rsidTr="00A621B8">
        <w:trPr>
          <w:cantSplit/>
        </w:trPr>
        <w:tc>
          <w:tcPr>
            <w:tcW w:w="1960" w:type="dxa"/>
            <w:shd w:val="clear" w:color="auto" w:fill="D9D9D9"/>
            <w:vAlign w:val="center"/>
          </w:tcPr>
          <w:p w14:paraId="5CCBB196" w14:textId="77777777" w:rsidR="00DA7C18" w:rsidRPr="005D58FD" w:rsidRDefault="00DA7C18" w:rsidP="00A621B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32" w:type="dxa"/>
            <w:vAlign w:val="center"/>
          </w:tcPr>
          <w:p w14:paraId="0D68BBDC" w14:textId="760DAD2A" w:rsidR="00DA7C18" w:rsidRPr="005A5155" w:rsidRDefault="00DA7C18" w:rsidP="00A621B8">
            <w:pPr>
              <w:pStyle w:val="podpowiedzi"/>
            </w:pPr>
            <w:r>
              <w:t>WF 04</w:t>
            </w:r>
          </w:p>
        </w:tc>
        <w:tc>
          <w:tcPr>
            <w:tcW w:w="1397" w:type="dxa"/>
            <w:shd w:val="clear" w:color="auto" w:fill="D9D9D9"/>
            <w:vAlign w:val="center"/>
          </w:tcPr>
          <w:p w14:paraId="05FB9DC6" w14:textId="77777777" w:rsidR="00DA7C18" w:rsidRPr="005D58FD" w:rsidRDefault="00DA7C18" w:rsidP="00A621B8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02" w:type="dxa"/>
            <w:vAlign w:val="center"/>
          </w:tcPr>
          <w:p w14:paraId="20E066E9" w14:textId="77777777" w:rsidR="00DA7C18" w:rsidRPr="00100F18" w:rsidRDefault="00DA7C18" w:rsidP="00A621B8">
            <w:pPr>
              <w:pStyle w:val="podpowiedzi"/>
            </w:pPr>
            <w:r w:rsidRPr="009671D1">
              <w:rPr>
                <w:b/>
              </w:rPr>
              <w:t>S</w:t>
            </w:r>
            <w:r w:rsidRPr="00100F18">
              <w:t xml:space="preserve"> </w:t>
            </w:r>
            <w:r>
              <w:t>–</w:t>
            </w:r>
            <w:r w:rsidRPr="00100F18">
              <w:t xml:space="preserve"> </w:t>
            </w:r>
            <w:proofErr w:type="spellStart"/>
            <w:r w:rsidRPr="00100F18">
              <w:t>should</w:t>
            </w:r>
            <w:proofErr w:type="spellEnd"/>
            <w:r w:rsidRPr="00100F18">
              <w:t xml:space="preserve"> (powinno być)</w:t>
            </w:r>
          </w:p>
        </w:tc>
      </w:tr>
      <w:tr w:rsidR="00DA7C18" w14:paraId="3DFA903A" w14:textId="77777777" w:rsidTr="00A621B8">
        <w:trPr>
          <w:cantSplit/>
        </w:trPr>
        <w:tc>
          <w:tcPr>
            <w:tcW w:w="1960" w:type="dxa"/>
            <w:shd w:val="clear" w:color="auto" w:fill="D9D9D9"/>
            <w:vAlign w:val="center"/>
          </w:tcPr>
          <w:p w14:paraId="233308B8" w14:textId="77777777" w:rsidR="00DA7C18" w:rsidRPr="005D58FD" w:rsidRDefault="00DA7C18" w:rsidP="00A621B8">
            <w:pPr>
              <w:pStyle w:val="tekstwtabeliTNR"/>
            </w:pPr>
            <w:r w:rsidRPr="005D58FD">
              <w:t>Nazwa</w:t>
            </w:r>
          </w:p>
        </w:tc>
        <w:tc>
          <w:tcPr>
            <w:tcW w:w="7031" w:type="dxa"/>
            <w:gridSpan w:val="3"/>
            <w:vAlign w:val="center"/>
          </w:tcPr>
          <w:p w14:paraId="77E24193" w14:textId="7A6307A4" w:rsidR="00DA7C18" w:rsidRDefault="00DA7C18" w:rsidP="00A621B8">
            <w:pPr>
              <w:pStyle w:val="podpowiedzi"/>
            </w:pPr>
            <w:r>
              <w:t>Specyfikacja otoczenia</w:t>
            </w:r>
          </w:p>
        </w:tc>
      </w:tr>
      <w:tr w:rsidR="00DA7C18" w14:paraId="399DBD5E" w14:textId="77777777" w:rsidTr="00A621B8">
        <w:trPr>
          <w:cantSplit/>
        </w:trPr>
        <w:tc>
          <w:tcPr>
            <w:tcW w:w="1960" w:type="dxa"/>
            <w:shd w:val="clear" w:color="auto" w:fill="D9D9D9"/>
            <w:vAlign w:val="center"/>
          </w:tcPr>
          <w:p w14:paraId="507BC33B" w14:textId="77777777" w:rsidR="00DA7C18" w:rsidRPr="005D58FD" w:rsidRDefault="00DA7C18" w:rsidP="00A621B8">
            <w:pPr>
              <w:pStyle w:val="tekstwtabeliTNR"/>
            </w:pPr>
            <w:r w:rsidRPr="005D58FD">
              <w:t>Opis</w:t>
            </w:r>
          </w:p>
        </w:tc>
        <w:tc>
          <w:tcPr>
            <w:tcW w:w="7031" w:type="dxa"/>
            <w:gridSpan w:val="3"/>
            <w:vAlign w:val="center"/>
          </w:tcPr>
          <w:p w14:paraId="36FD972F" w14:textId="73BD9AA7" w:rsidR="00DA7C18" w:rsidRPr="00DE7D70" w:rsidRDefault="00DA7C18" w:rsidP="00A621B8">
            <w:pPr>
              <w:pStyle w:val="podpowiedzi"/>
            </w:pPr>
            <w:r>
              <w:t xml:space="preserve">System powinien umożliwiać specyfikacje </w:t>
            </w:r>
            <w:r w:rsidR="00204AFA">
              <w:t>otoczenia,</w:t>
            </w:r>
            <w:r>
              <w:t xml:space="preserve"> w którym będzie działać</w:t>
            </w:r>
          </w:p>
        </w:tc>
      </w:tr>
      <w:tr w:rsidR="00DA7C18" w14:paraId="69EC2459" w14:textId="77777777" w:rsidTr="00A621B8">
        <w:trPr>
          <w:cantSplit/>
        </w:trPr>
        <w:tc>
          <w:tcPr>
            <w:tcW w:w="1960" w:type="dxa"/>
            <w:shd w:val="clear" w:color="auto" w:fill="D9D9D9"/>
            <w:vAlign w:val="center"/>
          </w:tcPr>
          <w:p w14:paraId="73768A13" w14:textId="77777777" w:rsidR="00DA7C18" w:rsidRDefault="00DA7C18" w:rsidP="00A621B8">
            <w:pPr>
              <w:pStyle w:val="tekstwtabeliTNR"/>
            </w:pPr>
            <w:r>
              <w:t>Kryteria akceptacji</w:t>
            </w:r>
          </w:p>
        </w:tc>
        <w:tc>
          <w:tcPr>
            <w:tcW w:w="7031" w:type="dxa"/>
            <w:gridSpan w:val="3"/>
            <w:vAlign w:val="center"/>
          </w:tcPr>
          <w:p w14:paraId="259BED52" w14:textId="65F59DB9" w:rsidR="00DA7C18" w:rsidRDefault="00DA7C18" w:rsidP="00A621B8">
            <w:pPr>
              <w:pStyle w:val="podpowiedzi"/>
            </w:pPr>
            <w:r>
              <w:t>System umożliwia wybór predefiniowanych opcji opisujących otoczenie / minimum 2 opcje</w:t>
            </w:r>
          </w:p>
        </w:tc>
      </w:tr>
      <w:tr w:rsidR="00DA7C18" w14:paraId="4F45B10C" w14:textId="77777777" w:rsidTr="00A621B8">
        <w:trPr>
          <w:cantSplit/>
        </w:trPr>
        <w:tc>
          <w:tcPr>
            <w:tcW w:w="1960" w:type="dxa"/>
            <w:shd w:val="clear" w:color="auto" w:fill="D9D9D9"/>
            <w:vAlign w:val="center"/>
          </w:tcPr>
          <w:p w14:paraId="233B6810" w14:textId="77777777" w:rsidR="00DA7C18" w:rsidRPr="005D58FD" w:rsidRDefault="00DA7C18" w:rsidP="00A621B8">
            <w:pPr>
              <w:pStyle w:val="tekstwtabeliTNR"/>
            </w:pPr>
            <w:r>
              <w:t>Dane wejściowe</w:t>
            </w:r>
          </w:p>
        </w:tc>
        <w:tc>
          <w:tcPr>
            <w:tcW w:w="7031" w:type="dxa"/>
            <w:gridSpan w:val="3"/>
            <w:vAlign w:val="center"/>
          </w:tcPr>
          <w:p w14:paraId="3913FFB6" w14:textId="77777777" w:rsidR="00DA7C18" w:rsidRDefault="00DA7C18" w:rsidP="00A621B8">
            <w:pPr>
              <w:pStyle w:val="podpowiedzi"/>
            </w:pPr>
            <w:r>
              <w:t>Plik konfiguracyjny</w:t>
            </w:r>
          </w:p>
        </w:tc>
      </w:tr>
      <w:tr w:rsidR="00DA7C18" w14:paraId="7A8991EC" w14:textId="77777777" w:rsidTr="00A621B8">
        <w:trPr>
          <w:cantSplit/>
        </w:trPr>
        <w:tc>
          <w:tcPr>
            <w:tcW w:w="1960" w:type="dxa"/>
            <w:shd w:val="clear" w:color="auto" w:fill="D9D9D9"/>
            <w:vAlign w:val="center"/>
          </w:tcPr>
          <w:p w14:paraId="3FA60196" w14:textId="77777777" w:rsidR="00DA7C18" w:rsidRPr="005D58FD" w:rsidRDefault="00DA7C18" w:rsidP="00A621B8">
            <w:pPr>
              <w:pStyle w:val="tekstwtabeliTNR"/>
            </w:pPr>
            <w:r>
              <w:t>Warunki początkowe</w:t>
            </w:r>
          </w:p>
        </w:tc>
        <w:tc>
          <w:tcPr>
            <w:tcW w:w="7031" w:type="dxa"/>
            <w:gridSpan w:val="3"/>
            <w:vAlign w:val="center"/>
          </w:tcPr>
          <w:p w14:paraId="5E97A45E" w14:textId="77777777" w:rsidR="00DA7C18" w:rsidRPr="00151458" w:rsidRDefault="00DA7C18" w:rsidP="00A621B8">
            <w:pPr>
              <w:pStyle w:val="komentarz"/>
            </w:pPr>
            <w:r>
              <w:t>Brak</w:t>
            </w:r>
          </w:p>
        </w:tc>
      </w:tr>
      <w:tr w:rsidR="00DA7C18" w14:paraId="34F3BD42" w14:textId="77777777" w:rsidTr="00A621B8">
        <w:trPr>
          <w:cantSplit/>
        </w:trPr>
        <w:tc>
          <w:tcPr>
            <w:tcW w:w="1960" w:type="dxa"/>
            <w:shd w:val="clear" w:color="auto" w:fill="D9D9D9"/>
            <w:vAlign w:val="center"/>
          </w:tcPr>
          <w:p w14:paraId="0AAFFA88" w14:textId="77777777" w:rsidR="00DA7C18" w:rsidRPr="005D58FD" w:rsidRDefault="00DA7C18" w:rsidP="00A621B8">
            <w:pPr>
              <w:pStyle w:val="tekstwtabeliTNR"/>
            </w:pPr>
            <w:r>
              <w:t>Warunki końcowe</w:t>
            </w:r>
          </w:p>
        </w:tc>
        <w:tc>
          <w:tcPr>
            <w:tcW w:w="7031" w:type="dxa"/>
            <w:gridSpan w:val="3"/>
            <w:vAlign w:val="center"/>
          </w:tcPr>
          <w:p w14:paraId="1C2AE72F" w14:textId="1E3FE18B" w:rsidR="00DA7C18" w:rsidRPr="00151458" w:rsidRDefault="00DA7C18" w:rsidP="00A621B8">
            <w:pPr>
              <w:pStyle w:val="komentarz"/>
            </w:pPr>
            <w:r>
              <w:t>System w poprawny sposób dostosuje się to środowiska z nagrań wideo</w:t>
            </w:r>
          </w:p>
        </w:tc>
      </w:tr>
      <w:tr w:rsidR="00DA7C18" w14:paraId="7A0318AE" w14:textId="77777777" w:rsidTr="00A621B8">
        <w:trPr>
          <w:cantSplit/>
        </w:trPr>
        <w:tc>
          <w:tcPr>
            <w:tcW w:w="1960" w:type="dxa"/>
            <w:shd w:val="clear" w:color="auto" w:fill="D9D9D9"/>
            <w:vAlign w:val="center"/>
          </w:tcPr>
          <w:p w14:paraId="05B055E3" w14:textId="77777777" w:rsidR="00DA7C18" w:rsidRDefault="00DA7C18" w:rsidP="00A621B8">
            <w:pPr>
              <w:pStyle w:val="tekstwtabeliTNR"/>
            </w:pPr>
            <w:r>
              <w:t>Sytuacje wyjątkowe</w:t>
            </w:r>
          </w:p>
        </w:tc>
        <w:tc>
          <w:tcPr>
            <w:tcW w:w="7031" w:type="dxa"/>
            <w:gridSpan w:val="3"/>
            <w:vAlign w:val="center"/>
          </w:tcPr>
          <w:p w14:paraId="58DB8ED3" w14:textId="67062CA5" w:rsidR="00DA7C18" w:rsidRDefault="00DA7C18" w:rsidP="00A621B8">
            <w:pPr>
              <w:pStyle w:val="komentarz"/>
            </w:pPr>
            <w:r>
              <w:t>Brak</w:t>
            </w:r>
          </w:p>
        </w:tc>
      </w:tr>
      <w:tr w:rsidR="00DA7C18" w14:paraId="35F94F61" w14:textId="77777777" w:rsidTr="00A621B8">
        <w:trPr>
          <w:cantSplit/>
        </w:trPr>
        <w:tc>
          <w:tcPr>
            <w:tcW w:w="1960" w:type="dxa"/>
            <w:shd w:val="clear" w:color="auto" w:fill="D9D9D9"/>
            <w:vAlign w:val="center"/>
          </w:tcPr>
          <w:p w14:paraId="63D6B7DB" w14:textId="77777777" w:rsidR="00DA7C18" w:rsidRPr="005D58FD" w:rsidDel="00DE7D70" w:rsidRDefault="00DA7C18" w:rsidP="00A621B8">
            <w:pPr>
              <w:pStyle w:val="tekstwtabeliTNR"/>
            </w:pPr>
            <w:r>
              <w:t>Szczegóły implementacji</w:t>
            </w:r>
          </w:p>
        </w:tc>
        <w:tc>
          <w:tcPr>
            <w:tcW w:w="7031" w:type="dxa"/>
            <w:gridSpan w:val="3"/>
            <w:vAlign w:val="center"/>
          </w:tcPr>
          <w:p w14:paraId="3F583515" w14:textId="77777777" w:rsidR="00DA7C18" w:rsidDel="00DE7D70" w:rsidRDefault="00DA7C18" w:rsidP="00A621B8">
            <w:pPr>
              <w:pStyle w:val="podpowiedzi"/>
            </w:pPr>
            <w:r>
              <w:t>Potem</w:t>
            </w:r>
          </w:p>
        </w:tc>
      </w:tr>
      <w:tr w:rsidR="00DA7C18" w14:paraId="71A3964B" w14:textId="77777777" w:rsidTr="00A621B8">
        <w:trPr>
          <w:cantSplit/>
        </w:trPr>
        <w:tc>
          <w:tcPr>
            <w:tcW w:w="1960" w:type="dxa"/>
            <w:shd w:val="clear" w:color="auto" w:fill="D9D9D9"/>
            <w:vAlign w:val="center"/>
          </w:tcPr>
          <w:p w14:paraId="38671388" w14:textId="77777777" w:rsidR="00DA7C18" w:rsidRPr="005D58FD" w:rsidRDefault="00DA7C18" w:rsidP="00A621B8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031" w:type="dxa"/>
            <w:gridSpan w:val="3"/>
            <w:vAlign w:val="center"/>
          </w:tcPr>
          <w:p w14:paraId="65651355" w14:textId="62382407" w:rsidR="00DA7C18" w:rsidRDefault="005A39CD" w:rsidP="00A621B8">
            <w:pPr>
              <w:pStyle w:val="podpowiedzi"/>
            </w:pPr>
            <w:r>
              <w:t>UOB 01, UOB 03, UOP 01</w:t>
            </w:r>
          </w:p>
        </w:tc>
      </w:tr>
      <w:tr w:rsidR="00DA7C18" w14:paraId="410AF271" w14:textId="77777777" w:rsidTr="00A621B8">
        <w:trPr>
          <w:cantSplit/>
        </w:trPr>
        <w:tc>
          <w:tcPr>
            <w:tcW w:w="1960" w:type="dxa"/>
            <w:shd w:val="clear" w:color="auto" w:fill="D9D9D9"/>
            <w:vAlign w:val="center"/>
          </w:tcPr>
          <w:p w14:paraId="2BC9A319" w14:textId="77777777" w:rsidR="00DA7C18" w:rsidRPr="005D58FD" w:rsidRDefault="00DA7C18" w:rsidP="00A621B8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031" w:type="dxa"/>
            <w:gridSpan w:val="3"/>
            <w:vAlign w:val="center"/>
          </w:tcPr>
          <w:p w14:paraId="7182C6A1" w14:textId="5C1D23C1" w:rsidR="00DA7C18" w:rsidRDefault="00204AFA" w:rsidP="00A621B8">
            <w:pPr>
              <w:pStyle w:val="podpowiedzi"/>
            </w:pPr>
            <w:r>
              <w:t>WF 01</w:t>
            </w:r>
          </w:p>
        </w:tc>
      </w:tr>
    </w:tbl>
    <w:p w14:paraId="5C03BEE0" w14:textId="77777777" w:rsidR="00DA7C18" w:rsidRDefault="00DA7C18" w:rsidP="00DA7C18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0"/>
        <w:gridCol w:w="1932"/>
        <w:gridCol w:w="1397"/>
        <w:gridCol w:w="3702"/>
      </w:tblGrid>
      <w:tr w:rsidR="00DA7C18" w14:paraId="556755C1" w14:textId="77777777" w:rsidTr="00A621B8">
        <w:trPr>
          <w:cantSplit/>
          <w:trHeight w:val="245"/>
        </w:trPr>
        <w:tc>
          <w:tcPr>
            <w:tcW w:w="8991" w:type="dxa"/>
            <w:gridSpan w:val="4"/>
            <w:shd w:val="clear" w:color="auto" w:fill="D9D9D9"/>
            <w:vAlign w:val="center"/>
          </w:tcPr>
          <w:p w14:paraId="72EBA6B5" w14:textId="77777777" w:rsidR="00DA7C18" w:rsidRPr="005D58FD" w:rsidRDefault="00DA7C18" w:rsidP="00A621B8">
            <w:pPr>
              <w:pStyle w:val="wpiswtabeli"/>
            </w:pPr>
            <w:r w:rsidRPr="005D58FD">
              <w:t>KARTA WYMAGANIA</w:t>
            </w:r>
          </w:p>
        </w:tc>
      </w:tr>
      <w:tr w:rsidR="00DA7C18" w:rsidRPr="00100F18" w14:paraId="57EBF5B1" w14:textId="77777777" w:rsidTr="00A621B8">
        <w:trPr>
          <w:cantSplit/>
        </w:trPr>
        <w:tc>
          <w:tcPr>
            <w:tcW w:w="1960" w:type="dxa"/>
            <w:shd w:val="clear" w:color="auto" w:fill="D9D9D9"/>
            <w:vAlign w:val="center"/>
          </w:tcPr>
          <w:p w14:paraId="7851AB72" w14:textId="77777777" w:rsidR="00DA7C18" w:rsidRPr="005D58FD" w:rsidRDefault="00DA7C18" w:rsidP="00A621B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32" w:type="dxa"/>
            <w:vAlign w:val="center"/>
          </w:tcPr>
          <w:p w14:paraId="702B288D" w14:textId="26DB2EC7" w:rsidR="00DA7C18" w:rsidRPr="005A5155" w:rsidRDefault="00DA7C18" w:rsidP="00A621B8">
            <w:pPr>
              <w:pStyle w:val="podpowiedzi"/>
            </w:pPr>
            <w:r>
              <w:t>WF 05</w:t>
            </w:r>
          </w:p>
        </w:tc>
        <w:tc>
          <w:tcPr>
            <w:tcW w:w="1397" w:type="dxa"/>
            <w:shd w:val="clear" w:color="auto" w:fill="D9D9D9"/>
            <w:vAlign w:val="center"/>
          </w:tcPr>
          <w:p w14:paraId="42BF980B" w14:textId="77777777" w:rsidR="00DA7C18" w:rsidRPr="005D58FD" w:rsidRDefault="00DA7C18" w:rsidP="00A621B8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02" w:type="dxa"/>
            <w:vAlign w:val="center"/>
          </w:tcPr>
          <w:p w14:paraId="4B38AA59" w14:textId="7C596E10" w:rsidR="00DA7C18" w:rsidRPr="00100F18" w:rsidRDefault="005A39CD" w:rsidP="00A621B8">
            <w:pPr>
              <w:pStyle w:val="podpowiedzi"/>
            </w:pPr>
            <w:r>
              <w:rPr>
                <w:b/>
              </w:rPr>
              <w:t>M</w:t>
            </w:r>
            <w:r w:rsidR="00DA7C18" w:rsidRPr="00100F18">
              <w:t xml:space="preserve"> </w:t>
            </w:r>
            <w:r w:rsidR="00DA7C18">
              <w:t>–</w:t>
            </w:r>
            <w:r w:rsidR="00DA7C18" w:rsidRPr="00100F18">
              <w:t xml:space="preserve"> </w:t>
            </w:r>
            <w:proofErr w:type="spellStart"/>
            <w:r>
              <w:t>must</w:t>
            </w:r>
            <w:proofErr w:type="spellEnd"/>
            <w:r w:rsidR="00DA7C18" w:rsidRPr="00100F18">
              <w:t xml:space="preserve"> (</w:t>
            </w:r>
            <w:r>
              <w:t>musi</w:t>
            </w:r>
            <w:r w:rsidR="00DA7C18" w:rsidRPr="00100F18">
              <w:t xml:space="preserve"> być)</w:t>
            </w:r>
          </w:p>
        </w:tc>
      </w:tr>
      <w:tr w:rsidR="00DA7C18" w14:paraId="28420FFE" w14:textId="77777777" w:rsidTr="00A621B8">
        <w:trPr>
          <w:cantSplit/>
        </w:trPr>
        <w:tc>
          <w:tcPr>
            <w:tcW w:w="1960" w:type="dxa"/>
            <w:shd w:val="clear" w:color="auto" w:fill="D9D9D9"/>
            <w:vAlign w:val="center"/>
          </w:tcPr>
          <w:p w14:paraId="123D6D95" w14:textId="77777777" w:rsidR="00DA7C18" w:rsidRPr="005D58FD" w:rsidRDefault="00DA7C18" w:rsidP="00A621B8">
            <w:pPr>
              <w:pStyle w:val="tekstwtabeliTNR"/>
            </w:pPr>
            <w:r w:rsidRPr="005D58FD">
              <w:t>Nazwa</w:t>
            </w:r>
          </w:p>
        </w:tc>
        <w:tc>
          <w:tcPr>
            <w:tcW w:w="7031" w:type="dxa"/>
            <w:gridSpan w:val="3"/>
            <w:vAlign w:val="center"/>
          </w:tcPr>
          <w:p w14:paraId="59A19E48" w14:textId="361C3A2B" w:rsidR="00DA7C18" w:rsidRDefault="005A39CD" w:rsidP="00A621B8">
            <w:pPr>
              <w:pStyle w:val="podpowiedzi"/>
            </w:pPr>
            <w:r>
              <w:t>Przesył danych</w:t>
            </w:r>
          </w:p>
        </w:tc>
      </w:tr>
      <w:tr w:rsidR="00DA7C18" w14:paraId="704CB5CD" w14:textId="77777777" w:rsidTr="00A621B8">
        <w:trPr>
          <w:cantSplit/>
        </w:trPr>
        <w:tc>
          <w:tcPr>
            <w:tcW w:w="1960" w:type="dxa"/>
            <w:shd w:val="clear" w:color="auto" w:fill="D9D9D9"/>
            <w:vAlign w:val="center"/>
          </w:tcPr>
          <w:p w14:paraId="096C42F7" w14:textId="77777777" w:rsidR="00DA7C18" w:rsidRPr="005D58FD" w:rsidRDefault="00DA7C18" w:rsidP="00A621B8">
            <w:pPr>
              <w:pStyle w:val="tekstwtabeliTNR"/>
            </w:pPr>
            <w:r w:rsidRPr="005D58FD">
              <w:t>Opis</w:t>
            </w:r>
          </w:p>
        </w:tc>
        <w:tc>
          <w:tcPr>
            <w:tcW w:w="7031" w:type="dxa"/>
            <w:gridSpan w:val="3"/>
            <w:vAlign w:val="center"/>
          </w:tcPr>
          <w:p w14:paraId="1951C058" w14:textId="09415D07" w:rsidR="00DA7C18" w:rsidRPr="00DE7D70" w:rsidRDefault="00DA7C18" w:rsidP="00A621B8">
            <w:pPr>
              <w:pStyle w:val="podpowiedzi"/>
            </w:pPr>
            <w:r>
              <w:t xml:space="preserve">System </w:t>
            </w:r>
            <w:r w:rsidR="005A39CD">
              <w:t>musi</w:t>
            </w:r>
            <w:r>
              <w:t xml:space="preserve"> umożliwiać wybór sposobu </w:t>
            </w:r>
            <w:r w:rsidR="005A39CD">
              <w:t xml:space="preserve">przesyłu </w:t>
            </w:r>
            <w:r>
              <w:t xml:space="preserve">danych </w:t>
            </w:r>
          </w:p>
        </w:tc>
      </w:tr>
      <w:tr w:rsidR="00DA7C18" w14:paraId="1E5F1E61" w14:textId="77777777" w:rsidTr="00A621B8">
        <w:trPr>
          <w:cantSplit/>
        </w:trPr>
        <w:tc>
          <w:tcPr>
            <w:tcW w:w="1960" w:type="dxa"/>
            <w:shd w:val="clear" w:color="auto" w:fill="D9D9D9"/>
            <w:vAlign w:val="center"/>
          </w:tcPr>
          <w:p w14:paraId="49E75E67" w14:textId="77777777" w:rsidR="00DA7C18" w:rsidRDefault="00DA7C18" w:rsidP="00A621B8">
            <w:pPr>
              <w:pStyle w:val="tekstwtabeliTNR"/>
            </w:pPr>
            <w:r>
              <w:t>Kryteria akceptacji</w:t>
            </w:r>
          </w:p>
        </w:tc>
        <w:tc>
          <w:tcPr>
            <w:tcW w:w="7031" w:type="dxa"/>
            <w:gridSpan w:val="3"/>
            <w:vAlign w:val="center"/>
          </w:tcPr>
          <w:p w14:paraId="4C1D62AB" w14:textId="75367601" w:rsidR="00DA7C18" w:rsidRDefault="00DA7C18" w:rsidP="00A621B8">
            <w:pPr>
              <w:pStyle w:val="podpowiedzi"/>
            </w:pPr>
            <w:r>
              <w:t xml:space="preserve">System umożliwia wybór z przynajmniej dwóch </w:t>
            </w:r>
            <w:r w:rsidR="005A39CD">
              <w:t>sposobów przesyłu danych / minimum 2 opcje</w:t>
            </w:r>
          </w:p>
        </w:tc>
      </w:tr>
      <w:tr w:rsidR="00DA7C18" w14:paraId="7BD25B96" w14:textId="77777777" w:rsidTr="00A621B8">
        <w:trPr>
          <w:cantSplit/>
        </w:trPr>
        <w:tc>
          <w:tcPr>
            <w:tcW w:w="1960" w:type="dxa"/>
            <w:shd w:val="clear" w:color="auto" w:fill="D9D9D9"/>
            <w:vAlign w:val="center"/>
          </w:tcPr>
          <w:p w14:paraId="421D2410" w14:textId="77777777" w:rsidR="00DA7C18" w:rsidRPr="005D58FD" w:rsidRDefault="00DA7C18" w:rsidP="00A621B8">
            <w:pPr>
              <w:pStyle w:val="tekstwtabeliTNR"/>
            </w:pPr>
            <w:r>
              <w:t>Dane wejściowe</w:t>
            </w:r>
          </w:p>
        </w:tc>
        <w:tc>
          <w:tcPr>
            <w:tcW w:w="7031" w:type="dxa"/>
            <w:gridSpan w:val="3"/>
            <w:vAlign w:val="center"/>
          </w:tcPr>
          <w:p w14:paraId="72FD55D2" w14:textId="5B8C30AE" w:rsidR="00DA7C18" w:rsidRDefault="00DA7C18" w:rsidP="00A621B8">
            <w:pPr>
              <w:pStyle w:val="podpowiedzi"/>
            </w:pPr>
            <w:r>
              <w:t>Plik konfiguracyjny</w:t>
            </w:r>
            <w:r w:rsidR="005A39CD">
              <w:t>, dane wymagane do zrealizowania połączenia</w:t>
            </w:r>
          </w:p>
        </w:tc>
      </w:tr>
      <w:tr w:rsidR="00DA7C18" w14:paraId="0CAF7A81" w14:textId="77777777" w:rsidTr="00A621B8">
        <w:trPr>
          <w:cantSplit/>
        </w:trPr>
        <w:tc>
          <w:tcPr>
            <w:tcW w:w="1960" w:type="dxa"/>
            <w:shd w:val="clear" w:color="auto" w:fill="D9D9D9"/>
            <w:vAlign w:val="center"/>
          </w:tcPr>
          <w:p w14:paraId="501084E6" w14:textId="77777777" w:rsidR="00DA7C18" w:rsidRPr="005D58FD" w:rsidRDefault="00DA7C18" w:rsidP="00A621B8">
            <w:pPr>
              <w:pStyle w:val="tekstwtabeliTNR"/>
            </w:pPr>
            <w:r>
              <w:t>Warunki początkowe</w:t>
            </w:r>
          </w:p>
        </w:tc>
        <w:tc>
          <w:tcPr>
            <w:tcW w:w="7031" w:type="dxa"/>
            <w:gridSpan w:val="3"/>
            <w:vAlign w:val="center"/>
          </w:tcPr>
          <w:p w14:paraId="24C74BB1" w14:textId="77777777" w:rsidR="00DA7C18" w:rsidRPr="00151458" w:rsidRDefault="00DA7C18" w:rsidP="00A621B8">
            <w:pPr>
              <w:pStyle w:val="komentarz"/>
            </w:pPr>
            <w:r>
              <w:t>Brak</w:t>
            </w:r>
          </w:p>
        </w:tc>
      </w:tr>
      <w:tr w:rsidR="00DA7C18" w14:paraId="57D64426" w14:textId="77777777" w:rsidTr="00A621B8">
        <w:trPr>
          <w:cantSplit/>
        </w:trPr>
        <w:tc>
          <w:tcPr>
            <w:tcW w:w="1960" w:type="dxa"/>
            <w:shd w:val="clear" w:color="auto" w:fill="D9D9D9"/>
            <w:vAlign w:val="center"/>
          </w:tcPr>
          <w:p w14:paraId="42FB58FE" w14:textId="77777777" w:rsidR="00DA7C18" w:rsidRPr="005D58FD" w:rsidRDefault="00DA7C18" w:rsidP="00A621B8">
            <w:pPr>
              <w:pStyle w:val="tekstwtabeliTNR"/>
            </w:pPr>
            <w:r>
              <w:t>Warunki końcowe</w:t>
            </w:r>
          </w:p>
        </w:tc>
        <w:tc>
          <w:tcPr>
            <w:tcW w:w="7031" w:type="dxa"/>
            <w:gridSpan w:val="3"/>
            <w:vAlign w:val="center"/>
          </w:tcPr>
          <w:p w14:paraId="3F91CF9B" w14:textId="74C0FFBB" w:rsidR="00DA7C18" w:rsidRPr="00151458" w:rsidRDefault="005A39CD" w:rsidP="00A621B8">
            <w:pPr>
              <w:pStyle w:val="komentarz"/>
            </w:pPr>
            <w:r>
              <w:t xml:space="preserve">System umożliwia wybór przesyłu danych </w:t>
            </w:r>
          </w:p>
        </w:tc>
      </w:tr>
      <w:tr w:rsidR="00DA7C18" w14:paraId="5D57C73B" w14:textId="77777777" w:rsidTr="00A621B8">
        <w:trPr>
          <w:cantSplit/>
        </w:trPr>
        <w:tc>
          <w:tcPr>
            <w:tcW w:w="1960" w:type="dxa"/>
            <w:shd w:val="clear" w:color="auto" w:fill="D9D9D9"/>
            <w:vAlign w:val="center"/>
          </w:tcPr>
          <w:p w14:paraId="520153A6" w14:textId="77777777" w:rsidR="00DA7C18" w:rsidRDefault="00DA7C18" w:rsidP="00A621B8">
            <w:pPr>
              <w:pStyle w:val="tekstwtabeliTNR"/>
            </w:pPr>
            <w:r>
              <w:t>Sytuacje wyjątkowe</w:t>
            </w:r>
          </w:p>
        </w:tc>
        <w:tc>
          <w:tcPr>
            <w:tcW w:w="7031" w:type="dxa"/>
            <w:gridSpan w:val="3"/>
            <w:vAlign w:val="center"/>
          </w:tcPr>
          <w:p w14:paraId="17F2EC16" w14:textId="2EDDD73F" w:rsidR="00DA7C18" w:rsidRDefault="005A39CD" w:rsidP="00A621B8">
            <w:pPr>
              <w:pStyle w:val="komentarz"/>
            </w:pPr>
            <w:r>
              <w:t>Nieobsługiwane formaty danych</w:t>
            </w:r>
          </w:p>
        </w:tc>
      </w:tr>
      <w:tr w:rsidR="00DA7C18" w14:paraId="5D0ED4C7" w14:textId="77777777" w:rsidTr="00A621B8">
        <w:trPr>
          <w:cantSplit/>
        </w:trPr>
        <w:tc>
          <w:tcPr>
            <w:tcW w:w="1960" w:type="dxa"/>
            <w:shd w:val="clear" w:color="auto" w:fill="D9D9D9"/>
            <w:vAlign w:val="center"/>
          </w:tcPr>
          <w:p w14:paraId="0B8307F7" w14:textId="77777777" w:rsidR="00DA7C18" w:rsidRPr="005D58FD" w:rsidDel="00DE7D70" w:rsidRDefault="00DA7C18" w:rsidP="00A621B8">
            <w:pPr>
              <w:pStyle w:val="tekstwtabeliTNR"/>
            </w:pPr>
            <w:r>
              <w:t>Szczegóły implementacji</w:t>
            </w:r>
          </w:p>
        </w:tc>
        <w:tc>
          <w:tcPr>
            <w:tcW w:w="7031" w:type="dxa"/>
            <w:gridSpan w:val="3"/>
            <w:vAlign w:val="center"/>
          </w:tcPr>
          <w:p w14:paraId="3CD546ED" w14:textId="77777777" w:rsidR="00DA7C18" w:rsidDel="00DE7D70" w:rsidRDefault="00DA7C18" w:rsidP="00A621B8">
            <w:pPr>
              <w:pStyle w:val="podpowiedzi"/>
            </w:pPr>
            <w:r>
              <w:t>Potem</w:t>
            </w:r>
          </w:p>
        </w:tc>
      </w:tr>
      <w:tr w:rsidR="00DA7C18" w14:paraId="12C7AF38" w14:textId="77777777" w:rsidTr="00A621B8">
        <w:trPr>
          <w:cantSplit/>
        </w:trPr>
        <w:tc>
          <w:tcPr>
            <w:tcW w:w="1960" w:type="dxa"/>
            <w:shd w:val="clear" w:color="auto" w:fill="D9D9D9"/>
            <w:vAlign w:val="center"/>
          </w:tcPr>
          <w:p w14:paraId="1D05B89A" w14:textId="77777777" w:rsidR="00DA7C18" w:rsidRPr="005D58FD" w:rsidRDefault="00DA7C18" w:rsidP="00A621B8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031" w:type="dxa"/>
            <w:gridSpan w:val="3"/>
            <w:vAlign w:val="center"/>
          </w:tcPr>
          <w:p w14:paraId="7F87AB68" w14:textId="3B533D97" w:rsidR="00DA7C18" w:rsidRDefault="005A39CD" w:rsidP="00A621B8">
            <w:pPr>
              <w:pStyle w:val="podpowiedzi"/>
            </w:pPr>
            <w:r>
              <w:t>UOB 01, UOB 03, UOP 01</w:t>
            </w:r>
            <w:r w:rsidR="00EF1B85">
              <w:t>, UNP 01</w:t>
            </w:r>
          </w:p>
        </w:tc>
      </w:tr>
      <w:tr w:rsidR="00DA7C18" w14:paraId="13C558B1" w14:textId="77777777" w:rsidTr="00A621B8">
        <w:trPr>
          <w:cantSplit/>
        </w:trPr>
        <w:tc>
          <w:tcPr>
            <w:tcW w:w="1960" w:type="dxa"/>
            <w:shd w:val="clear" w:color="auto" w:fill="D9D9D9"/>
            <w:vAlign w:val="center"/>
          </w:tcPr>
          <w:p w14:paraId="1199A354" w14:textId="77777777" w:rsidR="00DA7C18" w:rsidRPr="005D58FD" w:rsidRDefault="00DA7C18" w:rsidP="00A621B8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031" w:type="dxa"/>
            <w:gridSpan w:val="3"/>
            <w:vAlign w:val="center"/>
          </w:tcPr>
          <w:p w14:paraId="4E1B98E5" w14:textId="77777777" w:rsidR="00DA7C18" w:rsidRDefault="00DA7C18" w:rsidP="00A621B8">
            <w:pPr>
              <w:pStyle w:val="podpowiedzi"/>
            </w:pPr>
          </w:p>
        </w:tc>
      </w:tr>
    </w:tbl>
    <w:p w14:paraId="14E84D6E" w14:textId="77777777" w:rsidR="00DA7C18" w:rsidRDefault="00DA7C18" w:rsidP="00DA7C18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0"/>
        <w:gridCol w:w="1932"/>
        <w:gridCol w:w="1397"/>
        <w:gridCol w:w="3702"/>
      </w:tblGrid>
      <w:tr w:rsidR="005A39CD" w14:paraId="4D5DF5D0" w14:textId="77777777" w:rsidTr="00A621B8">
        <w:trPr>
          <w:cantSplit/>
          <w:trHeight w:val="245"/>
        </w:trPr>
        <w:tc>
          <w:tcPr>
            <w:tcW w:w="8991" w:type="dxa"/>
            <w:gridSpan w:val="4"/>
            <w:shd w:val="clear" w:color="auto" w:fill="D9D9D9"/>
            <w:vAlign w:val="center"/>
          </w:tcPr>
          <w:p w14:paraId="21F4F4BF" w14:textId="77777777" w:rsidR="005A39CD" w:rsidRPr="005D58FD" w:rsidRDefault="005A39CD" w:rsidP="00A621B8">
            <w:pPr>
              <w:pStyle w:val="wpiswtabeli"/>
            </w:pPr>
            <w:r w:rsidRPr="005D58FD">
              <w:lastRenderedPageBreak/>
              <w:t>KARTA WYMAGANIA</w:t>
            </w:r>
          </w:p>
        </w:tc>
      </w:tr>
      <w:tr w:rsidR="005A39CD" w:rsidRPr="00100F18" w14:paraId="7047E2A7" w14:textId="77777777" w:rsidTr="00A621B8">
        <w:trPr>
          <w:cantSplit/>
        </w:trPr>
        <w:tc>
          <w:tcPr>
            <w:tcW w:w="1960" w:type="dxa"/>
            <w:shd w:val="clear" w:color="auto" w:fill="D9D9D9"/>
            <w:vAlign w:val="center"/>
          </w:tcPr>
          <w:p w14:paraId="28AC0FC5" w14:textId="77777777" w:rsidR="005A39CD" w:rsidRPr="005D58FD" w:rsidRDefault="005A39CD" w:rsidP="00A621B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32" w:type="dxa"/>
            <w:vAlign w:val="center"/>
          </w:tcPr>
          <w:p w14:paraId="6BE5BEEC" w14:textId="7BC600A6" w:rsidR="005A39CD" w:rsidRPr="005A5155" w:rsidRDefault="005A39CD" w:rsidP="00A621B8">
            <w:pPr>
              <w:pStyle w:val="podpowiedzi"/>
            </w:pPr>
            <w:r>
              <w:t>WF 06</w:t>
            </w:r>
          </w:p>
        </w:tc>
        <w:tc>
          <w:tcPr>
            <w:tcW w:w="1397" w:type="dxa"/>
            <w:shd w:val="clear" w:color="auto" w:fill="D9D9D9"/>
            <w:vAlign w:val="center"/>
          </w:tcPr>
          <w:p w14:paraId="67DA5313" w14:textId="77777777" w:rsidR="005A39CD" w:rsidRPr="005D58FD" w:rsidRDefault="005A39CD" w:rsidP="00A621B8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02" w:type="dxa"/>
            <w:vAlign w:val="center"/>
          </w:tcPr>
          <w:p w14:paraId="3DB1FD1C" w14:textId="77777777" w:rsidR="005A39CD" w:rsidRPr="00100F18" w:rsidRDefault="005A39CD" w:rsidP="00A621B8">
            <w:pPr>
              <w:pStyle w:val="podpowiedzi"/>
            </w:pPr>
            <w:r>
              <w:rPr>
                <w:b/>
              </w:rPr>
              <w:t>M</w:t>
            </w:r>
            <w:r w:rsidRPr="00100F18">
              <w:t xml:space="preserve"> </w:t>
            </w:r>
            <w:r>
              <w:t>–</w:t>
            </w:r>
            <w:r w:rsidRPr="00100F18">
              <w:t xml:space="preserve"> </w:t>
            </w:r>
            <w:proofErr w:type="spellStart"/>
            <w:r>
              <w:t>must</w:t>
            </w:r>
            <w:proofErr w:type="spellEnd"/>
            <w:r w:rsidRPr="00100F18">
              <w:t xml:space="preserve"> (</w:t>
            </w:r>
            <w:r>
              <w:t>musi</w:t>
            </w:r>
            <w:r w:rsidRPr="00100F18">
              <w:t xml:space="preserve"> być)</w:t>
            </w:r>
          </w:p>
        </w:tc>
      </w:tr>
      <w:tr w:rsidR="005A39CD" w14:paraId="2C727ADA" w14:textId="77777777" w:rsidTr="00A621B8">
        <w:trPr>
          <w:cantSplit/>
        </w:trPr>
        <w:tc>
          <w:tcPr>
            <w:tcW w:w="1960" w:type="dxa"/>
            <w:shd w:val="clear" w:color="auto" w:fill="D9D9D9"/>
            <w:vAlign w:val="center"/>
          </w:tcPr>
          <w:p w14:paraId="10CF0573" w14:textId="77777777" w:rsidR="005A39CD" w:rsidRPr="005D58FD" w:rsidRDefault="005A39CD" w:rsidP="00A621B8">
            <w:pPr>
              <w:pStyle w:val="tekstwtabeliTNR"/>
            </w:pPr>
            <w:r w:rsidRPr="005D58FD">
              <w:t>Nazwa</w:t>
            </w:r>
          </w:p>
        </w:tc>
        <w:tc>
          <w:tcPr>
            <w:tcW w:w="7031" w:type="dxa"/>
            <w:gridSpan w:val="3"/>
            <w:vAlign w:val="center"/>
          </w:tcPr>
          <w:p w14:paraId="7110CC17" w14:textId="624A1642" w:rsidR="005A39CD" w:rsidRDefault="005A39CD" w:rsidP="00A621B8">
            <w:pPr>
              <w:pStyle w:val="podpowiedzi"/>
            </w:pPr>
            <w:r>
              <w:t>Podłączenie systemu</w:t>
            </w:r>
          </w:p>
        </w:tc>
      </w:tr>
      <w:tr w:rsidR="005A39CD" w14:paraId="04405712" w14:textId="77777777" w:rsidTr="00A621B8">
        <w:trPr>
          <w:cantSplit/>
        </w:trPr>
        <w:tc>
          <w:tcPr>
            <w:tcW w:w="1960" w:type="dxa"/>
            <w:shd w:val="clear" w:color="auto" w:fill="D9D9D9"/>
            <w:vAlign w:val="center"/>
          </w:tcPr>
          <w:p w14:paraId="3EDFD7A2" w14:textId="77777777" w:rsidR="005A39CD" w:rsidRPr="005D58FD" w:rsidRDefault="005A39CD" w:rsidP="00A621B8">
            <w:pPr>
              <w:pStyle w:val="tekstwtabeliTNR"/>
            </w:pPr>
            <w:r w:rsidRPr="005D58FD">
              <w:t>Opis</w:t>
            </w:r>
          </w:p>
        </w:tc>
        <w:tc>
          <w:tcPr>
            <w:tcW w:w="7031" w:type="dxa"/>
            <w:gridSpan w:val="3"/>
            <w:vAlign w:val="center"/>
          </w:tcPr>
          <w:p w14:paraId="2C6044E9" w14:textId="472AC8E8" w:rsidR="005A39CD" w:rsidRPr="00DE7D70" w:rsidRDefault="005A39CD" w:rsidP="00A621B8">
            <w:pPr>
              <w:pStyle w:val="podpowiedzi"/>
            </w:pPr>
            <w:r>
              <w:t>Systemu musi umożliwiać podłączenie do infrastruktury klienta</w:t>
            </w:r>
          </w:p>
        </w:tc>
      </w:tr>
      <w:tr w:rsidR="005A39CD" w14:paraId="28D0BB97" w14:textId="77777777" w:rsidTr="00A621B8">
        <w:trPr>
          <w:cantSplit/>
        </w:trPr>
        <w:tc>
          <w:tcPr>
            <w:tcW w:w="1960" w:type="dxa"/>
            <w:shd w:val="clear" w:color="auto" w:fill="D9D9D9"/>
            <w:vAlign w:val="center"/>
          </w:tcPr>
          <w:p w14:paraId="3358F866" w14:textId="77777777" w:rsidR="005A39CD" w:rsidRDefault="005A39CD" w:rsidP="00A621B8">
            <w:pPr>
              <w:pStyle w:val="tekstwtabeliTNR"/>
            </w:pPr>
            <w:r>
              <w:t>Kryteria akceptacji</w:t>
            </w:r>
          </w:p>
        </w:tc>
        <w:tc>
          <w:tcPr>
            <w:tcW w:w="7031" w:type="dxa"/>
            <w:gridSpan w:val="3"/>
            <w:vAlign w:val="center"/>
          </w:tcPr>
          <w:p w14:paraId="773E36FF" w14:textId="60359DB5" w:rsidR="005A39CD" w:rsidRDefault="005A39CD" w:rsidP="00A621B8">
            <w:pPr>
              <w:pStyle w:val="podpowiedzi"/>
            </w:pPr>
            <w:r>
              <w:t>System umożliwia podłączenie do infrastruktury klienta</w:t>
            </w:r>
          </w:p>
        </w:tc>
      </w:tr>
      <w:tr w:rsidR="005A39CD" w14:paraId="4ED59B3F" w14:textId="77777777" w:rsidTr="00A621B8">
        <w:trPr>
          <w:cantSplit/>
        </w:trPr>
        <w:tc>
          <w:tcPr>
            <w:tcW w:w="1960" w:type="dxa"/>
            <w:shd w:val="clear" w:color="auto" w:fill="D9D9D9"/>
            <w:vAlign w:val="center"/>
          </w:tcPr>
          <w:p w14:paraId="6AB95982" w14:textId="77777777" w:rsidR="005A39CD" w:rsidRPr="005D58FD" w:rsidRDefault="005A39CD" w:rsidP="00A621B8">
            <w:pPr>
              <w:pStyle w:val="tekstwtabeliTNR"/>
            </w:pPr>
            <w:r>
              <w:t>Dane wejściowe</w:t>
            </w:r>
          </w:p>
        </w:tc>
        <w:tc>
          <w:tcPr>
            <w:tcW w:w="7031" w:type="dxa"/>
            <w:gridSpan w:val="3"/>
            <w:vAlign w:val="center"/>
          </w:tcPr>
          <w:p w14:paraId="63ABBF45" w14:textId="1AF433AD" w:rsidR="005A39CD" w:rsidRDefault="005A39CD" w:rsidP="00A621B8">
            <w:pPr>
              <w:pStyle w:val="podpowiedzi"/>
            </w:pPr>
            <w:r>
              <w:t>Dane wymagane do podłączenia systemu</w:t>
            </w:r>
          </w:p>
        </w:tc>
      </w:tr>
      <w:tr w:rsidR="005A39CD" w14:paraId="47551314" w14:textId="77777777" w:rsidTr="00A621B8">
        <w:trPr>
          <w:cantSplit/>
        </w:trPr>
        <w:tc>
          <w:tcPr>
            <w:tcW w:w="1960" w:type="dxa"/>
            <w:shd w:val="clear" w:color="auto" w:fill="D9D9D9"/>
            <w:vAlign w:val="center"/>
          </w:tcPr>
          <w:p w14:paraId="73B1B047" w14:textId="77777777" w:rsidR="005A39CD" w:rsidRPr="005D58FD" w:rsidRDefault="005A39CD" w:rsidP="00A621B8">
            <w:pPr>
              <w:pStyle w:val="tekstwtabeliTNR"/>
            </w:pPr>
            <w:r>
              <w:t>Warunki początkowe</w:t>
            </w:r>
          </w:p>
        </w:tc>
        <w:tc>
          <w:tcPr>
            <w:tcW w:w="7031" w:type="dxa"/>
            <w:gridSpan w:val="3"/>
            <w:vAlign w:val="center"/>
          </w:tcPr>
          <w:p w14:paraId="02C47F52" w14:textId="77777777" w:rsidR="005A39CD" w:rsidRPr="00151458" w:rsidRDefault="005A39CD" w:rsidP="00A621B8">
            <w:pPr>
              <w:pStyle w:val="komentarz"/>
            </w:pPr>
            <w:r>
              <w:t>Brak</w:t>
            </w:r>
          </w:p>
        </w:tc>
      </w:tr>
      <w:tr w:rsidR="005A39CD" w14:paraId="4313518A" w14:textId="77777777" w:rsidTr="00A621B8">
        <w:trPr>
          <w:cantSplit/>
        </w:trPr>
        <w:tc>
          <w:tcPr>
            <w:tcW w:w="1960" w:type="dxa"/>
            <w:shd w:val="clear" w:color="auto" w:fill="D9D9D9"/>
            <w:vAlign w:val="center"/>
          </w:tcPr>
          <w:p w14:paraId="25C9B924" w14:textId="77777777" w:rsidR="005A39CD" w:rsidRPr="005D58FD" w:rsidRDefault="005A39CD" w:rsidP="00A621B8">
            <w:pPr>
              <w:pStyle w:val="tekstwtabeliTNR"/>
            </w:pPr>
            <w:r>
              <w:t>Warunki końcowe</w:t>
            </w:r>
          </w:p>
        </w:tc>
        <w:tc>
          <w:tcPr>
            <w:tcW w:w="7031" w:type="dxa"/>
            <w:gridSpan w:val="3"/>
            <w:vAlign w:val="center"/>
          </w:tcPr>
          <w:p w14:paraId="46D06083" w14:textId="589CAB39" w:rsidR="005A39CD" w:rsidRPr="00151458" w:rsidRDefault="00FB26BD" w:rsidP="00A621B8">
            <w:pPr>
              <w:pStyle w:val="komentarz"/>
            </w:pPr>
            <w:r>
              <w:t>Poprawne podłączenie systemu</w:t>
            </w:r>
            <w:r w:rsidR="005A39CD">
              <w:t xml:space="preserve">  </w:t>
            </w:r>
          </w:p>
        </w:tc>
      </w:tr>
      <w:tr w:rsidR="005A39CD" w14:paraId="154C99FD" w14:textId="77777777" w:rsidTr="00A621B8">
        <w:trPr>
          <w:cantSplit/>
        </w:trPr>
        <w:tc>
          <w:tcPr>
            <w:tcW w:w="1960" w:type="dxa"/>
            <w:shd w:val="clear" w:color="auto" w:fill="D9D9D9"/>
            <w:vAlign w:val="center"/>
          </w:tcPr>
          <w:p w14:paraId="572BEDB4" w14:textId="77777777" w:rsidR="005A39CD" w:rsidRDefault="005A39CD" w:rsidP="00A621B8">
            <w:pPr>
              <w:pStyle w:val="tekstwtabeliTNR"/>
            </w:pPr>
            <w:r>
              <w:t>Sytuacje wyjątkowe</w:t>
            </w:r>
          </w:p>
        </w:tc>
        <w:tc>
          <w:tcPr>
            <w:tcW w:w="7031" w:type="dxa"/>
            <w:gridSpan w:val="3"/>
            <w:vAlign w:val="center"/>
          </w:tcPr>
          <w:p w14:paraId="4B4AF2AC" w14:textId="05F1D90D" w:rsidR="005A39CD" w:rsidRDefault="005A39CD" w:rsidP="00A621B8">
            <w:pPr>
              <w:pStyle w:val="komentarz"/>
            </w:pPr>
            <w:r>
              <w:t xml:space="preserve">Wymagająca infrastruktura klienta </w:t>
            </w:r>
          </w:p>
        </w:tc>
      </w:tr>
      <w:tr w:rsidR="005A39CD" w14:paraId="2473419A" w14:textId="77777777" w:rsidTr="00A621B8">
        <w:trPr>
          <w:cantSplit/>
        </w:trPr>
        <w:tc>
          <w:tcPr>
            <w:tcW w:w="1960" w:type="dxa"/>
            <w:shd w:val="clear" w:color="auto" w:fill="D9D9D9"/>
            <w:vAlign w:val="center"/>
          </w:tcPr>
          <w:p w14:paraId="36BC28CC" w14:textId="77777777" w:rsidR="005A39CD" w:rsidRPr="005D58FD" w:rsidDel="00DE7D70" w:rsidRDefault="005A39CD" w:rsidP="00A621B8">
            <w:pPr>
              <w:pStyle w:val="tekstwtabeliTNR"/>
            </w:pPr>
            <w:r>
              <w:t>Szczegóły implementacji</w:t>
            </w:r>
          </w:p>
        </w:tc>
        <w:tc>
          <w:tcPr>
            <w:tcW w:w="7031" w:type="dxa"/>
            <w:gridSpan w:val="3"/>
            <w:vAlign w:val="center"/>
          </w:tcPr>
          <w:p w14:paraId="6B75E230" w14:textId="77777777" w:rsidR="005A39CD" w:rsidDel="00DE7D70" w:rsidRDefault="005A39CD" w:rsidP="00A621B8">
            <w:pPr>
              <w:pStyle w:val="podpowiedzi"/>
            </w:pPr>
            <w:r>
              <w:t>Potem</w:t>
            </w:r>
          </w:p>
        </w:tc>
      </w:tr>
      <w:tr w:rsidR="005A39CD" w14:paraId="5C064486" w14:textId="77777777" w:rsidTr="00A621B8">
        <w:trPr>
          <w:cantSplit/>
        </w:trPr>
        <w:tc>
          <w:tcPr>
            <w:tcW w:w="1960" w:type="dxa"/>
            <w:shd w:val="clear" w:color="auto" w:fill="D9D9D9"/>
            <w:vAlign w:val="center"/>
          </w:tcPr>
          <w:p w14:paraId="74A875A7" w14:textId="77777777" w:rsidR="005A39CD" w:rsidRPr="005D58FD" w:rsidRDefault="005A39CD" w:rsidP="00A621B8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031" w:type="dxa"/>
            <w:gridSpan w:val="3"/>
            <w:vAlign w:val="center"/>
          </w:tcPr>
          <w:p w14:paraId="7DB67728" w14:textId="77777777" w:rsidR="005A39CD" w:rsidRDefault="005A39CD" w:rsidP="00A621B8">
            <w:pPr>
              <w:pStyle w:val="podpowiedzi"/>
            </w:pPr>
            <w:r>
              <w:t>UOB 01, UOB 03, UOP 01</w:t>
            </w:r>
          </w:p>
        </w:tc>
      </w:tr>
      <w:tr w:rsidR="005A39CD" w14:paraId="2E8EC383" w14:textId="77777777" w:rsidTr="00A621B8">
        <w:trPr>
          <w:cantSplit/>
        </w:trPr>
        <w:tc>
          <w:tcPr>
            <w:tcW w:w="1960" w:type="dxa"/>
            <w:shd w:val="clear" w:color="auto" w:fill="D9D9D9"/>
            <w:vAlign w:val="center"/>
          </w:tcPr>
          <w:p w14:paraId="777FA06B" w14:textId="77777777" w:rsidR="005A39CD" w:rsidRPr="005D58FD" w:rsidRDefault="005A39CD" w:rsidP="00A621B8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031" w:type="dxa"/>
            <w:gridSpan w:val="3"/>
            <w:vAlign w:val="center"/>
          </w:tcPr>
          <w:p w14:paraId="763A1D9B" w14:textId="77777777" w:rsidR="005A39CD" w:rsidRDefault="005A39CD" w:rsidP="00A621B8">
            <w:pPr>
              <w:pStyle w:val="podpowiedzi"/>
            </w:pPr>
          </w:p>
        </w:tc>
      </w:tr>
    </w:tbl>
    <w:p w14:paraId="7EF4CF0C" w14:textId="77777777" w:rsidR="005A39CD" w:rsidRPr="00754F20" w:rsidRDefault="005A39CD" w:rsidP="00204AFA">
      <w:pPr>
        <w:ind w:firstLine="0"/>
      </w:pPr>
    </w:p>
    <w:p w14:paraId="02FC6557" w14:textId="77777777" w:rsidR="00DA7C18" w:rsidRDefault="00DA7C18" w:rsidP="00754F20"/>
    <w:p w14:paraId="6DA7F276" w14:textId="77777777" w:rsidR="00AE268C" w:rsidRPr="00754F20" w:rsidRDefault="00AE268C" w:rsidP="00754F20"/>
    <w:p w14:paraId="25F152BA" w14:textId="77777777" w:rsidR="00606BDC" w:rsidRPr="00A32660" w:rsidRDefault="00606BDC" w:rsidP="003D2CA3">
      <w:pPr>
        <w:pStyle w:val="Nagwek3"/>
      </w:pPr>
      <w:r w:rsidRPr="00A32660">
        <w:t>Interfejs z otoczeniem</w:t>
      </w:r>
    </w:p>
    <w:p w14:paraId="35FF7B9E" w14:textId="77777777" w:rsidR="00606BDC" w:rsidRDefault="00606BDC" w:rsidP="008A30F7">
      <w:pPr>
        <w:pStyle w:val="podpowiedzi"/>
      </w:pPr>
      <w:r>
        <w:t>{Punkty styku projektowanego systemu z innymi podsystemami/sieciami/operatorami</w:t>
      </w:r>
      <w:r w:rsidR="00E02047">
        <w:t xml:space="preserve"> np. dopasowanie do baz danych, formatów, usług oferowanych przez inne, współpracujące systemy bądź serwisy; wymagania dot. dopasowania interfejsów itp.</w:t>
      </w:r>
      <w:r>
        <w:t>}</w:t>
      </w:r>
    </w:p>
    <w:p w14:paraId="25363245" w14:textId="77777777" w:rsidR="00EA66FA" w:rsidRPr="00EA66FA" w:rsidRDefault="00EA66FA" w:rsidP="009B52AE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4"/>
        <w:gridCol w:w="1944"/>
        <w:gridCol w:w="1393"/>
        <w:gridCol w:w="3700"/>
      </w:tblGrid>
      <w:tr w:rsidR="003D2CA3" w14:paraId="675F3F90" w14:textId="77777777" w:rsidTr="009B52AE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2B333AB0" w14:textId="77777777" w:rsidR="003D2CA3" w:rsidRPr="005D58FD" w:rsidRDefault="003D2CA3" w:rsidP="006F5A48">
            <w:pPr>
              <w:pStyle w:val="wpiswtabeli"/>
            </w:pPr>
            <w:r w:rsidRPr="005D58FD">
              <w:t>KARTA WYMAGANIA</w:t>
            </w:r>
          </w:p>
        </w:tc>
      </w:tr>
      <w:tr w:rsidR="003D2CA3" w14:paraId="2A0B1F23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C16580B" w14:textId="77777777" w:rsidR="003D2CA3" w:rsidRPr="005D58FD" w:rsidRDefault="003D2CA3" w:rsidP="006F5A4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14:paraId="103C8AF2" w14:textId="77777777" w:rsidR="003D2CA3" w:rsidRPr="005A5155" w:rsidRDefault="003D2CA3" w:rsidP="006F5A48">
            <w:pPr>
              <w:pStyle w:val="podpowiedzi"/>
            </w:pPr>
            <w:r>
              <w:t>{jednoznaczny symbol np. I01, I02 ... lub WI</w:t>
            </w:r>
            <w:proofErr w:type="gramStart"/>
            <w:r>
              <w:t>01..</w:t>
            </w:r>
            <w:proofErr w:type="gramEnd"/>
            <w:r>
              <w:t>}</w:t>
            </w:r>
          </w:p>
        </w:tc>
        <w:tc>
          <w:tcPr>
            <w:tcW w:w="1410" w:type="dxa"/>
            <w:shd w:val="clear" w:color="auto" w:fill="D9D9D9"/>
            <w:vAlign w:val="center"/>
          </w:tcPr>
          <w:p w14:paraId="7DAB1D6F" w14:textId="77777777" w:rsidR="003D2CA3" w:rsidRPr="005D58FD" w:rsidRDefault="00EA66FA" w:rsidP="006F5A48">
            <w:pPr>
              <w:pStyle w:val="tekstwtabeliTNR"/>
            </w:pPr>
            <w:r>
              <w:t>Priorytet</w:t>
            </w:r>
            <w:r w:rsidR="003D2CA3" w:rsidRPr="005D58FD">
              <w:t>:</w:t>
            </w:r>
          </w:p>
        </w:tc>
        <w:tc>
          <w:tcPr>
            <w:tcW w:w="3782" w:type="dxa"/>
            <w:vAlign w:val="center"/>
          </w:tcPr>
          <w:p w14:paraId="28951C05" w14:textId="77777777" w:rsidR="009671D1" w:rsidRDefault="009671D1" w:rsidP="009671D1">
            <w:pPr>
              <w:pStyle w:val="podpowiedzi"/>
            </w:pPr>
            <w:r>
              <w:t xml:space="preserve">{ważność wymagania, np. wg skali </w:t>
            </w:r>
            <w:proofErr w:type="spellStart"/>
            <w:r>
              <w:t>MoSCoW</w:t>
            </w:r>
            <w:proofErr w:type="spellEnd"/>
            <w:r>
              <w:t>:</w:t>
            </w:r>
          </w:p>
          <w:p w14:paraId="7B60A67B" w14:textId="77777777"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</w:t>
            </w:r>
            <w:proofErr w:type="spellStart"/>
            <w:r w:rsidRPr="00100F18">
              <w:t>must</w:t>
            </w:r>
            <w:proofErr w:type="spellEnd"/>
            <w:r w:rsidRPr="00100F18">
              <w:t xml:space="preserve"> (musi być)</w:t>
            </w:r>
          </w:p>
          <w:p w14:paraId="45DFC581" w14:textId="77777777"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S</w:t>
            </w:r>
            <w:r w:rsidRPr="00100F18">
              <w:t xml:space="preserve"> </w:t>
            </w:r>
            <w:r>
              <w:t>–</w:t>
            </w:r>
            <w:r w:rsidRPr="00100F18">
              <w:t xml:space="preserve"> </w:t>
            </w:r>
            <w:proofErr w:type="spellStart"/>
            <w:r w:rsidRPr="00100F18">
              <w:t>should</w:t>
            </w:r>
            <w:proofErr w:type="spellEnd"/>
            <w:r w:rsidRPr="00100F18">
              <w:t xml:space="preserve"> (powinno być)</w:t>
            </w:r>
          </w:p>
          <w:p w14:paraId="34A8B36A" w14:textId="77777777" w:rsidR="009671D1" w:rsidRDefault="009671D1" w:rsidP="009671D1">
            <w:pPr>
              <w:pStyle w:val="podpowiedzi"/>
            </w:pPr>
            <w:r w:rsidRPr="009671D1">
              <w:rPr>
                <w:b/>
              </w:rPr>
              <w:t>C</w:t>
            </w:r>
            <w:r>
              <w:t xml:space="preserve"> – </w:t>
            </w:r>
            <w:proofErr w:type="spellStart"/>
            <w:r>
              <w:t>could</w:t>
            </w:r>
            <w:proofErr w:type="spellEnd"/>
            <w:r>
              <w:t xml:space="preserve"> (może być)</w:t>
            </w:r>
          </w:p>
          <w:p w14:paraId="46F7C346" w14:textId="77777777" w:rsidR="003D2CA3" w:rsidRDefault="009671D1" w:rsidP="009671D1">
            <w:pPr>
              <w:pStyle w:val="podpowiedzi"/>
            </w:pPr>
            <w:r w:rsidRPr="009671D1">
              <w:rPr>
                <w:b/>
              </w:rPr>
              <w:t>W</w:t>
            </w:r>
            <w:r>
              <w:t xml:space="preserve"> – </w:t>
            </w:r>
            <w:proofErr w:type="spellStart"/>
            <w:r>
              <w:t>won’t</w:t>
            </w:r>
            <w:proofErr w:type="spellEnd"/>
            <w:r>
              <w:t xml:space="preserve"> (nie będzie – nie będzie implementowane w danym wydaniu, ale może być rozpatrzone w przyszłości )</w:t>
            </w:r>
            <w:r w:rsidRPr="00100F18">
              <w:t>}</w:t>
            </w:r>
          </w:p>
        </w:tc>
      </w:tr>
      <w:tr w:rsidR="003D2CA3" w14:paraId="2932C1FE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7B638DE" w14:textId="77777777" w:rsidR="003D2CA3" w:rsidRPr="005D58FD" w:rsidRDefault="003D2CA3" w:rsidP="006F5A48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74B04422" w14:textId="77777777" w:rsidR="003D2CA3" w:rsidRDefault="003D2CA3" w:rsidP="006F5A48">
            <w:pPr>
              <w:pStyle w:val="podpowiedzi"/>
            </w:pPr>
            <w:r>
              <w:t>{krótki opis}</w:t>
            </w:r>
          </w:p>
        </w:tc>
      </w:tr>
      <w:tr w:rsidR="003D2CA3" w14:paraId="2088D191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B48E7A5" w14:textId="77777777" w:rsidR="003D2CA3" w:rsidRPr="005D58FD" w:rsidRDefault="003D2CA3" w:rsidP="006F5A48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56EB6B86" w14:textId="77777777" w:rsidR="003D2CA3" w:rsidRDefault="003D2CA3" w:rsidP="009671D1">
            <w:pPr>
              <w:pStyle w:val="podpowiedzi"/>
            </w:pPr>
            <w:r>
              <w:t xml:space="preserve">{opis szczegółowy, należy dążyć do tego, żeby wszystkie znane na ten moment szczegóły wymagania zostały wydobyte i </w:t>
            </w:r>
            <w:proofErr w:type="gramStart"/>
            <w:r>
              <w:t>wyspecyfikowane</w:t>
            </w:r>
            <w:r w:rsidR="009671D1">
              <w:t xml:space="preserve"> </w:t>
            </w:r>
            <w:r>
              <w:t>}</w:t>
            </w:r>
            <w:proofErr w:type="gramEnd"/>
          </w:p>
        </w:tc>
      </w:tr>
      <w:tr w:rsidR="00D43452" w14:paraId="2C211226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BDC7201" w14:textId="77777777" w:rsidR="00D43452" w:rsidRDefault="00D43452" w:rsidP="00DF67CD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130E7166" w14:textId="77777777" w:rsidR="00D43452" w:rsidRDefault="00D43452" w:rsidP="00DF67CD">
            <w:pPr>
              <w:pStyle w:val="podpowiedzi"/>
            </w:pPr>
            <w:r w:rsidRPr="00313D1A">
              <w:t xml:space="preserve">Warunki Satysfakcji (Szczegóły dodane </w:t>
            </w:r>
            <w:r>
              <w:t xml:space="preserve">na </w:t>
            </w:r>
            <w:proofErr w:type="gramStart"/>
            <w:r>
              <w:t xml:space="preserve">potrzeby </w:t>
            </w:r>
            <w:r w:rsidRPr="00313D1A">
              <w:t xml:space="preserve"> testów</w:t>
            </w:r>
            <w:proofErr w:type="gramEnd"/>
            <w:r w:rsidRPr="00313D1A">
              <w:t xml:space="preserve"> akceptacyjnych)</w:t>
            </w:r>
          </w:p>
        </w:tc>
      </w:tr>
      <w:tr w:rsidR="00D43452" w14:paraId="38A4B293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BC20936" w14:textId="77777777" w:rsidR="00D43452" w:rsidRPr="005D58FD" w:rsidRDefault="00D43452" w:rsidP="00DF67CD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14:paraId="2DE80215" w14:textId="77777777" w:rsidR="00D43452" w:rsidRDefault="00D43452" w:rsidP="00DF67CD">
            <w:pPr>
              <w:pStyle w:val="podpowiedzi"/>
            </w:pPr>
            <w:r>
              <w:t>{uzupełniane w trakcie sprintu – dane wejściowe, związane z wymaganiem}</w:t>
            </w:r>
          </w:p>
        </w:tc>
      </w:tr>
      <w:tr w:rsidR="00D43452" w14:paraId="70C5C849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1638E2A" w14:textId="77777777" w:rsidR="00D43452" w:rsidRPr="005D58FD" w:rsidRDefault="00D43452" w:rsidP="00DF67CD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14:paraId="0351B628" w14:textId="77777777" w:rsidR="00D43452" w:rsidRPr="00151458" w:rsidRDefault="00D43452" w:rsidP="00DF67CD">
            <w:pPr>
              <w:pStyle w:val="komentarz"/>
            </w:pPr>
            <w:proofErr w:type="gramStart"/>
            <w:r w:rsidRPr="00E7625F">
              <w:t>{</w:t>
            </w:r>
            <w:r>
              <w:t xml:space="preserve"> uzupełniane</w:t>
            </w:r>
            <w:proofErr w:type="gramEnd"/>
            <w:r>
              <w:t xml:space="preserve"> w trakcie sprintu – </w:t>
            </w:r>
            <w:r w:rsidRPr="00E7625F">
              <w:t>warunk</w:t>
            </w:r>
            <w:r>
              <w:t>i, które</w:t>
            </w:r>
            <w:r w:rsidRPr="00E7625F">
              <w:t xml:space="preserve"> </w:t>
            </w:r>
            <w:r>
              <w:t>muszą być prawdziwe</w:t>
            </w:r>
            <w:r w:rsidRPr="00E7625F">
              <w:t xml:space="preserve"> przed wywołaniem </w:t>
            </w:r>
            <w:r>
              <w:t>operacji</w:t>
            </w:r>
            <w:r w:rsidRPr="00E7625F">
              <w:t>}</w:t>
            </w:r>
          </w:p>
        </w:tc>
      </w:tr>
      <w:tr w:rsidR="00D43452" w14:paraId="4DF00F20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EA19BB8" w14:textId="77777777" w:rsidR="00D43452" w:rsidRPr="005D58FD" w:rsidRDefault="00D43452" w:rsidP="00DF67CD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14:paraId="48DFD4B5" w14:textId="77777777" w:rsidR="00D43452" w:rsidRPr="00151458" w:rsidRDefault="00D43452" w:rsidP="00DF67CD">
            <w:pPr>
              <w:pStyle w:val="komentarz"/>
            </w:pPr>
            <w:proofErr w:type="gramStart"/>
            <w:r w:rsidRPr="00E7625F">
              <w:t>{</w:t>
            </w:r>
            <w:r>
              <w:t xml:space="preserve"> uzupełniane</w:t>
            </w:r>
            <w:proofErr w:type="gramEnd"/>
            <w:r>
              <w:t xml:space="preserve"> w trakcie sprintu – </w:t>
            </w:r>
            <w:r w:rsidRPr="00E7625F">
              <w:t>warunk</w:t>
            </w:r>
            <w:r>
              <w:t>i, które</w:t>
            </w:r>
            <w:r w:rsidRPr="00E7625F">
              <w:t xml:space="preserve"> </w:t>
            </w:r>
            <w:r>
              <w:t>muszą być prawdziwe</w:t>
            </w:r>
            <w:r w:rsidRPr="00E7625F">
              <w:t xml:space="preserve"> </w:t>
            </w:r>
            <w:r>
              <w:t>po wywołaniu</w:t>
            </w:r>
            <w:r w:rsidRPr="00E7625F">
              <w:t xml:space="preserve"> </w:t>
            </w:r>
            <w:r>
              <w:t>operacji</w:t>
            </w:r>
            <w:r w:rsidRPr="00E7625F">
              <w:t>}</w:t>
            </w:r>
          </w:p>
        </w:tc>
      </w:tr>
      <w:tr w:rsidR="00D43452" w14:paraId="02053F05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D8123A2" w14:textId="77777777" w:rsidR="00D43452" w:rsidRDefault="00D43452" w:rsidP="00DF67CD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14:paraId="2E40ABA2" w14:textId="77777777" w:rsidR="00D43452" w:rsidRDefault="00D43452" w:rsidP="00DF67CD">
            <w:pPr>
              <w:pStyle w:val="komentarz"/>
            </w:pPr>
            <w:proofErr w:type="gramStart"/>
            <w:r>
              <w:t>{ uzupełniane</w:t>
            </w:r>
            <w:proofErr w:type="gramEnd"/>
            <w:r>
              <w:t xml:space="preserve"> w trakcie sprintu – niepożądane sytuacje i sposoby ich obsługi}</w:t>
            </w:r>
          </w:p>
        </w:tc>
      </w:tr>
      <w:tr w:rsidR="00D43452" w14:paraId="273E073D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E4F5C24" w14:textId="77777777" w:rsidR="00D43452" w:rsidRPr="005D58FD" w:rsidDel="00DE7D70" w:rsidRDefault="00D43452" w:rsidP="00DF67CD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14:paraId="658E82D5" w14:textId="77777777" w:rsidR="00D43452" w:rsidDel="00DE7D70" w:rsidRDefault="00D43452" w:rsidP="00DF67CD">
            <w:pPr>
              <w:pStyle w:val="podpowiedzi"/>
            </w:pPr>
            <w:proofErr w:type="gramStart"/>
            <w:r>
              <w:t>{ uzupełniane</w:t>
            </w:r>
            <w:proofErr w:type="gramEnd"/>
            <w:r>
              <w:t xml:space="preserve"> w trakcie sprintu – opis sposobu realizacji}</w:t>
            </w:r>
          </w:p>
        </w:tc>
      </w:tr>
      <w:tr w:rsidR="009671D1" w14:paraId="65D47D63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1A86B2E" w14:textId="77777777" w:rsidR="009671D1" w:rsidRPr="005D58FD" w:rsidRDefault="009671D1" w:rsidP="00DF67CD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14:paraId="05248A26" w14:textId="77777777" w:rsidR="009671D1" w:rsidRDefault="009671D1" w:rsidP="00DF67CD">
            <w:pPr>
              <w:pStyle w:val="podpowiedzi"/>
            </w:pPr>
            <w:r>
              <w:t>{nazwa udziałowca, który podał wymaganie}</w:t>
            </w:r>
          </w:p>
        </w:tc>
      </w:tr>
      <w:tr w:rsidR="009671D1" w14:paraId="0A02C53F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3DB37E7" w14:textId="77777777" w:rsidR="009671D1" w:rsidRPr="005D58FD" w:rsidRDefault="009671D1" w:rsidP="00DF67CD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2BFC52D7" w14:textId="77777777" w:rsidR="009671D1" w:rsidRDefault="009671D1" w:rsidP="00DF67CD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14:paraId="17A69AD4" w14:textId="77777777" w:rsidR="00FB26BD" w:rsidRPr="00FB26BD" w:rsidRDefault="00FB26BD" w:rsidP="00FB26BD"/>
    <w:p w14:paraId="2755ABC6" w14:textId="500F928F" w:rsidR="00606BDC" w:rsidRPr="00A32660" w:rsidRDefault="00606BDC" w:rsidP="00365051">
      <w:pPr>
        <w:pStyle w:val="Nagwek2"/>
      </w:pPr>
      <w:r w:rsidRPr="00A32660">
        <w:t xml:space="preserve">Wymagania </w:t>
      </w:r>
      <w:proofErr w:type="spellStart"/>
      <w:r w:rsidR="00AC04D3">
        <w:t>pozaf</w:t>
      </w:r>
      <w:r w:rsidRPr="00A32660">
        <w:t>unkcjonalne</w:t>
      </w:r>
      <w:proofErr w:type="spellEnd"/>
    </w:p>
    <w:p w14:paraId="1CAB9303" w14:textId="77777777" w:rsidR="00606BDC" w:rsidRDefault="00606BDC" w:rsidP="008A30F7">
      <w:pPr>
        <w:pStyle w:val="podpowiedzi"/>
      </w:pPr>
      <w:r>
        <w:t xml:space="preserve">{Wymagania </w:t>
      </w:r>
      <w:proofErr w:type="spellStart"/>
      <w:r w:rsidR="00AC04D3">
        <w:t>pozaf</w:t>
      </w:r>
      <w:r>
        <w:t>unkcjonalne</w:t>
      </w:r>
      <w:proofErr w:type="spellEnd"/>
      <w:r>
        <w:t xml:space="preserve"> odpowiadają na pytanie: jak system ma działać? Obejmują one wymagania jakościowe: niezawodność, wiarygodność, wydajność, kategorie ergonomiczne: łatwość użycia, intuicyjność, modyfikowalność, adaptowalność itp. Wymagania te powinny być wyrażone w mierzalnej formie. Przykładowo,</w:t>
      </w:r>
    </w:p>
    <w:p w14:paraId="7D33A9E3" w14:textId="77777777" w:rsidR="00606BDC" w:rsidRPr="009B52AE" w:rsidRDefault="00606BDC" w:rsidP="008A30F7">
      <w:pPr>
        <w:pStyle w:val="podpowiedzi"/>
      </w:pPr>
      <w:r w:rsidRPr="009B52AE">
        <w:t xml:space="preserve">zamiast: </w:t>
      </w:r>
      <w:r w:rsidRPr="009B52AE">
        <w:tab/>
      </w:r>
      <w:r w:rsidRPr="009B52AE">
        <w:tab/>
        <w:t>„</w:t>
      </w:r>
      <w:r w:rsidR="00920B0A" w:rsidRPr="009B52AE">
        <w:t>Wysoka dostępność systemu”</w:t>
      </w:r>
      <w:r w:rsidRPr="009B52AE">
        <w:t>,</w:t>
      </w:r>
    </w:p>
    <w:p w14:paraId="42095476" w14:textId="77777777" w:rsidR="009B52AE" w:rsidRDefault="00606BDC" w:rsidP="008A30F7">
      <w:pPr>
        <w:pStyle w:val="podpowiedzi"/>
      </w:pPr>
      <w:r w:rsidRPr="009B52AE">
        <w:t>powinno być:</w:t>
      </w:r>
      <w:r w:rsidRPr="009B52AE">
        <w:tab/>
      </w:r>
      <w:r w:rsidR="00920B0A" w:rsidRPr="009B52AE">
        <w:t xml:space="preserve">„System powinien być dostępny 7 dni w tygodniu, 24 godziny na dobę”. </w:t>
      </w:r>
    </w:p>
    <w:p w14:paraId="7AFA1B64" w14:textId="77777777" w:rsidR="00606BDC" w:rsidRDefault="00606BDC" w:rsidP="008A30F7">
      <w:pPr>
        <w:pStyle w:val="podpowiedzi"/>
      </w:pPr>
      <w:r>
        <w:t>zamiast:</w:t>
      </w:r>
      <w:r>
        <w:tab/>
      </w:r>
      <w:r>
        <w:tab/>
        <w:t>„System ma być łatwy w użyciu”,</w:t>
      </w:r>
    </w:p>
    <w:p w14:paraId="67F9B413" w14:textId="77777777" w:rsidR="00606BDC" w:rsidRDefault="00606BDC" w:rsidP="008A30F7">
      <w:pPr>
        <w:pStyle w:val="podpowiedzi"/>
      </w:pPr>
      <w:r>
        <w:t>powinno być:</w:t>
      </w:r>
      <w:r>
        <w:tab/>
        <w:t xml:space="preserve">„System musi </w:t>
      </w:r>
      <w:r w:rsidR="00920B0A">
        <w:t xml:space="preserve">umożliwiać </w:t>
      </w:r>
      <w:r>
        <w:t>sprawne wprowadzani</w:t>
      </w:r>
      <w:r w:rsidR="00920B0A">
        <w:t>e</w:t>
      </w:r>
      <w:r>
        <w:t xml:space="preserve"> dużych ilości masowych danych” albo:</w:t>
      </w:r>
    </w:p>
    <w:p w14:paraId="717E3AB4" w14:textId="77777777" w:rsidR="00606BDC" w:rsidRDefault="00606BDC" w:rsidP="009B52AE">
      <w:pPr>
        <w:pStyle w:val="podpowiedzi"/>
        <w:ind w:left="1410"/>
      </w:pPr>
      <w:r>
        <w:t>„S</w:t>
      </w:r>
      <w:r w:rsidR="009B52AE">
        <w:t>ystem ma być intuicyjny do</w:t>
      </w:r>
      <w:r>
        <w:t xml:space="preserve"> użycia </w:t>
      </w:r>
      <w:r w:rsidR="009B52AE">
        <w:t>przez</w:t>
      </w:r>
      <w:r w:rsidR="00EA66FA">
        <w:t xml:space="preserve"> </w:t>
      </w:r>
      <w:r>
        <w:t>niedoświadczonego użytkownika. Powinien być zaopatrzony w instrukcję, pliki pomocy i objaśnienia pozycj</w:t>
      </w:r>
      <w:r w:rsidR="00F91DA3">
        <w:t>i menu i klawiszy funkcyjnych.”</w:t>
      </w:r>
      <w:r>
        <w:t>}</w:t>
      </w:r>
    </w:p>
    <w:p w14:paraId="129F0A9F" w14:textId="77777777" w:rsidR="00EA66FA" w:rsidRPr="00EA66FA" w:rsidRDefault="00EA66FA" w:rsidP="009B52AE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3"/>
        <w:gridCol w:w="1948"/>
        <w:gridCol w:w="1389"/>
        <w:gridCol w:w="3701"/>
      </w:tblGrid>
      <w:tr w:rsidR="00F91DA3" w14:paraId="651E3E61" w14:textId="77777777" w:rsidTr="006F5A48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7A6739B8" w14:textId="77777777" w:rsidR="00F91DA3" w:rsidRPr="005D58FD" w:rsidRDefault="00F91DA3" w:rsidP="006F5A48">
            <w:pPr>
              <w:pStyle w:val="wpiswtabeli"/>
            </w:pPr>
            <w:r w:rsidRPr="005D58FD">
              <w:t>KARTA WYMAGANIA</w:t>
            </w:r>
          </w:p>
        </w:tc>
      </w:tr>
      <w:tr w:rsidR="00F91DA3" w14:paraId="37785300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44BF6DD" w14:textId="77777777" w:rsidR="00F91DA3" w:rsidRPr="005D58FD" w:rsidRDefault="00F91DA3" w:rsidP="006F5A4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14:paraId="014A5E25" w14:textId="77777777" w:rsidR="00F91DA3" w:rsidRPr="005A5155" w:rsidRDefault="00F91DA3" w:rsidP="006F5A48">
            <w:pPr>
              <w:pStyle w:val="podpowiedzi"/>
            </w:pPr>
            <w:r>
              <w:t xml:space="preserve">{jednoznaczny symbol np. </w:t>
            </w:r>
            <w:r w:rsidR="00784EDB">
              <w:t xml:space="preserve">NF01, NF02... lub </w:t>
            </w:r>
            <w:r>
              <w:t>W</w:t>
            </w:r>
            <w:r w:rsidR="00784EDB">
              <w:t>N01...</w:t>
            </w:r>
            <w:r>
              <w:t>}</w:t>
            </w:r>
          </w:p>
        </w:tc>
        <w:tc>
          <w:tcPr>
            <w:tcW w:w="1406" w:type="dxa"/>
            <w:shd w:val="clear" w:color="auto" w:fill="D9D9D9"/>
            <w:vAlign w:val="center"/>
          </w:tcPr>
          <w:p w14:paraId="1D0A6D76" w14:textId="77777777" w:rsidR="00F91DA3" w:rsidRPr="005D58FD" w:rsidRDefault="00EA66FA" w:rsidP="006F5A48">
            <w:pPr>
              <w:pStyle w:val="tekstwtabeliTNR"/>
            </w:pPr>
            <w:r>
              <w:t>Priorytet</w:t>
            </w:r>
            <w:r w:rsidR="00F91DA3" w:rsidRPr="005D58FD">
              <w:t>:</w:t>
            </w:r>
          </w:p>
        </w:tc>
        <w:tc>
          <w:tcPr>
            <w:tcW w:w="3782" w:type="dxa"/>
            <w:vAlign w:val="center"/>
          </w:tcPr>
          <w:p w14:paraId="34160E4D" w14:textId="77777777" w:rsidR="009671D1" w:rsidRDefault="009671D1" w:rsidP="009671D1">
            <w:pPr>
              <w:pStyle w:val="podpowiedzi"/>
            </w:pPr>
            <w:r>
              <w:t xml:space="preserve">{ważność wymagania, np. wg skali </w:t>
            </w:r>
            <w:proofErr w:type="spellStart"/>
            <w:r>
              <w:t>MoSCoW</w:t>
            </w:r>
            <w:proofErr w:type="spellEnd"/>
            <w:r>
              <w:t>:</w:t>
            </w:r>
          </w:p>
          <w:p w14:paraId="4D2F7B6C" w14:textId="77777777"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</w:t>
            </w:r>
            <w:proofErr w:type="spellStart"/>
            <w:r w:rsidRPr="00100F18">
              <w:t>must</w:t>
            </w:r>
            <w:proofErr w:type="spellEnd"/>
            <w:r w:rsidRPr="00100F18">
              <w:t xml:space="preserve"> (musi być)</w:t>
            </w:r>
          </w:p>
          <w:p w14:paraId="319EBF74" w14:textId="77777777"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S</w:t>
            </w:r>
            <w:r w:rsidRPr="00100F18">
              <w:t xml:space="preserve"> </w:t>
            </w:r>
            <w:r>
              <w:t>–</w:t>
            </w:r>
            <w:r w:rsidRPr="00100F18">
              <w:t xml:space="preserve"> </w:t>
            </w:r>
            <w:proofErr w:type="spellStart"/>
            <w:r w:rsidRPr="00100F18">
              <w:t>should</w:t>
            </w:r>
            <w:proofErr w:type="spellEnd"/>
            <w:r w:rsidRPr="00100F18">
              <w:t xml:space="preserve"> (powinno być)</w:t>
            </w:r>
          </w:p>
          <w:p w14:paraId="3223A5CD" w14:textId="77777777" w:rsidR="009671D1" w:rsidRDefault="009671D1" w:rsidP="009671D1">
            <w:pPr>
              <w:pStyle w:val="podpowiedzi"/>
            </w:pPr>
            <w:r w:rsidRPr="009671D1">
              <w:rPr>
                <w:b/>
              </w:rPr>
              <w:t>C</w:t>
            </w:r>
            <w:r>
              <w:t xml:space="preserve"> – </w:t>
            </w:r>
            <w:proofErr w:type="spellStart"/>
            <w:r>
              <w:t>could</w:t>
            </w:r>
            <w:proofErr w:type="spellEnd"/>
            <w:r>
              <w:t xml:space="preserve"> (może być)</w:t>
            </w:r>
          </w:p>
          <w:p w14:paraId="1C9C6917" w14:textId="77777777" w:rsidR="00F91DA3" w:rsidRDefault="009671D1" w:rsidP="009671D1">
            <w:pPr>
              <w:pStyle w:val="podpowiedzi"/>
            </w:pPr>
            <w:r w:rsidRPr="009671D1">
              <w:rPr>
                <w:b/>
              </w:rPr>
              <w:t>W</w:t>
            </w:r>
            <w:r>
              <w:t xml:space="preserve"> – </w:t>
            </w:r>
            <w:proofErr w:type="spellStart"/>
            <w:r>
              <w:t>won’t</w:t>
            </w:r>
            <w:proofErr w:type="spellEnd"/>
            <w:r>
              <w:t xml:space="preserve"> (nie będzie – nie będzie implementowane w danym wydaniu, ale może być rozpatrzone w przyszłości )</w:t>
            </w:r>
            <w:r w:rsidRPr="00100F18">
              <w:t>}</w:t>
            </w:r>
          </w:p>
        </w:tc>
      </w:tr>
      <w:tr w:rsidR="00F91DA3" w14:paraId="770A3FDC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E14F0F5" w14:textId="77777777" w:rsidR="00F91DA3" w:rsidRPr="005D58FD" w:rsidRDefault="00F91DA3" w:rsidP="006F5A48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246CA532" w14:textId="77777777" w:rsidR="00F91DA3" w:rsidRDefault="00F91DA3" w:rsidP="006F5A48">
            <w:pPr>
              <w:pStyle w:val="podpowiedzi"/>
            </w:pPr>
            <w:r>
              <w:t>{krótki opis}</w:t>
            </w:r>
          </w:p>
        </w:tc>
      </w:tr>
      <w:tr w:rsidR="00025A94" w14:paraId="57DE37E2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F40CCD0" w14:textId="77777777" w:rsidR="00025A94" w:rsidRPr="005D58FD" w:rsidRDefault="00025A94" w:rsidP="006F5A48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53FE24FF" w14:textId="77777777" w:rsidR="00025A94" w:rsidRDefault="00025A94" w:rsidP="00DF67CD">
            <w:pPr>
              <w:pStyle w:val="podpowiedzi"/>
            </w:pPr>
            <w:r>
              <w:t xml:space="preserve">{opis szczegółowy, należy dążyć do tego, żeby wszystkie znane na ten moment szczegóły wymagania zostały wydobyte i </w:t>
            </w:r>
            <w:proofErr w:type="gramStart"/>
            <w:r>
              <w:t>wyspecyfikowane }</w:t>
            </w:r>
            <w:proofErr w:type="gramEnd"/>
          </w:p>
        </w:tc>
      </w:tr>
      <w:tr w:rsidR="00D43452" w14:paraId="38C66681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312AC80" w14:textId="77777777" w:rsidR="00D43452" w:rsidRDefault="00D43452" w:rsidP="00DF67CD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7E706457" w14:textId="77777777" w:rsidR="00D43452" w:rsidRDefault="00D43452" w:rsidP="00DF67CD">
            <w:pPr>
              <w:pStyle w:val="podpowiedzi"/>
            </w:pPr>
            <w:r w:rsidRPr="00313D1A">
              <w:t xml:space="preserve">Warunki Satysfakcji (Szczegóły dodane </w:t>
            </w:r>
            <w:r>
              <w:t xml:space="preserve">na </w:t>
            </w:r>
            <w:proofErr w:type="gramStart"/>
            <w:r>
              <w:t xml:space="preserve">potrzeby </w:t>
            </w:r>
            <w:r w:rsidRPr="00313D1A">
              <w:t xml:space="preserve"> testów</w:t>
            </w:r>
            <w:proofErr w:type="gramEnd"/>
            <w:r w:rsidRPr="00313D1A">
              <w:t xml:space="preserve"> akceptacyjnych)</w:t>
            </w:r>
          </w:p>
        </w:tc>
      </w:tr>
      <w:tr w:rsidR="009671D1" w14:paraId="2DF91C99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E5727E0" w14:textId="77777777" w:rsidR="009671D1" w:rsidRPr="005D58FD" w:rsidRDefault="009671D1" w:rsidP="00DF67CD">
            <w:pPr>
              <w:pStyle w:val="tekstwtabeliTNR"/>
            </w:pPr>
            <w:r w:rsidRPr="005D58FD">
              <w:lastRenderedPageBreak/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14:paraId="60A17B03" w14:textId="77777777" w:rsidR="009671D1" w:rsidRDefault="009671D1" w:rsidP="00DF67CD">
            <w:pPr>
              <w:pStyle w:val="podpowiedzi"/>
            </w:pPr>
            <w:r>
              <w:t>{nazwa udziałowca, który podał wymaganie}</w:t>
            </w:r>
          </w:p>
        </w:tc>
      </w:tr>
      <w:tr w:rsidR="009671D1" w14:paraId="2BFEAFA8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8CAF2BF" w14:textId="77777777" w:rsidR="009671D1" w:rsidRPr="005D58FD" w:rsidRDefault="009671D1" w:rsidP="00DF67CD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2CCF6912" w14:textId="77777777" w:rsidR="009671D1" w:rsidRDefault="009671D1" w:rsidP="00DF67CD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14:paraId="5994EC58" w14:textId="77777777" w:rsidR="00FB26BD" w:rsidRPr="00EA66FA" w:rsidRDefault="00FB26BD" w:rsidP="00204AFA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8"/>
        <w:gridCol w:w="1936"/>
        <w:gridCol w:w="1394"/>
        <w:gridCol w:w="3703"/>
      </w:tblGrid>
      <w:tr w:rsidR="00FB26BD" w14:paraId="2C824EFC" w14:textId="77777777" w:rsidTr="00A621B8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413BC1B0" w14:textId="77777777" w:rsidR="00FB26BD" w:rsidRPr="005D58FD" w:rsidRDefault="00FB26BD" w:rsidP="00A621B8">
            <w:pPr>
              <w:pStyle w:val="wpiswtabeli"/>
            </w:pPr>
            <w:r w:rsidRPr="005D58FD">
              <w:t>KARTA WYMAGANIA</w:t>
            </w:r>
          </w:p>
        </w:tc>
      </w:tr>
      <w:tr w:rsidR="00FB26BD" w14:paraId="5ACACA7A" w14:textId="77777777" w:rsidTr="00A621B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E1CEF6B" w14:textId="77777777" w:rsidR="00FB26BD" w:rsidRPr="005D58FD" w:rsidRDefault="00FB26BD" w:rsidP="00A621B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14:paraId="5719957D" w14:textId="2648A3C4" w:rsidR="00FB26BD" w:rsidRPr="005A5155" w:rsidRDefault="00FB26BD" w:rsidP="00A621B8">
            <w:pPr>
              <w:pStyle w:val="podpowiedzi"/>
            </w:pPr>
            <w:r>
              <w:t>NF 01</w:t>
            </w:r>
          </w:p>
        </w:tc>
        <w:tc>
          <w:tcPr>
            <w:tcW w:w="1406" w:type="dxa"/>
            <w:shd w:val="clear" w:color="auto" w:fill="D9D9D9"/>
            <w:vAlign w:val="center"/>
          </w:tcPr>
          <w:p w14:paraId="0B88D067" w14:textId="77777777" w:rsidR="00FB26BD" w:rsidRPr="005D58FD" w:rsidRDefault="00FB26BD" w:rsidP="00A621B8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14:paraId="43ACE49A" w14:textId="02CC902C" w:rsidR="00FB26BD" w:rsidRDefault="00FB26BD" w:rsidP="00A621B8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</w:t>
            </w:r>
            <w:proofErr w:type="spellStart"/>
            <w:r w:rsidRPr="00100F18">
              <w:t>must</w:t>
            </w:r>
            <w:proofErr w:type="spellEnd"/>
            <w:r w:rsidRPr="00100F18">
              <w:t xml:space="preserve"> (musi być)</w:t>
            </w:r>
          </w:p>
        </w:tc>
      </w:tr>
      <w:tr w:rsidR="00FB26BD" w14:paraId="26C7640C" w14:textId="77777777" w:rsidTr="00A621B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0C67EB1" w14:textId="77777777" w:rsidR="00FB26BD" w:rsidRPr="005D58FD" w:rsidRDefault="00FB26BD" w:rsidP="00A621B8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49F71402" w14:textId="4400D2FE" w:rsidR="00FB26BD" w:rsidRDefault="00FB26BD" w:rsidP="00A621B8">
            <w:pPr>
              <w:pStyle w:val="podpowiedzi"/>
            </w:pPr>
            <w:r>
              <w:t>Szybkość klasyfikacji</w:t>
            </w:r>
          </w:p>
        </w:tc>
      </w:tr>
      <w:tr w:rsidR="00FB26BD" w14:paraId="65E756CA" w14:textId="77777777" w:rsidTr="00A621B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A55F999" w14:textId="77777777" w:rsidR="00FB26BD" w:rsidRPr="005D58FD" w:rsidRDefault="00FB26BD" w:rsidP="00A621B8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5F55493B" w14:textId="12D5E0A0" w:rsidR="00FB26BD" w:rsidRDefault="00EF1B85" w:rsidP="00A621B8">
            <w:pPr>
              <w:pStyle w:val="podpowiedzi"/>
            </w:pPr>
            <w:r>
              <w:t>Szybkość klasyfikacji z jaką system analizuje dane wideo</w:t>
            </w:r>
          </w:p>
        </w:tc>
      </w:tr>
      <w:tr w:rsidR="00FB26BD" w14:paraId="1129F30C" w14:textId="77777777" w:rsidTr="00A621B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6F974F9" w14:textId="77777777" w:rsidR="00FB26BD" w:rsidRDefault="00FB26BD" w:rsidP="00A621B8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5B095C62" w14:textId="5D7EA119" w:rsidR="00FB26BD" w:rsidRDefault="00EF1B85" w:rsidP="00A621B8">
            <w:pPr>
              <w:pStyle w:val="podpowiedzi"/>
            </w:pPr>
            <w:r>
              <w:t>Klasyfikacja w czasie bliskim rzeczywistemu</w:t>
            </w:r>
          </w:p>
        </w:tc>
      </w:tr>
      <w:tr w:rsidR="00FB26BD" w14:paraId="22584852" w14:textId="77777777" w:rsidTr="00A621B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15DC5DD" w14:textId="77777777" w:rsidR="00FB26BD" w:rsidRPr="005D58FD" w:rsidRDefault="00FB26BD" w:rsidP="00A621B8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14:paraId="557C7318" w14:textId="5A56B600" w:rsidR="00FB26BD" w:rsidRDefault="00EF1B85" w:rsidP="00A621B8">
            <w:pPr>
              <w:pStyle w:val="podpowiedzi"/>
            </w:pPr>
            <w:r>
              <w:t>UOB 01, UOB 03, UOP 02</w:t>
            </w:r>
          </w:p>
        </w:tc>
      </w:tr>
      <w:tr w:rsidR="00FB26BD" w14:paraId="1D74CB57" w14:textId="77777777" w:rsidTr="00A621B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FDB3B25" w14:textId="77777777" w:rsidR="00FB26BD" w:rsidRPr="005D58FD" w:rsidRDefault="00FB26BD" w:rsidP="00A621B8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0878CD9E" w14:textId="05A16F34" w:rsidR="00FB26BD" w:rsidRDefault="00204AFA" w:rsidP="00A621B8">
            <w:pPr>
              <w:pStyle w:val="podpowiedzi"/>
            </w:pPr>
            <w:r>
              <w:t>WF 01</w:t>
            </w:r>
          </w:p>
        </w:tc>
      </w:tr>
    </w:tbl>
    <w:p w14:paraId="516CE4DE" w14:textId="7D341B01" w:rsidR="00FB26BD" w:rsidRDefault="00FB26BD" w:rsidP="00FB26BD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8"/>
        <w:gridCol w:w="1936"/>
        <w:gridCol w:w="1394"/>
        <w:gridCol w:w="3703"/>
      </w:tblGrid>
      <w:tr w:rsidR="00EF1B85" w14:paraId="52206936" w14:textId="77777777" w:rsidTr="00A621B8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4BB0A114" w14:textId="77777777" w:rsidR="00EF1B85" w:rsidRPr="005D58FD" w:rsidRDefault="00EF1B85" w:rsidP="00A621B8">
            <w:pPr>
              <w:pStyle w:val="wpiswtabeli"/>
            </w:pPr>
            <w:r w:rsidRPr="005D58FD">
              <w:t>KARTA WYMAGANIA</w:t>
            </w:r>
          </w:p>
        </w:tc>
      </w:tr>
      <w:tr w:rsidR="00EF1B85" w14:paraId="23BE2525" w14:textId="77777777" w:rsidTr="00A621B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0711A81" w14:textId="77777777" w:rsidR="00EF1B85" w:rsidRPr="005D58FD" w:rsidRDefault="00EF1B85" w:rsidP="00A621B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14:paraId="4E129131" w14:textId="77FBAD71" w:rsidR="00EF1B85" w:rsidRPr="005A5155" w:rsidRDefault="00EF1B85" w:rsidP="00A621B8">
            <w:pPr>
              <w:pStyle w:val="podpowiedzi"/>
            </w:pPr>
            <w:r>
              <w:t>NF 02</w:t>
            </w:r>
          </w:p>
        </w:tc>
        <w:tc>
          <w:tcPr>
            <w:tcW w:w="1406" w:type="dxa"/>
            <w:shd w:val="clear" w:color="auto" w:fill="D9D9D9"/>
            <w:vAlign w:val="center"/>
          </w:tcPr>
          <w:p w14:paraId="3958E5D5" w14:textId="77777777" w:rsidR="00EF1B85" w:rsidRPr="005D58FD" w:rsidRDefault="00EF1B85" w:rsidP="00A621B8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14:paraId="2275FED6" w14:textId="77777777" w:rsidR="00EF1B85" w:rsidRDefault="00EF1B85" w:rsidP="00A621B8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</w:t>
            </w:r>
            <w:proofErr w:type="spellStart"/>
            <w:r w:rsidRPr="00100F18">
              <w:t>must</w:t>
            </w:r>
            <w:proofErr w:type="spellEnd"/>
            <w:r w:rsidRPr="00100F18">
              <w:t xml:space="preserve"> (musi być)</w:t>
            </w:r>
          </w:p>
        </w:tc>
      </w:tr>
      <w:tr w:rsidR="00EF1B85" w14:paraId="55F399DA" w14:textId="77777777" w:rsidTr="00A621B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0A3C845" w14:textId="77777777" w:rsidR="00EF1B85" w:rsidRPr="005D58FD" w:rsidRDefault="00EF1B85" w:rsidP="00A621B8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3646D203" w14:textId="0313D971" w:rsidR="00EF1B85" w:rsidRDefault="00EF1B85" w:rsidP="00A621B8">
            <w:pPr>
              <w:pStyle w:val="podpowiedzi"/>
            </w:pPr>
            <w:r>
              <w:t>Dostępność systemu</w:t>
            </w:r>
          </w:p>
        </w:tc>
      </w:tr>
      <w:tr w:rsidR="00EF1B85" w14:paraId="60A35628" w14:textId="77777777" w:rsidTr="00A621B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D621516" w14:textId="77777777" w:rsidR="00EF1B85" w:rsidRPr="005D58FD" w:rsidRDefault="00EF1B85" w:rsidP="00A621B8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36CFE57A" w14:textId="31E5D6DC" w:rsidR="00EF1B85" w:rsidRDefault="00EF1B85" w:rsidP="00A621B8">
            <w:pPr>
              <w:pStyle w:val="podpowiedzi"/>
            </w:pPr>
            <w:r>
              <w:t xml:space="preserve">System musi posiadać wysoką dostępność i bliski 100% </w:t>
            </w:r>
            <w:proofErr w:type="spellStart"/>
            <w:r>
              <w:t>up-time</w:t>
            </w:r>
            <w:proofErr w:type="spellEnd"/>
          </w:p>
        </w:tc>
      </w:tr>
      <w:tr w:rsidR="00EF1B85" w14:paraId="4D0D6B96" w14:textId="77777777" w:rsidTr="00A621B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52D1864" w14:textId="77777777" w:rsidR="00EF1B85" w:rsidRDefault="00EF1B85" w:rsidP="00A621B8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5E0DA8B1" w14:textId="2FC7C910" w:rsidR="00EF1B85" w:rsidRDefault="00EF1B85" w:rsidP="00A621B8">
            <w:pPr>
              <w:pStyle w:val="podpowiedzi"/>
            </w:pPr>
            <w:r>
              <w:t>System działa 24/7</w:t>
            </w:r>
          </w:p>
        </w:tc>
      </w:tr>
      <w:tr w:rsidR="00EF1B85" w14:paraId="6E2ECDA1" w14:textId="77777777" w:rsidTr="00A621B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6E538CE" w14:textId="77777777" w:rsidR="00EF1B85" w:rsidRPr="005D58FD" w:rsidRDefault="00EF1B85" w:rsidP="00A621B8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14:paraId="72C0EC1B" w14:textId="3E8E2EB7" w:rsidR="00EF1B85" w:rsidRDefault="00EF1B85" w:rsidP="00A621B8">
            <w:pPr>
              <w:pStyle w:val="podpowiedzi"/>
            </w:pPr>
            <w:r>
              <w:t>UOB 01, UOB 03, UOP 02</w:t>
            </w:r>
          </w:p>
        </w:tc>
      </w:tr>
      <w:tr w:rsidR="00EF1B85" w14:paraId="5BBDAE84" w14:textId="77777777" w:rsidTr="00A621B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4938337" w14:textId="77777777" w:rsidR="00EF1B85" w:rsidRPr="005D58FD" w:rsidRDefault="00EF1B85" w:rsidP="00A621B8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7A1D93D8" w14:textId="1D33CEE5" w:rsidR="00EF1B85" w:rsidRDefault="00EF1B85" w:rsidP="00A621B8">
            <w:pPr>
              <w:pStyle w:val="podpowiedzi"/>
            </w:pPr>
          </w:p>
        </w:tc>
      </w:tr>
    </w:tbl>
    <w:p w14:paraId="52FCEA2D" w14:textId="16DCF145" w:rsidR="00EF1B85" w:rsidRDefault="00EF1B85" w:rsidP="00FB26BD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8"/>
        <w:gridCol w:w="1936"/>
        <w:gridCol w:w="1394"/>
        <w:gridCol w:w="3703"/>
      </w:tblGrid>
      <w:tr w:rsidR="00EF1B85" w14:paraId="12BF8F82" w14:textId="77777777" w:rsidTr="00A621B8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41847D16" w14:textId="77777777" w:rsidR="00EF1B85" w:rsidRPr="005D58FD" w:rsidRDefault="00EF1B85" w:rsidP="00A621B8">
            <w:pPr>
              <w:pStyle w:val="wpiswtabeli"/>
            </w:pPr>
            <w:r w:rsidRPr="005D58FD">
              <w:t>KARTA WYMAGANIA</w:t>
            </w:r>
          </w:p>
        </w:tc>
      </w:tr>
      <w:tr w:rsidR="00EF1B85" w14:paraId="1AF5F65B" w14:textId="77777777" w:rsidTr="00A621B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9F131E3" w14:textId="77777777" w:rsidR="00EF1B85" w:rsidRPr="005D58FD" w:rsidRDefault="00EF1B85" w:rsidP="00A621B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14:paraId="1513AC22" w14:textId="7BE9C12F" w:rsidR="00EF1B85" w:rsidRPr="005A5155" w:rsidRDefault="00EF1B85" w:rsidP="00A621B8">
            <w:pPr>
              <w:pStyle w:val="podpowiedzi"/>
            </w:pPr>
            <w:r>
              <w:t>NF 03</w:t>
            </w:r>
          </w:p>
        </w:tc>
        <w:tc>
          <w:tcPr>
            <w:tcW w:w="1406" w:type="dxa"/>
            <w:shd w:val="clear" w:color="auto" w:fill="D9D9D9"/>
            <w:vAlign w:val="center"/>
          </w:tcPr>
          <w:p w14:paraId="2EBF3F96" w14:textId="77777777" w:rsidR="00EF1B85" w:rsidRPr="005D58FD" w:rsidRDefault="00EF1B85" w:rsidP="00A621B8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14:paraId="79F72FE9" w14:textId="77777777" w:rsidR="00EF1B85" w:rsidRDefault="00EF1B85" w:rsidP="00A621B8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</w:t>
            </w:r>
            <w:proofErr w:type="spellStart"/>
            <w:r w:rsidRPr="00100F18">
              <w:t>must</w:t>
            </w:r>
            <w:proofErr w:type="spellEnd"/>
            <w:r w:rsidRPr="00100F18">
              <w:t xml:space="preserve"> (musi być)</w:t>
            </w:r>
          </w:p>
        </w:tc>
      </w:tr>
      <w:tr w:rsidR="00EF1B85" w14:paraId="159ECE75" w14:textId="77777777" w:rsidTr="00A621B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8F8CC82" w14:textId="77777777" w:rsidR="00EF1B85" w:rsidRPr="005D58FD" w:rsidRDefault="00EF1B85" w:rsidP="00A621B8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2BCA940F" w14:textId="390471A6" w:rsidR="00EF1B85" w:rsidRDefault="00AB1FC3" w:rsidP="00A621B8">
            <w:pPr>
              <w:pStyle w:val="podpowiedzi"/>
            </w:pPr>
            <w:r>
              <w:t>YOLOv3</w:t>
            </w:r>
          </w:p>
        </w:tc>
      </w:tr>
      <w:tr w:rsidR="00EF1B85" w14:paraId="2E2155E6" w14:textId="77777777" w:rsidTr="00A621B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8630B2A" w14:textId="77777777" w:rsidR="00EF1B85" w:rsidRPr="005D58FD" w:rsidRDefault="00EF1B85" w:rsidP="00A621B8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5AB0079F" w14:textId="387E9700" w:rsidR="00EF1B85" w:rsidRDefault="00AB1FC3" w:rsidP="00A621B8">
            <w:pPr>
              <w:pStyle w:val="podpowiedzi"/>
            </w:pPr>
            <w:r>
              <w:t xml:space="preserve">Użycie biblioteki YOLOv3 do wyuczenia modelu </w:t>
            </w:r>
            <w:proofErr w:type="gramStart"/>
            <w:r>
              <w:t>modułu</w:t>
            </w:r>
            <w:proofErr w:type="gramEnd"/>
            <w:r>
              <w:t xml:space="preserve"> który zajmuje się wykrywaniem przedmiotów niebezpiecznych</w:t>
            </w:r>
          </w:p>
        </w:tc>
      </w:tr>
      <w:tr w:rsidR="00EF1B85" w14:paraId="198825E4" w14:textId="77777777" w:rsidTr="00A621B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FE92B0D" w14:textId="77777777" w:rsidR="00EF1B85" w:rsidRDefault="00EF1B85" w:rsidP="00A621B8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3F256B0A" w14:textId="4FAEC69C" w:rsidR="00EF1B85" w:rsidRDefault="00AB1FC3" w:rsidP="00A621B8">
            <w:pPr>
              <w:pStyle w:val="podpowiedzi"/>
            </w:pPr>
            <w:r>
              <w:t xml:space="preserve">Brak </w:t>
            </w:r>
          </w:p>
        </w:tc>
      </w:tr>
      <w:tr w:rsidR="00EF1B85" w14:paraId="47C22BAD" w14:textId="77777777" w:rsidTr="00A621B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7226BB4" w14:textId="77777777" w:rsidR="00EF1B85" w:rsidRPr="005D58FD" w:rsidRDefault="00EF1B85" w:rsidP="00A621B8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14:paraId="1E8AA3FF" w14:textId="5BB2301A" w:rsidR="00EF1B85" w:rsidRDefault="00AB1FC3" w:rsidP="00A621B8">
            <w:pPr>
              <w:pStyle w:val="podpowiedzi"/>
            </w:pPr>
            <w:r>
              <w:t>UOB 01</w:t>
            </w:r>
          </w:p>
        </w:tc>
      </w:tr>
      <w:tr w:rsidR="00EF1B85" w14:paraId="5EC5B5E8" w14:textId="77777777" w:rsidTr="00A621B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F1274F8" w14:textId="77777777" w:rsidR="00EF1B85" w:rsidRPr="005D58FD" w:rsidRDefault="00EF1B85" w:rsidP="00A621B8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021E483B" w14:textId="6794F916" w:rsidR="00EF1B85" w:rsidRDefault="00EF1B85" w:rsidP="00A621B8">
            <w:pPr>
              <w:pStyle w:val="podpowiedzi"/>
            </w:pPr>
          </w:p>
        </w:tc>
      </w:tr>
    </w:tbl>
    <w:p w14:paraId="3520AC73" w14:textId="7BCC2843" w:rsidR="00EF1B85" w:rsidRDefault="00EF1B85" w:rsidP="00FB26BD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8"/>
        <w:gridCol w:w="1936"/>
        <w:gridCol w:w="1394"/>
        <w:gridCol w:w="3703"/>
      </w:tblGrid>
      <w:tr w:rsidR="00AB1FC3" w14:paraId="5D665CA3" w14:textId="77777777" w:rsidTr="00A621B8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220964A2" w14:textId="77777777" w:rsidR="00AB1FC3" w:rsidRPr="005D58FD" w:rsidRDefault="00AB1FC3" w:rsidP="00A621B8">
            <w:pPr>
              <w:pStyle w:val="wpiswtabeli"/>
            </w:pPr>
            <w:r w:rsidRPr="005D58FD">
              <w:t>KARTA WYMAGANIA</w:t>
            </w:r>
          </w:p>
        </w:tc>
      </w:tr>
      <w:tr w:rsidR="00AB1FC3" w14:paraId="0BFC13E7" w14:textId="77777777" w:rsidTr="00A621B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AFCC57D" w14:textId="77777777" w:rsidR="00AB1FC3" w:rsidRPr="005D58FD" w:rsidRDefault="00AB1FC3" w:rsidP="00A621B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14:paraId="0E3111F2" w14:textId="2E0ED95A" w:rsidR="00AB1FC3" w:rsidRPr="005A5155" w:rsidRDefault="00AB1FC3" w:rsidP="00A621B8">
            <w:pPr>
              <w:pStyle w:val="podpowiedzi"/>
            </w:pPr>
            <w:r>
              <w:t>NF 04</w:t>
            </w:r>
          </w:p>
        </w:tc>
        <w:tc>
          <w:tcPr>
            <w:tcW w:w="1406" w:type="dxa"/>
            <w:shd w:val="clear" w:color="auto" w:fill="D9D9D9"/>
            <w:vAlign w:val="center"/>
          </w:tcPr>
          <w:p w14:paraId="0B8A39F9" w14:textId="77777777" w:rsidR="00AB1FC3" w:rsidRPr="005D58FD" w:rsidRDefault="00AB1FC3" w:rsidP="00A621B8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14:paraId="50DEBCC1" w14:textId="77777777" w:rsidR="00AB1FC3" w:rsidRDefault="00AB1FC3" w:rsidP="00A621B8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</w:t>
            </w:r>
            <w:proofErr w:type="spellStart"/>
            <w:r w:rsidRPr="00100F18">
              <w:t>must</w:t>
            </w:r>
            <w:proofErr w:type="spellEnd"/>
            <w:r w:rsidRPr="00100F18">
              <w:t xml:space="preserve"> (musi być)</w:t>
            </w:r>
          </w:p>
        </w:tc>
      </w:tr>
      <w:tr w:rsidR="00AB1FC3" w14:paraId="11FC5AA4" w14:textId="77777777" w:rsidTr="00A621B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0944BF3" w14:textId="77777777" w:rsidR="00AB1FC3" w:rsidRPr="005D58FD" w:rsidRDefault="00AB1FC3" w:rsidP="00A621B8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34328A9C" w14:textId="26CD53F4" w:rsidR="00AB1FC3" w:rsidRDefault="00AB1FC3" w:rsidP="00A621B8">
            <w:pPr>
              <w:pStyle w:val="podpowiedzi"/>
            </w:pPr>
            <w:proofErr w:type="spellStart"/>
            <w:r>
              <w:t>Python</w:t>
            </w:r>
            <w:proofErr w:type="spellEnd"/>
          </w:p>
        </w:tc>
      </w:tr>
      <w:tr w:rsidR="00AB1FC3" w14:paraId="69E68D16" w14:textId="77777777" w:rsidTr="00A621B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92E027F" w14:textId="77777777" w:rsidR="00AB1FC3" w:rsidRPr="005D58FD" w:rsidRDefault="00AB1FC3" w:rsidP="00A621B8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15228F77" w14:textId="5B4F6AC8" w:rsidR="00AB1FC3" w:rsidRDefault="00AB1FC3" w:rsidP="00A621B8">
            <w:pPr>
              <w:pStyle w:val="podpowiedzi"/>
            </w:pPr>
            <w:r>
              <w:t xml:space="preserve">Użycie języka </w:t>
            </w:r>
            <w:proofErr w:type="spellStart"/>
            <w:r>
              <w:t>python</w:t>
            </w:r>
            <w:proofErr w:type="spellEnd"/>
            <w:r>
              <w:t xml:space="preserve"> przy implementacji wszystkich modułów sieci </w:t>
            </w:r>
            <w:proofErr w:type="spellStart"/>
            <w:r>
              <w:t>nauronowej</w:t>
            </w:r>
            <w:proofErr w:type="spellEnd"/>
          </w:p>
        </w:tc>
      </w:tr>
      <w:tr w:rsidR="00AB1FC3" w14:paraId="67AABD2D" w14:textId="77777777" w:rsidTr="00A621B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CBF826C" w14:textId="77777777" w:rsidR="00AB1FC3" w:rsidRDefault="00AB1FC3" w:rsidP="00A621B8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69FB459E" w14:textId="77777777" w:rsidR="00AB1FC3" w:rsidRDefault="00AB1FC3" w:rsidP="00A621B8">
            <w:pPr>
              <w:pStyle w:val="podpowiedzi"/>
            </w:pPr>
            <w:r>
              <w:t xml:space="preserve">Brak </w:t>
            </w:r>
          </w:p>
        </w:tc>
      </w:tr>
      <w:tr w:rsidR="00AB1FC3" w14:paraId="53AF50C1" w14:textId="77777777" w:rsidTr="00A621B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C284E14" w14:textId="77777777" w:rsidR="00AB1FC3" w:rsidRPr="005D58FD" w:rsidRDefault="00AB1FC3" w:rsidP="00A621B8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14:paraId="514809DD" w14:textId="77777777" w:rsidR="00AB1FC3" w:rsidRDefault="00AB1FC3" w:rsidP="00A621B8">
            <w:pPr>
              <w:pStyle w:val="podpowiedzi"/>
            </w:pPr>
            <w:r>
              <w:t>UOB 01</w:t>
            </w:r>
          </w:p>
        </w:tc>
      </w:tr>
      <w:tr w:rsidR="00AB1FC3" w14:paraId="21D4825A" w14:textId="77777777" w:rsidTr="00A621B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7B9E46B" w14:textId="77777777" w:rsidR="00AB1FC3" w:rsidRPr="005D58FD" w:rsidRDefault="00AB1FC3" w:rsidP="00A621B8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017C8A5B" w14:textId="5924AF49" w:rsidR="00AB1FC3" w:rsidRDefault="00AB1FC3" w:rsidP="00A621B8">
            <w:pPr>
              <w:pStyle w:val="podpowiedzi"/>
            </w:pPr>
          </w:p>
        </w:tc>
      </w:tr>
    </w:tbl>
    <w:p w14:paraId="6F834BF6" w14:textId="77777777" w:rsidR="00204AFA" w:rsidRDefault="00204AFA" w:rsidP="00204AFA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8"/>
        <w:gridCol w:w="1936"/>
        <w:gridCol w:w="1394"/>
        <w:gridCol w:w="3703"/>
      </w:tblGrid>
      <w:tr w:rsidR="00AB1FC3" w14:paraId="6C71F909" w14:textId="77777777" w:rsidTr="00A621B8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742FE505" w14:textId="77777777" w:rsidR="00AB1FC3" w:rsidRPr="005D58FD" w:rsidRDefault="00AB1FC3" w:rsidP="00A621B8">
            <w:pPr>
              <w:pStyle w:val="wpiswtabeli"/>
            </w:pPr>
            <w:r w:rsidRPr="005D58FD">
              <w:t>KARTA WYMAGANIA</w:t>
            </w:r>
          </w:p>
        </w:tc>
      </w:tr>
      <w:tr w:rsidR="00AB1FC3" w14:paraId="47D02274" w14:textId="77777777" w:rsidTr="00A621B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B6BB0CC" w14:textId="77777777" w:rsidR="00AB1FC3" w:rsidRPr="005D58FD" w:rsidRDefault="00AB1FC3" w:rsidP="00A621B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14:paraId="1D6A7CEB" w14:textId="40CEF745" w:rsidR="00AB1FC3" w:rsidRPr="005A5155" w:rsidRDefault="00AB1FC3" w:rsidP="00A621B8">
            <w:pPr>
              <w:pStyle w:val="podpowiedzi"/>
            </w:pPr>
            <w:r>
              <w:t>NF 05</w:t>
            </w:r>
          </w:p>
        </w:tc>
        <w:tc>
          <w:tcPr>
            <w:tcW w:w="1406" w:type="dxa"/>
            <w:shd w:val="clear" w:color="auto" w:fill="D9D9D9"/>
            <w:vAlign w:val="center"/>
          </w:tcPr>
          <w:p w14:paraId="19471220" w14:textId="77777777" w:rsidR="00AB1FC3" w:rsidRPr="005D58FD" w:rsidRDefault="00AB1FC3" w:rsidP="00A621B8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14:paraId="568F056E" w14:textId="77777777" w:rsidR="00AB1FC3" w:rsidRDefault="00AB1FC3" w:rsidP="00A621B8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</w:t>
            </w:r>
            <w:proofErr w:type="spellStart"/>
            <w:r w:rsidRPr="00100F18">
              <w:t>must</w:t>
            </w:r>
            <w:proofErr w:type="spellEnd"/>
            <w:r w:rsidRPr="00100F18">
              <w:t xml:space="preserve"> (musi być)</w:t>
            </w:r>
          </w:p>
        </w:tc>
      </w:tr>
      <w:tr w:rsidR="00AB1FC3" w14:paraId="333AF9D8" w14:textId="77777777" w:rsidTr="00A621B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6C69FA6" w14:textId="77777777" w:rsidR="00AB1FC3" w:rsidRPr="005D58FD" w:rsidRDefault="00AB1FC3" w:rsidP="00A621B8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5CE75F2C" w14:textId="3CD0A475" w:rsidR="00AB1FC3" w:rsidRDefault="00AB1FC3" w:rsidP="00A621B8">
            <w:pPr>
              <w:pStyle w:val="podpowiedzi"/>
            </w:pPr>
            <w:proofErr w:type="spellStart"/>
            <w:r>
              <w:t>Tensorflow</w:t>
            </w:r>
            <w:proofErr w:type="spellEnd"/>
          </w:p>
        </w:tc>
      </w:tr>
      <w:tr w:rsidR="00AB1FC3" w14:paraId="707AD94E" w14:textId="77777777" w:rsidTr="00A621B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88FABA8" w14:textId="77777777" w:rsidR="00AB1FC3" w:rsidRPr="005D58FD" w:rsidRDefault="00AB1FC3" w:rsidP="00A621B8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3AB94438" w14:textId="623A7B54" w:rsidR="00AB1FC3" w:rsidRDefault="00AB1FC3" w:rsidP="00A621B8">
            <w:pPr>
              <w:pStyle w:val="podpowiedzi"/>
            </w:pPr>
            <w:r>
              <w:t xml:space="preserve">Użycie biblioteki </w:t>
            </w:r>
            <w:proofErr w:type="spellStart"/>
            <w:r>
              <w:t>tensorflow</w:t>
            </w:r>
            <w:proofErr w:type="spellEnd"/>
            <w:r>
              <w:t xml:space="preserve"> do wspierająca tworzenie sieci neuronowych</w:t>
            </w:r>
          </w:p>
        </w:tc>
      </w:tr>
      <w:tr w:rsidR="00AB1FC3" w14:paraId="1F936AF1" w14:textId="77777777" w:rsidTr="00A621B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3EF71AF" w14:textId="77777777" w:rsidR="00AB1FC3" w:rsidRDefault="00AB1FC3" w:rsidP="00A621B8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03E9133B" w14:textId="77777777" w:rsidR="00AB1FC3" w:rsidRDefault="00AB1FC3" w:rsidP="00A621B8">
            <w:pPr>
              <w:pStyle w:val="podpowiedzi"/>
            </w:pPr>
            <w:r>
              <w:t xml:space="preserve">Brak </w:t>
            </w:r>
          </w:p>
        </w:tc>
      </w:tr>
      <w:tr w:rsidR="00AB1FC3" w14:paraId="415E5A4B" w14:textId="77777777" w:rsidTr="00A621B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57A7557" w14:textId="77777777" w:rsidR="00AB1FC3" w:rsidRPr="005D58FD" w:rsidRDefault="00AB1FC3" w:rsidP="00A621B8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14:paraId="75F489FB" w14:textId="77777777" w:rsidR="00AB1FC3" w:rsidRDefault="00AB1FC3" w:rsidP="00A621B8">
            <w:pPr>
              <w:pStyle w:val="podpowiedzi"/>
            </w:pPr>
            <w:r>
              <w:t>UOB 01</w:t>
            </w:r>
          </w:p>
        </w:tc>
      </w:tr>
      <w:tr w:rsidR="00AB1FC3" w14:paraId="1F901387" w14:textId="77777777" w:rsidTr="00A621B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BBACFAD" w14:textId="77777777" w:rsidR="00AB1FC3" w:rsidRPr="005D58FD" w:rsidRDefault="00AB1FC3" w:rsidP="00A621B8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28BE1749" w14:textId="1634927F" w:rsidR="00AB1FC3" w:rsidRDefault="00204AFA" w:rsidP="00A621B8">
            <w:pPr>
              <w:pStyle w:val="podpowiedzi"/>
            </w:pPr>
            <w:r>
              <w:t>NF 04</w:t>
            </w:r>
          </w:p>
        </w:tc>
      </w:tr>
    </w:tbl>
    <w:p w14:paraId="4BE3909E" w14:textId="7549EADF" w:rsidR="00AB1FC3" w:rsidRDefault="00AB1FC3" w:rsidP="00FB26BD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8"/>
        <w:gridCol w:w="1936"/>
        <w:gridCol w:w="1394"/>
        <w:gridCol w:w="3703"/>
      </w:tblGrid>
      <w:tr w:rsidR="00AB1FC3" w14:paraId="340578DC" w14:textId="77777777" w:rsidTr="00A621B8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1B0F4637" w14:textId="77777777" w:rsidR="00AB1FC3" w:rsidRPr="005D58FD" w:rsidRDefault="00AB1FC3" w:rsidP="00A621B8">
            <w:pPr>
              <w:pStyle w:val="wpiswtabeli"/>
            </w:pPr>
            <w:r w:rsidRPr="005D58FD">
              <w:t>KARTA WYMAGANIA</w:t>
            </w:r>
          </w:p>
        </w:tc>
      </w:tr>
      <w:tr w:rsidR="00AB1FC3" w14:paraId="6E5FD99A" w14:textId="77777777" w:rsidTr="00A621B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0FA5155" w14:textId="77777777" w:rsidR="00AB1FC3" w:rsidRPr="005D58FD" w:rsidRDefault="00AB1FC3" w:rsidP="00A621B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14:paraId="2E0F19AC" w14:textId="4C07F3DA" w:rsidR="00AB1FC3" w:rsidRPr="005A5155" w:rsidRDefault="00AB1FC3" w:rsidP="00A621B8">
            <w:pPr>
              <w:pStyle w:val="podpowiedzi"/>
            </w:pPr>
            <w:r>
              <w:t>NF 06</w:t>
            </w:r>
          </w:p>
        </w:tc>
        <w:tc>
          <w:tcPr>
            <w:tcW w:w="1406" w:type="dxa"/>
            <w:shd w:val="clear" w:color="auto" w:fill="D9D9D9"/>
            <w:vAlign w:val="center"/>
          </w:tcPr>
          <w:p w14:paraId="1458B5A0" w14:textId="77777777" w:rsidR="00AB1FC3" w:rsidRPr="005D58FD" w:rsidRDefault="00AB1FC3" w:rsidP="00A621B8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14:paraId="2A3C824F" w14:textId="77777777" w:rsidR="00AB1FC3" w:rsidRDefault="00AB1FC3" w:rsidP="00A621B8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</w:t>
            </w:r>
            <w:proofErr w:type="spellStart"/>
            <w:r w:rsidRPr="00100F18">
              <w:t>must</w:t>
            </w:r>
            <w:proofErr w:type="spellEnd"/>
            <w:r w:rsidRPr="00100F18">
              <w:t xml:space="preserve"> (musi być)</w:t>
            </w:r>
          </w:p>
        </w:tc>
      </w:tr>
      <w:tr w:rsidR="00AB1FC3" w14:paraId="4BA7D28B" w14:textId="77777777" w:rsidTr="00A621B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E2BDF08" w14:textId="77777777" w:rsidR="00AB1FC3" w:rsidRPr="005D58FD" w:rsidRDefault="00AB1FC3" w:rsidP="00A621B8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241819F0" w14:textId="4B49A28D" w:rsidR="00AB1FC3" w:rsidRDefault="00AB1FC3" w:rsidP="00A621B8">
            <w:pPr>
              <w:pStyle w:val="podpowiedzi"/>
            </w:pPr>
            <w:r>
              <w:t xml:space="preserve">Czas wdrożenia </w:t>
            </w:r>
          </w:p>
        </w:tc>
      </w:tr>
      <w:tr w:rsidR="00AB1FC3" w14:paraId="0E6DBD06" w14:textId="77777777" w:rsidTr="00A621B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0450DD8" w14:textId="77777777" w:rsidR="00AB1FC3" w:rsidRPr="005D58FD" w:rsidRDefault="00AB1FC3" w:rsidP="00A621B8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7430C7CB" w14:textId="19E021A8" w:rsidR="00AB1FC3" w:rsidRDefault="00AB1FC3" w:rsidP="00A621B8">
            <w:pPr>
              <w:pStyle w:val="podpowiedzi"/>
            </w:pPr>
            <w:r>
              <w:t>System należy ukończyć do stycznia 2021 r.</w:t>
            </w:r>
          </w:p>
        </w:tc>
      </w:tr>
      <w:tr w:rsidR="00AB1FC3" w14:paraId="437D71C7" w14:textId="77777777" w:rsidTr="00A621B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2F93DDD" w14:textId="77777777" w:rsidR="00AB1FC3" w:rsidRDefault="00AB1FC3" w:rsidP="00A621B8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4EC700FB" w14:textId="42CEB902" w:rsidR="00AB1FC3" w:rsidRDefault="00AB1FC3" w:rsidP="00A621B8">
            <w:pPr>
              <w:pStyle w:val="podpowiedzi"/>
            </w:pPr>
            <w:r>
              <w:t>System spełniający podstawowe wymagania zostanie ukończony do stycznia 2021 r.</w:t>
            </w:r>
          </w:p>
        </w:tc>
      </w:tr>
      <w:tr w:rsidR="00AB1FC3" w14:paraId="27B15087" w14:textId="77777777" w:rsidTr="00A621B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E82BBE8" w14:textId="77777777" w:rsidR="00AB1FC3" w:rsidRPr="005D58FD" w:rsidRDefault="00AB1FC3" w:rsidP="00A621B8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14:paraId="386F7A3D" w14:textId="77777777" w:rsidR="00AB1FC3" w:rsidRDefault="00AB1FC3" w:rsidP="00A621B8">
            <w:pPr>
              <w:pStyle w:val="podpowiedzi"/>
            </w:pPr>
            <w:r>
              <w:t>UOB 01</w:t>
            </w:r>
          </w:p>
        </w:tc>
      </w:tr>
      <w:tr w:rsidR="00AB1FC3" w14:paraId="2A39FD05" w14:textId="77777777" w:rsidTr="00A621B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86B00C4" w14:textId="77777777" w:rsidR="00AB1FC3" w:rsidRPr="005D58FD" w:rsidRDefault="00AB1FC3" w:rsidP="00A621B8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1C09421C" w14:textId="20E34B44" w:rsidR="00AB1FC3" w:rsidRDefault="00AB1FC3" w:rsidP="00A621B8">
            <w:pPr>
              <w:pStyle w:val="podpowiedzi"/>
            </w:pPr>
          </w:p>
        </w:tc>
      </w:tr>
    </w:tbl>
    <w:p w14:paraId="2FC45C22" w14:textId="77777777" w:rsidR="00AB1FC3" w:rsidRPr="00FB26BD" w:rsidRDefault="00AB1FC3" w:rsidP="00FB26BD"/>
    <w:p w14:paraId="64A58AE2" w14:textId="53244A9C" w:rsidR="00606BDC" w:rsidRPr="009B52AE" w:rsidRDefault="00606BDC" w:rsidP="00365051">
      <w:pPr>
        <w:pStyle w:val="Nagwek2"/>
      </w:pPr>
      <w:r w:rsidRPr="009B52AE">
        <w:t>Wymagania na środowisko docelowe</w:t>
      </w:r>
    </w:p>
    <w:p w14:paraId="3DCDEB8D" w14:textId="77777777" w:rsidR="00606BDC" w:rsidRDefault="00606BDC" w:rsidP="008A30F7">
      <w:pPr>
        <w:pStyle w:val="podpowiedzi"/>
      </w:pPr>
      <w:r>
        <w:t xml:space="preserve">{W jakim środowisku będzie pracować system – o ile jest </w:t>
      </w:r>
      <w:r w:rsidR="00920B0A">
        <w:t>istotne, np. system operacyjny, rodzaje i wersje przeglądarek internetowych, itp</w:t>
      </w:r>
      <w:r>
        <w:t xml:space="preserve">. Może </w:t>
      </w:r>
      <w:r w:rsidR="00EA66FA">
        <w:t>się zdarzyć</w:t>
      </w:r>
      <w:r>
        <w:t>, że na tym etapie użytkownicy i inni udziałowcy nie wyspecyfikują środowiska docelowego.}</w:t>
      </w:r>
    </w:p>
    <w:p w14:paraId="1FD245D5" w14:textId="77777777" w:rsidR="00EA66FA" w:rsidRPr="00EA66FA" w:rsidRDefault="00EA66FA" w:rsidP="009B52AE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3"/>
        <w:gridCol w:w="1948"/>
        <w:gridCol w:w="1389"/>
        <w:gridCol w:w="3701"/>
      </w:tblGrid>
      <w:tr w:rsidR="00F91DA3" w14:paraId="522764F5" w14:textId="77777777" w:rsidTr="006F5A48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60CDCC67" w14:textId="77777777" w:rsidR="00F91DA3" w:rsidRPr="005D58FD" w:rsidRDefault="00F91DA3" w:rsidP="006F5A48">
            <w:pPr>
              <w:pStyle w:val="wpiswtabeli"/>
            </w:pPr>
            <w:r w:rsidRPr="005D58FD">
              <w:t>KARTA WYMAGANIA</w:t>
            </w:r>
          </w:p>
        </w:tc>
      </w:tr>
      <w:tr w:rsidR="00F91DA3" w14:paraId="23FF2426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C58E72A" w14:textId="77777777" w:rsidR="00F91DA3" w:rsidRPr="005D58FD" w:rsidRDefault="00F91DA3" w:rsidP="006F5A4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14:paraId="09A92023" w14:textId="77777777" w:rsidR="00F91DA3" w:rsidRPr="005A5155" w:rsidRDefault="00F91DA3" w:rsidP="006F5A48">
            <w:pPr>
              <w:pStyle w:val="podpowiedzi"/>
            </w:pPr>
            <w:r>
              <w:t xml:space="preserve">{jednoznaczny symbol np. </w:t>
            </w:r>
            <w:r w:rsidR="00784EDB">
              <w:t>ŚD01, ŚD02... lub WŚ01}</w:t>
            </w:r>
          </w:p>
        </w:tc>
        <w:tc>
          <w:tcPr>
            <w:tcW w:w="1406" w:type="dxa"/>
            <w:shd w:val="clear" w:color="auto" w:fill="D9D9D9"/>
            <w:vAlign w:val="center"/>
          </w:tcPr>
          <w:p w14:paraId="38428514" w14:textId="77777777" w:rsidR="00F91DA3" w:rsidRPr="005D58FD" w:rsidRDefault="00EA66FA" w:rsidP="006F5A48">
            <w:pPr>
              <w:pStyle w:val="tekstwtabeliTNR"/>
            </w:pPr>
            <w:r>
              <w:t>Priorytet</w:t>
            </w:r>
            <w:r w:rsidR="00F91DA3" w:rsidRPr="005D58FD">
              <w:t>:</w:t>
            </w:r>
          </w:p>
        </w:tc>
        <w:tc>
          <w:tcPr>
            <w:tcW w:w="3782" w:type="dxa"/>
            <w:vAlign w:val="center"/>
          </w:tcPr>
          <w:p w14:paraId="6AF82A1A" w14:textId="77777777" w:rsidR="009671D1" w:rsidRDefault="009671D1" w:rsidP="009671D1">
            <w:pPr>
              <w:pStyle w:val="podpowiedzi"/>
            </w:pPr>
            <w:r>
              <w:t xml:space="preserve">{ważność wymagania, np. wg skali </w:t>
            </w:r>
            <w:proofErr w:type="spellStart"/>
            <w:r>
              <w:t>MoSCoW</w:t>
            </w:r>
            <w:proofErr w:type="spellEnd"/>
            <w:r>
              <w:t>:</w:t>
            </w:r>
          </w:p>
          <w:p w14:paraId="4D741F7B" w14:textId="77777777"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</w:t>
            </w:r>
            <w:proofErr w:type="spellStart"/>
            <w:r w:rsidRPr="00100F18">
              <w:t>must</w:t>
            </w:r>
            <w:proofErr w:type="spellEnd"/>
            <w:r w:rsidRPr="00100F18">
              <w:t xml:space="preserve"> (musi być)</w:t>
            </w:r>
          </w:p>
          <w:p w14:paraId="7AE88B38" w14:textId="77777777"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S</w:t>
            </w:r>
            <w:r w:rsidRPr="00100F18">
              <w:t xml:space="preserve"> </w:t>
            </w:r>
            <w:r>
              <w:t>–</w:t>
            </w:r>
            <w:r w:rsidRPr="00100F18">
              <w:t xml:space="preserve"> </w:t>
            </w:r>
            <w:proofErr w:type="spellStart"/>
            <w:r w:rsidRPr="00100F18">
              <w:t>should</w:t>
            </w:r>
            <w:proofErr w:type="spellEnd"/>
            <w:r w:rsidRPr="00100F18">
              <w:t xml:space="preserve"> (powinno być)</w:t>
            </w:r>
          </w:p>
          <w:p w14:paraId="4631E5DE" w14:textId="77777777" w:rsidR="009671D1" w:rsidRDefault="009671D1" w:rsidP="009671D1">
            <w:pPr>
              <w:pStyle w:val="podpowiedzi"/>
            </w:pPr>
            <w:r w:rsidRPr="009671D1">
              <w:rPr>
                <w:b/>
              </w:rPr>
              <w:t>C</w:t>
            </w:r>
            <w:r>
              <w:t xml:space="preserve"> – </w:t>
            </w:r>
            <w:proofErr w:type="spellStart"/>
            <w:r>
              <w:t>could</w:t>
            </w:r>
            <w:proofErr w:type="spellEnd"/>
            <w:r>
              <w:t xml:space="preserve"> (może być)</w:t>
            </w:r>
          </w:p>
          <w:p w14:paraId="034C5FAD" w14:textId="77777777" w:rsidR="00F91DA3" w:rsidRDefault="009671D1" w:rsidP="009671D1">
            <w:pPr>
              <w:pStyle w:val="podpowiedzi"/>
            </w:pPr>
            <w:r w:rsidRPr="009671D1">
              <w:rPr>
                <w:b/>
              </w:rPr>
              <w:t>W</w:t>
            </w:r>
            <w:r>
              <w:t xml:space="preserve"> – </w:t>
            </w:r>
            <w:proofErr w:type="spellStart"/>
            <w:r>
              <w:t>won’t</w:t>
            </w:r>
            <w:proofErr w:type="spellEnd"/>
            <w:r>
              <w:t xml:space="preserve"> (nie będzie – nie będzie implementowane w danym wydaniu, ale może być rozpatrzone w przyszłości )</w:t>
            </w:r>
            <w:r w:rsidRPr="00100F18">
              <w:t>}</w:t>
            </w:r>
          </w:p>
        </w:tc>
      </w:tr>
      <w:tr w:rsidR="00F91DA3" w14:paraId="06E4AEC1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E1A9768" w14:textId="77777777" w:rsidR="00F91DA3" w:rsidRPr="005D58FD" w:rsidRDefault="00F91DA3" w:rsidP="006F5A48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2D2F33D8" w14:textId="77777777" w:rsidR="00F91DA3" w:rsidRDefault="00F91DA3" w:rsidP="006F5A48">
            <w:pPr>
              <w:pStyle w:val="podpowiedzi"/>
            </w:pPr>
            <w:r>
              <w:t>{krótki opis}</w:t>
            </w:r>
          </w:p>
        </w:tc>
      </w:tr>
      <w:tr w:rsidR="00F91DA3" w14:paraId="37567355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E10C7F5" w14:textId="77777777" w:rsidR="00F91DA3" w:rsidRPr="005D58FD" w:rsidRDefault="00F91DA3" w:rsidP="006F5A48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34D3AB11" w14:textId="77777777" w:rsidR="00F91DA3" w:rsidRDefault="00F91DA3" w:rsidP="009671D1">
            <w:pPr>
              <w:pStyle w:val="podpowiedzi"/>
            </w:pPr>
            <w:r>
              <w:t>{opis szczegółowy, należy dążyć do tego, żeby wszystkie znane na ten moment szczegóły wymagania zostały wydobyte i wyspecyfikowane}</w:t>
            </w:r>
          </w:p>
        </w:tc>
      </w:tr>
      <w:tr w:rsidR="00D43452" w14:paraId="4ABB04D3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A935AA6" w14:textId="77777777" w:rsidR="00D43452" w:rsidRDefault="00D43452" w:rsidP="00DF67CD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520952D1" w14:textId="77777777" w:rsidR="00D43452" w:rsidRDefault="00D43452" w:rsidP="00DF67CD">
            <w:pPr>
              <w:pStyle w:val="podpowiedzi"/>
            </w:pPr>
            <w:r w:rsidRPr="00313D1A">
              <w:t xml:space="preserve">Warunki Satysfakcji (Szczegóły dodane </w:t>
            </w:r>
            <w:r>
              <w:t xml:space="preserve">na </w:t>
            </w:r>
            <w:proofErr w:type="gramStart"/>
            <w:r>
              <w:t xml:space="preserve">potrzeby </w:t>
            </w:r>
            <w:r w:rsidRPr="00313D1A">
              <w:t xml:space="preserve"> testów</w:t>
            </w:r>
            <w:proofErr w:type="gramEnd"/>
            <w:r w:rsidRPr="00313D1A">
              <w:t xml:space="preserve"> akceptacyjnych)</w:t>
            </w:r>
          </w:p>
        </w:tc>
      </w:tr>
      <w:tr w:rsidR="009671D1" w14:paraId="334C212F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3B4F7E2" w14:textId="77777777" w:rsidR="009671D1" w:rsidRPr="005D58FD" w:rsidRDefault="009671D1" w:rsidP="00DF67CD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14:paraId="50965BC9" w14:textId="77777777" w:rsidR="009671D1" w:rsidRDefault="009671D1" w:rsidP="00DF67CD">
            <w:pPr>
              <w:pStyle w:val="podpowiedzi"/>
            </w:pPr>
            <w:r>
              <w:t>{nazwa udziałowca, który podał wymaganie}</w:t>
            </w:r>
          </w:p>
        </w:tc>
      </w:tr>
      <w:tr w:rsidR="009671D1" w14:paraId="61E3276E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AA1E8E3" w14:textId="77777777" w:rsidR="009671D1" w:rsidRPr="005D58FD" w:rsidRDefault="009671D1" w:rsidP="00DF67CD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006FF3A8" w14:textId="77777777" w:rsidR="009671D1" w:rsidRDefault="009671D1" w:rsidP="00DF67CD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14:paraId="626C9807" w14:textId="77777777" w:rsidR="00437B3D" w:rsidRDefault="00437B3D" w:rsidP="00EA456B">
      <w:pPr>
        <w:pStyle w:val="Nagwek1"/>
      </w:pPr>
      <w:r>
        <w:t>Odwołania do literatury</w:t>
      </w:r>
    </w:p>
    <w:p w14:paraId="7B112D84" w14:textId="77777777" w:rsidR="002A463E" w:rsidRPr="002A463E" w:rsidRDefault="00437B3D" w:rsidP="002A463E">
      <w:pPr>
        <w:pStyle w:val="podpowiedzi"/>
      </w:pPr>
      <w:r>
        <w:t xml:space="preserve">{Lista przywoływanych pozycji literowych, ponumerowanych lub z przydzielonymi identyfikatorami; w treści właściwej dokumentu posługujemy się wyłącznie numerami/ identyfikatorami do wskazania źródła treści. </w:t>
      </w:r>
      <w:proofErr w:type="gramStart"/>
      <w:r>
        <w:t>Usunąć</w:t>
      </w:r>
      <w:proofErr w:type="gramEnd"/>
      <w:r>
        <w:t xml:space="preserve"> jeśli nie dotyczy.}</w:t>
      </w:r>
    </w:p>
    <w:p w14:paraId="5D0C0D26" w14:textId="77777777" w:rsidR="00437B3D" w:rsidRPr="00437B3D" w:rsidRDefault="00437B3D" w:rsidP="00EA456B">
      <w:pPr>
        <w:pStyle w:val="Nagwek1"/>
      </w:pPr>
      <w:r>
        <w:t>Załączniki</w:t>
      </w:r>
    </w:p>
    <w:sectPr w:rsidR="00437B3D" w:rsidRPr="00437B3D" w:rsidSect="00BD503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418" w:left="1134" w:header="397" w:footer="720" w:gutter="567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0ED26" w14:textId="77777777" w:rsidR="000C4124" w:rsidRDefault="000C4124">
      <w:r>
        <w:separator/>
      </w:r>
    </w:p>
  </w:endnote>
  <w:endnote w:type="continuationSeparator" w:id="0">
    <w:p w14:paraId="50D68E6E" w14:textId="77777777" w:rsidR="000C4124" w:rsidRDefault="000C4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70E52" w14:textId="77777777" w:rsidR="00AE268C" w:rsidRDefault="00AE268C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9CB6E" w14:textId="77777777" w:rsidR="00AE268C" w:rsidRPr="0032512D" w:rsidRDefault="00AE268C" w:rsidP="00613487">
    <w:pPr>
      <w:pStyle w:val="Stopka"/>
      <w:pBdr>
        <w:top w:val="single" w:sz="4" w:space="1" w:color="000000"/>
      </w:pBdr>
      <w:tabs>
        <w:tab w:val="clear" w:pos="9072"/>
        <w:tab w:val="center" w:pos="7938"/>
      </w:tabs>
      <w:ind w:firstLine="0"/>
    </w:pPr>
    <w:r>
      <w:rPr>
        <w:rStyle w:val="Numerstrony"/>
        <w:rFonts w:ascii="Times New Roman" w:hAnsi="Times New Roman" w:cs="Arial"/>
      </w:rPr>
      <w:fldChar w:fldCharType="begin"/>
    </w:r>
    <w:r>
      <w:rPr>
        <w:rStyle w:val="Numerstrony"/>
        <w:rFonts w:cs="Arial"/>
      </w:rPr>
      <w:instrText xml:space="preserve"> FILENAME </w:instrText>
    </w:r>
    <w:r>
      <w:rPr>
        <w:rStyle w:val="Numerstrony"/>
        <w:rFonts w:ascii="Times New Roman" w:hAnsi="Times New Roman" w:cs="Arial"/>
      </w:rPr>
      <w:fldChar w:fldCharType="separate"/>
    </w:r>
    <w:r>
      <w:rPr>
        <w:rStyle w:val="Numerstrony"/>
        <w:rFonts w:cs="Arial"/>
        <w:noProof/>
      </w:rPr>
      <w:t>03_SWS-GrA(XYZ)_v0.docx</w:t>
    </w:r>
    <w:r>
      <w:rPr>
        <w:rStyle w:val="Numerstrony"/>
        <w:rFonts w:cs="Arial"/>
      </w:rPr>
      <w:fldChar w:fldCharType="end"/>
    </w:r>
    <w:r>
      <w:rPr>
        <w:rStyle w:val="Numerstrony"/>
        <w:rFonts w:cs="Arial"/>
      </w:rPr>
      <w:t xml:space="preserve"> </w:t>
    </w:r>
    <w:r>
      <w:rPr>
        <w:rFonts w:cs="Arial"/>
      </w:rPr>
      <w:tab/>
    </w:r>
    <w:r>
      <w:rPr>
        <w:rStyle w:val="Numerstrony"/>
        <w:rFonts w:ascii="Times New Roman" w:hAnsi="Times New Roman" w:cs="Arial"/>
      </w:rPr>
      <w:fldChar w:fldCharType="begin"/>
    </w:r>
    <w:r>
      <w:rPr>
        <w:rStyle w:val="Numerstrony"/>
        <w:rFonts w:cs="Arial"/>
      </w:rPr>
      <w:instrText xml:space="preserve"> PAGE </w:instrText>
    </w:r>
    <w:r>
      <w:rPr>
        <w:rStyle w:val="Numerstrony"/>
        <w:rFonts w:ascii="Times New Roman" w:hAnsi="Times New Roman" w:cs="Arial"/>
      </w:rPr>
      <w:fldChar w:fldCharType="separate"/>
    </w:r>
    <w:r>
      <w:rPr>
        <w:rStyle w:val="Numerstrony"/>
        <w:rFonts w:cs="Arial"/>
      </w:rPr>
      <w:t>1</w:t>
    </w:r>
    <w:r>
      <w:rPr>
        <w:rStyle w:val="Numerstrony"/>
        <w:rFonts w:cs="Arial"/>
      </w:rPr>
      <w:fldChar w:fldCharType="end"/>
    </w:r>
    <w:r>
      <w:rPr>
        <w:rStyle w:val="Numerstrony"/>
        <w:rFonts w:cs="Arial"/>
      </w:rPr>
      <w:t xml:space="preserve"> / </w:t>
    </w:r>
    <w:r>
      <w:rPr>
        <w:rStyle w:val="Numerstrony"/>
        <w:rFonts w:ascii="Times New Roman" w:hAnsi="Times New Roman" w:cs="Arial"/>
      </w:rPr>
      <w:fldChar w:fldCharType="begin"/>
    </w:r>
    <w:r>
      <w:rPr>
        <w:rStyle w:val="Numerstrony"/>
        <w:rFonts w:cs="Arial"/>
      </w:rPr>
      <w:instrText xml:space="preserve"> NUMPAGES \*Arabic </w:instrText>
    </w:r>
    <w:r>
      <w:rPr>
        <w:rStyle w:val="Numerstrony"/>
        <w:rFonts w:ascii="Times New Roman" w:hAnsi="Times New Roman" w:cs="Arial"/>
      </w:rPr>
      <w:fldChar w:fldCharType="separate"/>
    </w:r>
    <w:r>
      <w:rPr>
        <w:rStyle w:val="Numerstrony"/>
        <w:rFonts w:cs="Arial"/>
      </w:rPr>
      <w:t>1</w:t>
    </w:r>
    <w:r>
      <w:rPr>
        <w:rStyle w:val="Numerstrony"/>
        <w:rFonts w:cs="Arial"/>
      </w:rPr>
      <w:fldChar w:fldCharType="end"/>
    </w:r>
    <w:r>
      <w:rPr>
        <w:rStyle w:val="Numerstrony"/>
        <w:rFonts w:cs="Arial"/>
      </w:rPr>
      <w:tab/>
      <w:t xml:space="preserve">Data ostatniego wydruku: </w:t>
    </w:r>
    <w:r>
      <w:rPr>
        <w:rStyle w:val="Numerstrony"/>
        <w:rFonts w:cs="Arial"/>
      </w:rPr>
      <w:fldChar w:fldCharType="begin"/>
    </w:r>
    <w:r>
      <w:rPr>
        <w:rStyle w:val="Numerstrony"/>
        <w:rFonts w:cs="Arial"/>
      </w:rPr>
      <w:instrText xml:space="preserve"> PRINTDATE  \@ "dd MMM yyyy HH:mm" </w:instrText>
    </w:r>
    <w:r>
      <w:rPr>
        <w:rStyle w:val="Numerstrony"/>
        <w:rFonts w:cs="Arial"/>
      </w:rPr>
      <w:fldChar w:fldCharType="separate"/>
    </w:r>
    <w:r>
      <w:rPr>
        <w:rStyle w:val="Numerstrony"/>
        <w:rFonts w:cs="Arial"/>
        <w:noProof/>
      </w:rPr>
      <w:t>10 mar 2019 09:40</w:t>
    </w:r>
    <w:r>
      <w:rPr>
        <w:rStyle w:val="Numerstrony"/>
        <w:rFonts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BEB24" w14:textId="77777777" w:rsidR="00AE268C" w:rsidRDefault="00AE268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B8FC9" w14:textId="77777777" w:rsidR="000C4124" w:rsidRDefault="000C4124">
      <w:r>
        <w:separator/>
      </w:r>
    </w:p>
  </w:footnote>
  <w:footnote w:type="continuationSeparator" w:id="0">
    <w:p w14:paraId="29A31905" w14:textId="77777777" w:rsidR="000C4124" w:rsidRDefault="000C41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48079A" w14:textId="77777777" w:rsidR="00AE268C" w:rsidRDefault="00AE268C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9B13B" w14:textId="77777777" w:rsidR="00AE268C" w:rsidRPr="00BD503A" w:rsidRDefault="00AE268C" w:rsidP="00BD503A">
    <w:pPr>
      <w:pStyle w:val="Nagwek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1CD0E" w14:textId="77777777" w:rsidR="00AE268C" w:rsidRPr="002A463E" w:rsidRDefault="00AE268C" w:rsidP="002A463E">
    <w:pPr>
      <w:pStyle w:val="Tekstpodstawowy2"/>
      <w:rPr>
        <w:rFonts w:ascii="Courier New" w:hAnsi="Courier New" w:cs="Courier New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54121"/>
    <w:multiLevelType w:val="multilevel"/>
    <w:tmpl w:val="819A5086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4F16E4"/>
    <w:multiLevelType w:val="hybridMultilevel"/>
    <w:tmpl w:val="21A8782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A0EB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117FEA"/>
    <w:multiLevelType w:val="multilevel"/>
    <w:tmpl w:val="33C0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910162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D2042B1"/>
    <w:multiLevelType w:val="hybridMultilevel"/>
    <w:tmpl w:val="B2A6259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D2B63BC"/>
    <w:multiLevelType w:val="hybridMultilevel"/>
    <w:tmpl w:val="DCCAB5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94AE1"/>
    <w:multiLevelType w:val="hybridMultilevel"/>
    <w:tmpl w:val="38E052EE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411210D9"/>
    <w:multiLevelType w:val="hybridMultilevel"/>
    <w:tmpl w:val="C99C04CC"/>
    <w:lvl w:ilvl="0" w:tplc="472CB0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CB145CF"/>
    <w:multiLevelType w:val="multilevel"/>
    <w:tmpl w:val="041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 w15:restartNumberingAfterBreak="0">
    <w:nsid w:val="5E2E59F3"/>
    <w:multiLevelType w:val="hybridMultilevel"/>
    <w:tmpl w:val="F4002800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62A108C1"/>
    <w:multiLevelType w:val="multilevel"/>
    <w:tmpl w:val="4F782C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AB07DB7"/>
    <w:multiLevelType w:val="singleLevel"/>
    <w:tmpl w:val="50A432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1"/>
  </w:num>
  <w:num w:numId="5">
    <w:abstractNumId w:val="0"/>
  </w:num>
  <w:num w:numId="6">
    <w:abstractNumId w:val="0"/>
  </w:num>
  <w:num w:numId="7">
    <w:abstractNumId w:val="8"/>
  </w:num>
  <w:num w:numId="8">
    <w:abstractNumId w:val="10"/>
  </w:num>
  <w:num w:numId="9">
    <w:abstractNumId w:val="10"/>
  </w:num>
  <w:num w:numId="10">
    <w:abstractNumId w:val="10"/>
  </w:num>
  <w:num w:numId="11">
    <w:abstractNumId w:val="0"/>
  </w:num>
  <w:num w:numId="12">
    <w:abstractNumId w:val="7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2"/>
  </w:num>
  <w:num w:numId="37">
    <w:abstractNumId w:val="5"/>
  </w:num>
  <w:num w:numId="38">
    <w:abstractNumId w:val="0"/>
  </w:num>
  <w:num w:numId="39">
    <w:abstractNumId w:val="9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FD"/>
    <w:rsid w:val="00000E03"/>
    <w:rsid w:val="000040C8"/>
    <w:rsid w:val="00025A94"/>
    <w:rsid w:val="00031875"/>
    <w:rsid w:val="0003780E"/>
    <w:rsid w:val="000548A2"/>
    <w:rsid w:val="0005577F"/>
    <w:rsid w:val="00063AE6"/>
    <w:rsid w:val="00063D0C"/>
    <w:rsid w:val="00064FBF"/>
    <w:rsid w:val="00065B0C"/>
    <w:rsid w:val="000818C2"/>
    <w:rsid w:val="000C07A2"/>
    <w:rsid w:val="000C4124"/>
    <w:rsid w:val="000C6200"/>
    <w:rsid w:val="000E1AAC"/>
    <w:rsid w:val="00100F18"/>
    <w:rsid w:val="001010C5"/>
    <w:rsid w:val="00151458"/>
    <w:rsid w:val="00165433"/>
    <w:rsid w:val="001663D9"/>
    <w:rsid w:val="00173C8F"/>
    <w:rsid w:val="00180FBF"/>
    <w:rsid w:val="0019753E"/>
    <w:rsid w:val="001A0338"/>
    <w:rsid w:val="001A2C7E"/>
    <w:rsid w:val="001B0F90"/>
    <w:rsid w:val="001B18CC"/>
    <w:rsid w:val="001B53F5"/>
    <w:rsid w:val="001C64A8"/>
    <w:rsid w:val="001D7EAB"/>
    <w:rsid w:val="001E75B4"/>
    <w:rsid w:val="00204AFA"/>
    <w:rsid w:val="00204C06"/>
    <w:rsid w:val="00204F59"/>
    <w:rsid w:val="00237CBA"/>
    <w:rsid w:val="00244166"/>
    <w:rsid w:val="00284D78"/>
    <w:rsid w:val="002A0E68"/>
    <w:rsid w:val="002A463E"/>
    <w:rsid w:val="002A4A46"/>
    <w:rsid w:val="002B2018"/>
    <w:rsid w:val="002C5331"/>
    <w:rsid w:val="002D5201"/>
    <w:rsid w:val="0032512D"/>
    <w:rsid w:val="00336F74"/>
    <w:rsid w:val="0034003C"/>
    <w:rsid w:val="00342FB9"/>
    <w:rsid w:val="00343996"/>
    <w:rsid w:val="00351474"/>
    <w:rsid w:val="00351C9C"/>
    <w:rsid w:val="00365051"/>
    <w:rsid w:val="003971B9"/>
    <w:rsid w:val="003C08AF"/>
    <w:rsid w:val="003C1082"/>
    <w:rsid w:val="003D2CA3"/>
    <w:rsid w:val="003D30A2"/>
    <w:rsid w:val="003D646E"/>
    <w:rsid w:val="0041297A"/>
    <w:rsid w:val="004177D8"/>
    <w:rsid w:val="0043065B"/>
    <w:rsid w:val="004337E7"/>
    <w:rsid w:val="00437B3D"/>
    <w:rsid w:val="00462F79"/>
    <w:rsid w:val="004774AE"/>
    <w:rsid w:val="00481B5F"/>
    <w:rsid w:val="004B20B2"/>
    <w:rsid w:val="004D209C"/>
    <w:rsid w:val="004D5671"/>
    <w:rsid w:val="004E7F9F"/>
    <w:rsid w:val="00516960"/>
    <w:rsid w:val="005214D3"/>
    <w:rsid w:val="00537D0F"/>
    <w:rsid w:val="005558AD"/>
    <w:rsid w:val="00561969"/>
    <w:rsid w:val="00563E25"/>
    <w:rsid w:val="00580F5E"/>
    <w:rsid w:val="00585BFF"/>
    <w:rsid w:val="005875D1"/>
    <w:rsid w:val="00593717"/>
    <w:rsid w:val="005A39CD"/>
    <w:rsid w:val="005A5155"/>
    <w:rsid w:val="005B46AD"/>
    <w:rsid w:val="005D58FD"/>
    <w:rsid w:val="005F6DE4"/>
    <w:rsid w:val="00602EFA"/>
    <w:rsid w:val="00603648"/>
    <w:rsid w:val="006068B2"/>
    <w:rsid w:val="00606BDC"/>
    <w:rsid w:val="00613487"/>
    <w:rsid w:val="006306C8"/>
    <w:rsid w:val="006B1F24"/>
    <w:rsid w:val="006F5A48"/>
    <w:rsid w:val="00704793"/>
    <w:rsid w:val="00742BCF"/>
    <w:rsid w:val="00747416"/>
    <w:rsid w:val="00750A41"/>
    <w:rsid w:val="00754F20"/>
    <w:rsid w:val="007666CF"/>
    <w:rsid w:val="00774D3F"/>
    <w:rsid w:val="00784EDB"/>
    <w:rsid w:val="007A7541"/>
    <w:rsid w:val="007E2B87"/>
    <w:rsid w:val="007F71C3"/>
    <w:rsid w:val="008023A9"/>
    <w:rsid w:val="00821499"/>
    <w:rsid w:val="00834FC8"/>
    <w:rsid w:val="008479A0"/>
    <w:rsid w:val="00852C37"/>
    <w:rsid w:val="008652AF"/>
    <w:rsid w:val="008A30F7"/>
    <w:rsid w:val="008A7243"/>
    <w:rsid w:val="008B0353"/>
    <w:rsid w:val="008B5507"/>
    <w:rsid w:val="008E0427"/>
    <w:rsid w:val="008E2F82"/>
    <w:rsid w:val="008F365F"/>
    <w:rsid w:val="00920B0A"/>
    <w:rsid w:val="0092175D"/>
    <w:rsid w:val="00923B6A"/>
    <w:rsid w:val="009325E0"/>
    <w:rsid w:val="009671D1"/>
    <w:rsid w:val="00970065"/>
    <w:rsid w:val="009949CF"/>
    <w:rsid w:val="009B3BB5"/>
    <w:rsid w:val="009B52AE"/>
    <w:rsid w:val="009C4FF7"/>
    <w:rsid w:val="009C65EC"/>
    <w:rsid w:val="00A27180"/>
    <w:rsid w:val="00A32660"/>
    <w:rsid w:val="00A35CB2"/>
    <w:rsid w:val="00A43E32"/>
    <w:rsid w:val="00A75153"/>
    <w:rsid w:val="00A76465"/>
    <w:rsid w:val="00A7646E"/>
    <w:rsid w:val="00A85047"/>
    <w:rsid w:val="00AA5B36"/>
    <w:rsid w:val="00AB1FC3"/>
    <w:rsid w:val="00AB3212"/>
    <w:rsid w:val="00AC04D3"/>
    <w:rsid w:val="00AC1977"/>
    <w:rsid w:val="00AE268C"/>
    <w:rsid w:val="00AE69F0"/>
    <w:rsid w:val="00B2456D"/>
    <w:rsid w:val="00B32879"/>
    <w:rsid w:val="00B4045D"/>
    <w:rsid w:val="00B41478"/>
    <w:rsid w:val="00B64A5A"/>
    <w:rsid w:val="00B67D35"/>
    <w:rsid w:val="00B95BE9"/>
    <w:rsid w:val="00B97709"/>
    <w:rsid w:val="00BB309C"/>
    <w:rsid w:val="00BD503A"/>
    <w:rsid w:val="00BF42E4"/>
    <w:rsid w:val="00C010CB"/>
    <w:rsid w:val="00C52094"/>
    <w:rsid w:val="00C71F60"/>
    <w:rsid w:val="00C84BDD"/>
    <w:rsid w:val="00C87B06"/>
    <w:rsid w:val="00C967B8"/>
    <w:rsid w:val="00CA0369"/>
    <w:rsid w:val="00CC0943"/>
    <w:rsid w:val="00CC3654"/>
    <w:rsid w:val="00CC52FE"/>
    <w:rsid w:val="00CD0D4A"/>
    <w:rsid w:val="00CD2D6E"/>
    <w:rsid w:val="00CD78D7"/>
    <w:rsid w:val="00CF5278"/>
    <w:rsid w:val="00CF6458"/>
    <w:rsid w:val="00D07AB3"/>
    <w:rsid w:val="00D43452"/>
    <w:rsid w:val="00D46993"/>
    <w:rsid w:val="00D97214"/>
    <w:rsid w:val="00DA3982"/>
    <w:rsid w:val="00DA7C18"/>
    <w:rsid w:val="00DB41CB"/>
    <w:rsid w:val="00DB5349"/>
    <w:rsid w:val="00DB5E5F"/>
    <w:rsid w:val="00DD75DA"/>
    <w:rsid w:val="00DE7D70"/>
    <w:rsid w:val="00DF67CD"/>
    <w:rsid w:val="00E02047"/>
    <w:rsid w:val="00E1440F"/>
    <w:rsid w:val="00E25B05"/>
    <w:rsid w:val="00E37A39"/>
    <w:rsid w:val="00E542EA"/>
    <w:rsid w:val="00E54301"/>
    <w:rsid w:val="00E7625F"/>
    <w:rsid w:val="00E82A9A"/>
    <w:rsid w:val="00E953DF"/>
    <w:rsid w:val="00EA34D7"/>
    <w:rsid w:val="00EA456B"/>
    <w:rsid w:val="00EA66FA"/>
    <w:rsid w:val="00EB444B"/>
    <w:rsid w:val="00EC141B"/>
    <w:rsid w:val="00EE7B4C"/>
    <w:rsid w:val="00EF1646"/>
    <w:rsid w:val="00EF1B85"/>
    <w:rsid w:val="00EF7D19"/>
    <w:rsid w:val="00F171A4"/>
    <w:rsid w:val="00F438A8"/>
    <w:rsid w:val="00F6345C"/>
    <w:rsid w:val="00F91DA3"/>
    <w:rsid w:val="00FB26BD"/>
    <w:rsid w:val="00FE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00B499"/>
  <w15:chartTrackingRefBased/>
  <w15:docId w15:val="{2C3168A1-280B-4F70-81F1-AF29D2F2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3065B"/>
    <w:pPr>
      <w:ind w:firstLine="357"/>
    </w:pPr>
    <w:rPr>
      <w:rFonts w:ascii="Arial" w:hAnsi="Arial"/>
      <w:sz w:val="16"/>
    </w:rPr>
  </w:style>
  <w:style w:type="paragraph" w:styleId="Nagwek1">
    <w:name w:val="heading 1"/>
    <w:basedOn w:val="Normalny"/>
    <w:next w:val="Normalny"/>
    <w:autoRedefine/>
    <w:qFormat/>
    <w:rsid w:val="0043065B"/>
    <w:pPr>
      <w:keepNext/>
      <w:numPr>
        <w:numId w:val="5"/>
      </w:numPr>
      <w:spacing w:before="240"/>
      <w:outlineLvl w:val="0"/>
    </w:pPr>
    <w:rPr>
      <w:rFonts w:ascii="Times New Roman" w:hAnsi="Times New Roman"/>
      <w:b/>
      <w:sz w:val="24"/>
    </w:rPr>
  </w:style>
  <w:style w:type="paragraph" w:styleId="Nagwek2">
    <w:name w:val="heading 2"/>
    <w:basedOn w:val="Normalny"/>
    <w:next w:val="Normalny"/>
    <w:autoRedefine/>
    <w:qFormat/>
    <w:rsid w:val="0043065B"/>
    <w:pPr>
      <w:keepNext/>
      <w:numPr>
        <w:ilvl w:val="1"/>
        <w:numId w:val="5"/>
      </w:numPr>
      <w:spacing w:before="120"/>
      <w:ind w:left="578" w:hanging="578"/>
      <w:outlineLvl w:val="1"/>
    </w:pPr>
    <w:rPr>
      <w:rFonts w:ascii="Times New Roman" w:hAnsi="Times New Roman"/>
      <w:b/>
      <w:bCs/>
      <w:i/>
      <w:sz w:val="20"/>
      <w:szCs w:val="24"/>
    </w:rPr>
  </w:style>
  <w:style w:type="paragraph" w:styleId="Nagwek3">
    <w:name w:val="heading 3"/>
    <w:basedOn w:val="Normalny"/>
    <w:next w:val="Normalny"/>
    <w:autoRedefine/>
    <w:qFormat/>
    <w:rsid w:val="003D2CA3"/>
    <w:pPr>
      <w:keepNext/>
      <w:numPr>
        <w:ilvl w:val="2"/>
        <w:numId w:val="5"/>
      </w:numPr>
      <w:spacing w:before="60" w:after="60"/>
      <w:outlineLvl w:val="2"/>
    </w:pPr>
    <w:rPr>
      <w:b/>
      <w:bCs/>
      <w:sz w:val="22"/>
      <w:szCs w:val="22"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5"/>
      </w:numPr>
      <w:spacing w:before="240" w:after="60"/>
      <w:outlineLvl w:val="6"/>
    </w:pPr>
    <w:rPr>
      <w:szCs w:val="24"/>
    </w:rPr>
  </w:style>
  <w:style w:type="paragraph" w:styleId="Nagwek8">
    <w:name w:val="heading 8"/>
    <w:basedOn w:val="Normalny"/>
    <w:next w:val="Normalny"/>
    <w:qFormat/>
    <w:pPr>
      <w:numPr>
        <w:ilvl w:val="7"/>
        <w:numId w:val="5"/>
      </w:numPr>
      <w:spacing w:before="240" w:after="60"/>
      <w:outlineLvl w:val="7"/>
    </w:pPr>
    <w:rPr>
      <w:i/>
      <w:iCs/>
      <w:szCs w:val="24"/>
    </w:rPr>
  </w:style>
  <w:style w:type="paragraph" w:styleId="Nagwek9">
    <w:name w:val="heading 9"/>
    <w:basedOn w:val="Normalny"/>
    <w:next w:val="Normalny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pPr>
      <w:tabs>
        <w:tab w:val="center" w:pos="4536"/>
        <w:tab w:val="right" w:pos="9072"/>
      </w:tabs>
    </w:pPr>
    <w:rPr>
      <w:rFonts w:cs="Arial"/>
    </w:rPr>
  </w:style>
  <w:style w:type="paragraph" w:styleId="Stopka">
    <w:name w:val="footer"/>
    <w:basedOn w:val="Normalny"/>
    <w:link w:val="StopkaZnak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</w:style>
  <w:style w:type="paragraph" w:styleId="Tekstpodstawowy2">
    <w:name w:val="Body Text 2"/>
    <w:basedOn w:val="Normalny"/>
    <w:rPr>
      <w:b/>
      <w:bCs/>
      <w:sz w:val="22"/>
    </w:rPr>
  </w:style>
  <w:style w:type="character" w:customStyle="1" w:styleId="tekstwtabeliZnak">
    <w:name w:val="tekst_w_tabeli Znak"/>
    <w:link w:val="tekstwtabeli"/>
    <w:rsid w:val="001010C5"/>
    <w:rPr>
      <w:rFonts w:ascii="Arial" w:hAnsi="Arial"/>
      <w:bCs/>
    </w:rPr>
  </w:style>
  <w:style w:type="paragraph" w:styleId="Podtytu">
    <w:name w:val="Subtitle"/>
    <w:basedOn w:val="Normalny"/>
    <w:qFormat/>
    <w:pPr>
      <w:spacing w:after="60"/>
      <w:jc w:val="center"/>
      <w:outlineLvl w:val="1"/>
    </w:pPr>
    <w:rPr>
      <w:rFonts w:cs="Arial"/>
      <w:szCs w:val="24"/>
    </w:rPr>
  </w:style>
  <w:style w:type="paragraph" w:customStyle="1" w:styleId="komentarz">
    <w:name w:val="komentarz"/>
    <w:basedOn w:val="Normalny"/>
    <w:autoRedefine/>
    <w:rsid w:val="002A463E"/>
    <w:pPr>
      <w:ind w:firstLine="0"/>
    </w:pPr>
    <w:rPr>
      <w:bCs/>
      <w:i/>
    </w:rPr>
  </w:style>
  <w:style w:type="paragraph" w:customStyle="1" w:styleId="wpiswtabeli">
    <w:name w:val="wpis_w_tabeli"/>
    <w:autoRedefine/>
    <w:rsid w:val="005D58FD"/>
    <w:rPr>
      <w:rFonts w:ascii="Arial" w:hAnsi="Arial" w:cs="Arial"/>
      <w:b/>
      <w:bCs/>
      <w:sz w:val="16"/>
    </w:rPr>
  </w:style>
  <w:style w:type="paragraph" w:customStyle="1" w:styleId="wpiswtabelicentr">
    <w:name w:val="wpis_w_tabeli_centr"/>
    <w:basedOn w:val="wpiswtabeli"/>
    <w:pPr>
      <w:jc w:val="center"/>
    </w:pPr>
  </w:style>
  <w:style w:type="paragraph" w:customStyle="1" w:styleId="tekstwtabeli">
    <w:name w:val="tekst_w_tabeli"/>
    <w:basedOn w:val="Normalny"/>
    <w:link w:val="tekstwtabeliZnak"/>
    <w:autoRedefine/>
    <w:rsid w:val="001010C5"/>
    <w:rPr>
      <w:bCs/>
    </w:rPr>
  </w:style>
  <w:style w:type="paragraph" w:customStyle="1" w:styleId="tekstwtabelicentr">
    <w:name w:val="tekst_w_tabeli_centr"/>
    <w:basedOn w:val="tekstwtabeli"/>
    <w:pPr>
      <w:jc w:val="center"/>
    </w:pPr>
  </w:style>
  <w:style w:type="paragraph" w:customStyle="1" w:styleId="tekstwtabeliTNR">
    <w:name w:val="tekst_w_tabeli_TNR"/>
    <w:basedOn w:val="tekstwtabeli"/>
    <w:rsid w:val="002A463E"/>
    <w:pPr>
      <w:ind w:firstLine="0"/>
    </w:pPr>
    <w:rPr>
      <w:rFonts w:ascii="Times New Roman" w:hAnsi="Times New Roman"/>
      <w:sz w:val="20"/>
    </w:rPr>
  </w:style>
  <w:style w:type="paragraph" w:customStyle="1" w:styleId="Tekstpodstawowykursywa">
    <w:name w:val="Tekst podstawowy kursywa"/>
    <w:basedOn w:val="Normalny"/>
    <w:rsid w:val="005D58FD"/>
    <w:pPr>
      <w:spacing w:before="240" w:after="120"/>
    </w:pPr>
    <w:rPr>
      <w:b/>
      <w:bCs/>
      <w:i/>
      <w:iCs/>
      <w:lang w:val="en-US"/>
    </w:rPr>
  </w:style>
  <w:style w:type="paragraph" w:customStyle="1" w:styleId="komentarzZnak">
    <w:name w:val="komentarz Znak"/>
    <w:basedOn w:val="tekstwtabeli"/>
    <w:link w:val="komentarzZnakZnak"/>
    <w:autoRedefine/>
    <w:rsid w:val="001010C5"/>
    <w:rPr>
      <w:i/>
    </w:rPr>
  </w:style>
  <w:style w:type="paragraph" w:styleId="Tekstpodstawowy3">
    <w:name w:val="Body Text 3"/>
    <w:basedOn w:val="Normalny"/>
    <w:rPr>
      <w:i/>
      <w:iCs/>
    </w:rPr>
  </w:style>
  <w:style w:type="paragraph" w:styleId="Tekstpodstawowywcity">
    <w:name w:val="Body Text Indent"/>
    <w:basedOn w:val="Normalny"/>
    <w:pPr>
      <w:spacing w:after="120"/>
      <w:ind w:left="283"/>
    </w:pPr>
  </w:style>
  <w:style w:type="paragraph" w:customStyle="1" w:styleId="wpiswtabeliBold">
    <w:name w:val="wpis_w_tabeli_Bold"/>
    <w:basedOn w:val="wpiswtabeli"/>
    <w:rPr>
      <w:b w:val="0"/>
      <w:bCs w:val="0"/>
    </w:rPr>
  </w:style>
  <w:style w:type="character" w:customStyle="1" w:styleId="komentarzZnakZnak">
    <w:name w:val="komentarz Znak Znak"/>
    <w:link w:val="komentarzZnak"/>
    <w:rsid w:val="001010C5"/>
    <w:rPr>
      <w:rFonts w:ascii="Arial" w:hAnsi="Arial"/>
      <w:bCs/>
      <w:i/>
      <w:sz w:val="16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1010C5"/>
    <w:rPr>
      <w:rFonts w:ascii="Tahoma" w:hAnsi="Tahoma" w:cs="Tahoma"/>
      <w:szCs w:val="16"/>
    </w:rPr>
  </w:style>
  <w:style w:type="character" w:customStyle="1" w:styleId="MapadokumentuZnak">
    <w:name w:val="Mapa dokumentu Znak"/>
    <w:link w:val="Mapadokumentu"/>
    <w:uiPriority w:val="99"/>
    <w:semiHidden/>
    <w:rsid w:val="001010C5"/>
    <w:rPr>
      <w:rFonts w:ascii="Tahoma" w:hAnsi="Tahoma" w:cs="Tahoma"/>
      <w:sz w:val="16"/>
      <w:szCs w:val="16"/>
    </w:rPr>
  </w:style>
  <w:style w:type="character" w:customStyle="1" w:styleId="WW8Num3z0">
    <w:name w:val="WW8Num3z0"/>
    <w:rsid w:val="00B97709"/>
    <w:rPr>
      <w:rFonts w:ascii="Wingdings" w:hAnsi="Wingdings"/>
    </w:rPr>
  </w:style>
  <w:style w:type="character" w:styleId="Odwoaniedokomentarza">
    <w:name w:val="annotation reference"/>
    <w:uiPriority w:val="99"/>
    <w:semiHidden/>
    <w:unhideWhenUsed/>
    <w:rsid w:val="001B18C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B18CC"/>
  </w:style>
  <w:style w:type="character" w:customStyle="1" w:styleId="TekstkomentarzaZnak">
    <w:name w:val="Tekst komentarza Znak"/>
    <w:link w:val="Tekstkomentarza"/>
    <w:uiPriority w:val="99"/>
    <w:semiHidden/>
    <w:rsid w:val="001B18CC"/>
    <w:rPr>
      <w:lang w:val="pl-PL"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B18CC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1B18CC"/>
    <w:rPr>
      <w:b/>
      <w:bCs/>
      <w:lang w:val="pl-PL"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B18CC"/>
    <w:rPr>
      <w:rFonts w:ascii="Tahoma" w:hAnsi="Tahoma" w:cs="Tahoma"/>
      <w:szCs w:val="16"/>
    </w:rPr>
  </w:style>
  <w:style w:type="character" w:customStyle="1" w:styleId="TekstdymkaZnak">
    <w:name w:val="Tekst dymka Znak"/>
    <w:link w:val="Tekstdymka"/>
    <w:uiPriority w:val="99"/>
    <w:semiHidden/>
    <w:rsid w:val="001B18CC"/>
    <w:rPr>
      <w:rFonts w:ascii="Tahoma" w:hAnsi="Tahoma" w:cs="Tahoma"/>
      <w:sz w:val="16"/>
      <w:szCs w:val="16"/>
      <w:lang w:val="pl-PL" w:eastAsia="pl-PL"/>
    </w:rPr>
  </w:style>
  <w:style w:type="paragraph" w:customStyle="1" w:styleId="podpowiedzi">
    <w:name w:val="podpowiedzi"/>
    <w:basedOn w:val="Normalny"/>
    <w:next w:val="Normalny"/>
    <w:qFormat/>
    <w:rsid w:val="008A30F7"/>
    <w:pPr>
      <w:ind w:firstLine="0"/>
    </w:pPr>
    <w:rPr>
      <w:i/>
    </w:rPr>
  </w:style>
  <w:style w:type="character" w:customStyle="1" w:styleId="WW8Num8z0">
    <w:name w:val="WW8Num8z0"/>
    <w:rsid w:val="009C4FF7"/>
    <w:rPr>
      <w:rFonts w:ascii="Wingdings" w:hAnsi="Wingdings"/>
    </w:rPr>
  </w:style>
  <w:style w:type="character" w:styleId="Pogrubienie">
    <w:name w:val="Strong"/>
    <w:uiPriority w:val="22"/>
    <w:qFormat/>
    <w:rsid w:val="00DE7D70"/>
    <w:rPr>
      <w:b/>
      <w:bCs/>
    </w:rPr>
  </w:style>
  <w:style w:type="character" w:customStyle="1" w:styleId="apple-converted-space">
    <w:name w:val="apple-converted-space"/>
    <w:rsid w:val="00DE7D70"/>
  </w:style>
  <w:style w:type="character" w:styleId="Uwydatnienie">
    <w:name w:val="Emphasis"/>
    <w:uiPriority w:val="20"/>
    <w:qFormat/>
    <w:rsid w:val="00DE7D70"/>
    <w:rPr>
      <w:i/>
      <w:iCs/>
    </w:rPr>
  </w:style>
  <w:style w:type="character" w:customStyle="1" w:styleId="StopkaZnak">
    <w:name w:val="Stopka Znak"/>
    <w:link w:val="Stopka"/>
    <w:rsid w:val="0032512D"/>
    <w:rPr>
      <w:sz w:val="24"/>
    </w:rPr>
  </w:style>
  <w:style w:type="paragraph" w:customStyle="1" w:styleId="Podpowiedzi0">
    <w:name w:val="Podpowiedzi"/>
    <w:basedOn w:val="Normalny"/>
    <w:next w:val="Normalny"/>
    <w:qFormat/>
    <w:rsid w:val="00065B0C"/>
    <w:pPr>
      <w:suppressAutoHyphens/>
      <w:ind w:firstLine="0"/>
      <w:jc w:val="both"/>
    </w:pPr>
    <w:rPr>
      <w:rFonts w:cs="Arial"/>
      <w:i/>
      <w:szCs w:val="16"/>
      <w:lang w:eastAsia="ar-SA"/>
    </w:rPr>
  </w:style>
  <w:style w:type="paragraph" w:styleId="Akapitzlist">
    <w:name w:val="List Paragraph"/>
    <w:basedOn w:val="Normalny"/>
    <w:uiPriority w:val="34"/>
    <w:qFormat/>
    <w:rsid w:val="00E953DF"/>
    <w:pPr>
      <w:ind w:left="720"/>
      <w:contextualSpacing/>
    </w:pPr>
  </w:style>
  <w:style w:type="table" w:styleId="Tabela-Siatka">
    <w:name w:val="Table Grid"/>
    <w:basedOn w:val="Standardowy"/>
    <w:uiPriority w:val="59"/>
    <w:rsid w:val="00C520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0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tudia_Podyplomowe\szablony%20dokument&#243;w%20i%20prezentacji\2004_01_ZPTT_szablon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1438580B2DD65489C2C2DF24DF32538" ma:contentTypeVersion="7" ma:contentTypeDescription="Utwórz nowy dokument." ma:contentTypeScope="" ma:versionID="79cc7aa96c333c3b713e3a3e1879ac2e">
  <xsd:schema xmlns:xsd="http://www.w3.org/2001/XMLSchema" xmlns:xs="http://www.w3.org/2001/XMLSchema" xmlns:p="http://schemas.microsoft.com/office/2006/metadata/properties" xmlns:ns2="e8c32673-b67e-4db2-abb4-b166609071b5" targetNamespace="http://schemas.microsoft.com/office/2006/metadata/properties" ma:root="true" ma:fieldsID="486ea5871f82b47bd9051d52a8a74194" ns2:_="">
    <xsd:import namespace="e8c32673-b67e-4db2-abb4-b166609071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32673-b67e-4db2-abb4-b166609071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8C0B7F-9B72-4FF2-9191-47330D40AB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DAD41B-5AAF-4F8A-B8EE-06D678F63075}"/>
</file>

<file path=customXml/itemProps3.xml><?xml version="1.0" encoding="utf-8"?>
<ds:datastoreItem xmlns:ds="http://schemas.openxmlformats.org/officeDocument/2006/customXml" ds:itemID="{B3A5ADA5-9EA6-4D5E-A1F7-8998D32A0360}"/>
</file>

<file path=customXml/itemProps4.xml><?xml version="1.0" encoding="utf-8"?>
<ds:datastoreItem xmlns:ds="http://schemas.openxmlformats.org/officeDocument/2006/customXml" ds:itemID="{52ED31B4-1C2E-4D37-BF64-3A6B046521AB}"/>
</file>

<file path=docProps/app.xml><?xml version="1.0" encoding="utf-8"?>
<Properties xmlns="http://schemas.openxmlformats.org/officeDocument/2006/extended-properties" xmlns:vt="http://schemas.openxmlformats.org/officeDocument/2006/docPropsVTypes">
  <Template>2004_01_ZPTT_szablon.dot</Template>
  <TotalTime>1</TotalTime>
  <Pages>9</Pages>
  <Words>2654</Words>
  <Characters>15128</Characters>
  <Application>Microsoft Office Word</Application>
  <DocSecurity>0</DocSecurity>
  <Lines>126</Lines>
  <Paragraphs>35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ARKUSZ ZLECENIA PROJEKTOWEGO</vt:lpstr>
      <vt:lpstr>ARKUSZ ZLECENIA PROJEKTOWEGO</vt:lpstr>
    </vt:vector>
  </TitlesOfParts>
  <Company>PG</Company>
  <LinksUpToDate>false</LinksUpToDate>
  <CharactersWithSpaces>17747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ARKUSZ ZLECENIA PROJEKTOWEGO</dc:title>
  <dc:subject/>
  <dc:creator>Henryk Lasota</dc:creator>
  <cp:keywords/>
  <cp:lastModifiedBy>Ola Piętka</cp:lastModifiedBy>
  <cp:revision>2</cp:revision>
  <cp:lastPrinted>2019-03-10T08:40:00Z</cp:lastPrinted>
  <dcterms:created xsi:type="dcterms:W3CDTF">2020-06-17T08:43:00Z</dcterms:created>
  <dcterms:modified xsi:type="dcterms:W3CDTF">2020-06-17T08:43:00Z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0x010100E1438580B2DD65489C2C2DF24DF32538</vt:lpwstr>
  </property>
</Properties>
</file>